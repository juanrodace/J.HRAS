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285F5" w14:textId="77777777" w:rsidR="00EF4A6C" w:rsidRDefault="00EF4A6C" w:rsidP="00FC10F3">
      <w:pPr>
        <w:ind w:left="284" w:hanging="284"/>
        <w:jc w:val="center"/>
        <w:rPr>
          <w:color w:val="000000" w:themeColor="text1"/>
          <w:sz w:val="28"/>
          <w:szCs w:val="28"/>
          <w:lang w:val="es-CO"/>
        </w:rPr>
      </w:pPr>
    </w:p>
    <w:p w14:paraId="74CE1D1B" w14:textId="1185EBC0" w:rsidR="004C5921" w:rsidRPr="00EF4A6C" w:rsidRDefault="00E5244F" w:rsidP="00FC10F3">
      <w:pPr>
        <w:ind w:left="284" w:hanging="284"/>
        <w:jc w:val="center"/>
        <w:rPr>
          <w:color w:val="000000" w:themeColor="text1"/>
          <w:sz w:val="28"/>
          <w:szCs w:val="28"/>
          <w:lang w:val="es-CO"/>
        </w:rPr>
      </w:pPr>
      <w:r w:rsidRPr="00EF4A6C">
        <w:rPr>
          <w:color w:val="000000" w:themeColor="text1"/>
          <w:sz w:val="28"/>
          <w:szCs w:val="28"/>
          <w:lang w:val="es-CO"/>
        </w:rPr>
        <w:t xml:space="preserve">Modelación hidráulica </w:t>
      </w:r>
      <w:r w:rsidR="007A1ECD">
        <w:rPr>
          <w:color w:val="000000" w:themeColor="text1"/>
          <w:sz w:val="28"/>
          <w:szCs w:val="28"/>
          <w:lang w:val="es-CO"/>
        </w:rPr>
        <w:t xml:space="preserve">de flujo a superficie libre </w:t>
      </w:r>
      <w:r w:rsidRPr="00EF4A6C">
        <w:rPr>
          <w:color w:val="000000" w:themeColor="text1"/>
          <w:sz w:val="28"/>
          <w:szCs w:val="28"/>
          <w:lang w:val="es-CO"/>
        </w:rPr>
        <w:t>con HEC-RAS</w:t>
      </w:r>
    </w:p>
    <w:p w14:paraId="2CA210A5" w14:textId="7449FF1C" w:rsidR="00EF4A6C" w:rsidRDefault="00EF4A6C" w:rsidP="00FC10F3">
      <w:pPr>
        <w:ind w:left="284" w:hanging="284"/>
        <w:jc w:val="center"/>
        <w:rPr>
          <w:color w:val="000000" w:themeColor="text1"/>
          <w:sz w:val="24"/>
          <w:szCs w:val="24"/>
          <w:lang w:val="es-CO"/>
        </w:rPr>
      </w:pPr>
      <w:r>
        <w:rPr>
          <w:color w:val="000000" w:themeColor="text1"/>
          <w:sz w:val="24"/>
          <w:szCs w:val="24"/>
          <w:lang w:val="es-CO"/>
        </w:rPr>
        <w:t>Presentación del Curso</w:t>
      </w:r>
    </w:p>
    <w:p w14:paraId="5244621E" w14:textId="066AA3D6" w:rsidR="00E5244F" w:rsidRDefault="00000000" w:rsidP="00FC10F3">
      <w:pPr>
        <w:ind w:left="284" w:hanging="284"/>
        <w:jc w:val="center"/>
        <w:rPr>
          <w:color w:val="000000" w:themeColor="text1"/>
          <w:lang w:val="es-CO"/>
        </w:rPr>
      </w:pPr>
      <w:hyperlink r:id="rId8" w:history="1">
        <w:r w:rsidR="00E5244F" w:rsidRPr="001F6230">
          <w:rPr>
            <w:rStyle w:val="Hipervnculo"/>
            <w:noProof w:val="0"/>
            <w:lang w:val="es-CO"/>
          </w:rPr>
          <w:t>https://github.com/juanrodace/J.HRAS</w:t>
        </w:r>
      </w:hyperlink>
    </w:p>
    <w:p w14:paraId="137BF393" w14:textId="77777777" w:rsidR="00E5244F" w:rsidRPr="00445324" w:rsidRDefault="00E5244F" w:rsidP="00FC10F3">
      <w:pPr>
        <w:ind w:left="284" w:hanging="284"/>
        <w:jc w:val="center"/>
        <w:rPr>
          <w:color w:val="000000" w:themeColor="text1"/>
          <w:lang w:val="es-CO"/>
        </w:rPr>
      </w:pPr>
    </w:p>
    <w:p w14:paraId="4319EF84" w14:textId="0E6C58D9" w:rsidR="00FC10F3" w:rsidRPr="00445324" w:rsidRDefault="00FC10F3" w:rsidP="00FC10F3">
      <w:pPr>
        <w:rPr>
          <w:lang w:val="es-CO"/>
        </w:rPr>
      </w:pPr>
    </w:p>
    <w:p w14:paraId="796F3EC2" w14:textId="6E6870C9" w:rsidR="00671BD4" w:rsidRDefault="00FC10F3">
      <w:pPr>
        <w:pStyle w:val="TDC1"/>
        <w:tabs>
          <w:tab w:val="right" w:pos="9962"/>
        </w:tabs>
        <w:rPr>
          <w:rFonts w:asciiTheme="minorHAnsi" w:eastAsiaTheme="minorEastAsia" w:hAnsiTheme="minorHAnsi" w:cstheme="minorBidi"/>
          <w:noProof/>
          <w:color w:val="auto"/>
          <w:sz w:val="22"/>
          <w:szCs w:val="22"/>
          <w:lang w:val="en-US" w:eastAsia="en-US"/>
        </w:rPr>
      </w:pPr>
      <w:r w:rsidRPr="00E85F69">
        <w:rPr>
          <w:lang w:val="es-CO"/>
        </w:rPr>
        <w:fldChar w:fldCharType="begin"/>
      </w:r>
      <w:r w:rsidRPr="00E85F69">
        <w:rPr>
          <w:lang w:val="es-CO"/>
        </w:rPr>
        <w:instrText xml:space="preserve"> TOC \o "1-3" \h \z \u </w:instrText>
      </w:r>
      <w:r w:rsidRPr="00E85F69">
        <w:rPr>
          <w:lang w:val="es-CO"/>
        </w:rPr>
        <w:fldChar w:fldCharType="separate"/>
      </w:r>
      <w:hyperlink w:anchor="_Toc108426074" w:history="1">
        <w:r w:rsidR="00671BD4" w:rsidRPr="00E5497E">
          <w:rPr>
            <w:rStyle w:val="Hipervnculo"/>
          </w:rPr>
          <w:t>Presentación del curso</w:t>
        </w:r>
        <w:r w:rsidR="00671BD4">
          <w:rPr>
            <w:noProof/>
            <w:webHidden/>
          </w:rPr>
          <w:tab/>
        </w:r>
        <w:r w:rsidR="00671BD4">
          <w:rPr>
            <w:noProof/>
            <w:webHidden/>
          </w:rPr>
          <w:fldChar w:fldCharType="begin"/>
        </w:r>
        <w:r w:rsidR="00671BD4">
          <w:rPr>
            <w:noProof/>
            <w:webHidden/>
          </w:rPr>
          <w:instrText xml:space="preserve"> PAGEREF _Toc108426074 \h </w:instrText>
        </w:r>
        <w:r w:rsidR="00671BD4">
          <w:rPr>
            <w:noProof/>
            <w:webHidden/>
          </w:rPr>
        </w:r>
        <w:r w:rsidR="00671BD4">
          <w:rPr>
            <w:noProof/>
            <w:webHidden/>
          </w:rPr>
          <w:fldChar w:fldCharType="separate"/>
        </w:r>
        <w:r w:rsidR="00877650">
          <w:rPr>
            <w:noProof/>
            <w:webHidden/>
          </w:rPr>
          <w:t>2</w:t>
        </w:r>
        <w:r w:rsidR="00671BD4">
          <w:rPr>
            <w:noProof/>
            <w:webHidden/>
          </w:rPr>
          <w:fldChar w:fldCharType="end"/>
        </w:r>
      </w:hyperlink>
    </w:p>
    <w:p w14:paraId="3BC7825A" w14:textId="76BD7678"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5" w:history="1">
        <w:r w:rsidRPr="00E5497E">
          <w:rPr>
            <w:rStyle w:val="Hipervnculo"/>
          </w:rPr>
          <w:t>Objetivo</w:t>
        </w:r>
        <w:r>
          <w:rPr>
            <w:noProof/>
            <w:webHidden/>
          </w:rPr>
          <w:tab/>
        </w:r>
        <w:r>
          <w:rPr>
            <w:noProof/>
            <w:webHidden/>
          </w:rPr>
          <w:fldChar w:fldCharType="begin"/>
        </w:r>
        <w:r>
          <w:rPr>
            <w:noProof/>
            <w:webHidden/>
          </w:rPr>
          <w:instrText xml:space="preserve"> PAGEREF _Toc108426075 \h </w:instrText>
        </w:r>
        <w:r>
          <w:rPr>
            <w:noProof/>
            <w:webHidden/>
          </w:rPr>
        </w:r>
        <w:r>
          <w:rPr>
            <w:noProof/>
            <w:webHidden/>
          </w:rPr>
          <w:fldChar w:fldCharType="separate"/>
        </w:r>
        <w:r w:rsidR="00877650">
          <w:rPr>
            <w:noProof/>
            <w:webHidden/>
          </w:rPr>
          <w:t>2</w:t>
        </w:r>
        <w:r>
          <w:rPr>
            <w:noProof/>
            <w:webHidden/>
          </w:rPr>
          <w:fldChar w:fldCharType="end"/>
        </w:r>
      </w:hyperlink>
    </w:p>
    <w:p w14:paraId="6FE0837F" w14:textId="334C1BC2"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6" w:history="1">
        <w:r w:rsidRPr="00E5497E">
          <w:rPr>
            <w:rStyle w:val="Hipervnculo"/>
          </w:rPr>
          <w:t>Dirigido a</w:t>
        </w:r>
        <w:r>
          <w:rPr>
            <w:noProof/>
            <w:webHidden/>
          </w:rPr>
          <w:tab/>
        </w:r>
        <w:r>
          <w:rPr>
            <w:noProof/>
            <w:webHidden/>
          </w:rPr>
          <w:fldChar w:fldCharType="begin"/>
        </w:r>
        <w:r>
          <w:rPr>
            <w:noProof/>
            <w:webHidden/>
          </w:rPr>
          <w:instrText xml:space="preserve"> PAGEREF _Toc108426076 \h </w:instrText>
        </w:r>
        <w:r>
          <w:rPr>
            <w:noProof/>
            <w:webHidden/>
          </w:rPr>
        </w:r>
        <w:r>
          <w:rPr>
            <w:noProof/>
            <w:webHidden/>
          </w:rPr>
          <w:fldChar w:fldCharType="separate"/>
        </w:r>
        <w:r w:rsidR="00877650">
          <w:rPr>
            <w:noProof/>
            <w:webHidden/>
          </w:rPr>
          <w:t>2</w:t>
        </w:r>
        <w:r>
          <w:rPr>
            <w:noProof/>
            <w:webHidden/>
          </w:rPr>
          <w:fldChar w:fldCharType="end"/>
        </w:r>
      </w:hyperlink>
    </w:p>
    <w:p w14:paraId="13217FF2" w14:textId="4AEFA7EC"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7" w:history="1">
        <w:r w:rsidRPr="00E5497E">
          <w:rPr>
            <w:rStyle w:val="Hipervnculo"/>
          </w:rPr>
          <w:t>Metodología</w:t>
        </w:r>
        <w:r>
          <w:rPr>
            <w:noProof/>
            <w:webHidden/>
          </w:rPr>
          <w:tab/>
        </w:r>
        <w:r>
          <w:rPr>
            <w:noProof/>
            <w:webHidden/>
          </w:rPr>
          <w:fldChar w:fldCharType="begin"/>
        </w:r>
        <w:r>
          <w:rPr>
            <w:noProof/>
            <w:webHidden/>
          </w:rPr>
          <w:instrText xml:space="preserve"> PAGEREF _Toc108426077 \h </w:instrText>
        </w:r>
        <w:r>
          <w:rPr>
            <w:noProof/>
            <w:webHidden/>
          </w:rPr>
        </w:r>
        <w:r>
          <w:rPr>
            <w:noProof/>
            <w:webHidden/>
          </w:rPr>
          <w:fldChar w:fldCharType="separate"/>
        </w:r>
        <w:r w:rsidR="00877650">
          <w:rPr>
            <w:noProof/>
            <w:webHidden/>
          </w:rPr>
          <w:t>2</w:t>
        </w:r>
        <w:r>
          <w:rPr>
            <w:noProof/>
            <w:webHidden/>
          </w:rPr>
          <w:fldChar w:fldCharType="end"/>
        </w:r>
      </w:hyperlink>
    </w:p>
    <w:p w14:paraId="07363478" w14:textId="7FCD6403"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8" w:history="1">
        <w:r w:rsidRPr="00E5497E">
          <w:rPr>
            <w:rStyle w:val="Hipervnculo"/>
          </w:rPr>
          <w:t>Requisitos académicos</w:t>
        </w:r>
        <w:r>
          <w:rPr>
            <w:noProof/>
            <w:webHidden/>
          </w:rPr>
          <w:tab/>
        </w:r>
        <w:r>
          <w:rPr>
            <w:noProof/>
            <w:webHidden/>
          </w:rPr>
          <w:fldChar w:fldCharType="begin"/>
        </w:r>
        <w:r>
          <w:rPr>
            <w:noProof/>
            <w:webHidden/>
          </w:rPr>
          <w:instrText xml:space="preserve"> PAGEREF _Toc108426078 \h </w:instrText>
        </w:r>
        <w:r>
          <w:rPr>
            <w:noProof/>
            <w:webHidden/>
          </w:rPr>
        </w:r>
        <w:r>
          <w:rPr>
            <w:noProof/>
            <w:webHidden/>
          </w:rPr>
          <w:fldChar w:fldCharType="separate"/>
        </w:r>
        <w:r w:rsidR="00877650">
          <w:rPr>
            <w:noProof/>
            <w:webHidden/>
          </w:rPr>
          <w:t>3</w:t>
        </w:r>
        <w:r>
          <w:rPr>
            <w:noProof/>
            <w:webHidden/>
          </w:rPr>
          <w:fldChar w:fldCharType="end"/>
        </w:r>
      </w:hyperlink>
    </w:p>
    <w:p w14:paraId="458792FF" w14:textId="057D7610"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79" w:history="1">
        <w:r w:rsidRPr="00E5497E">
          <w:rPr>
            <w:rStyle w:val="Hipervnculo"/>
          </w:rPr>
          <w:t>Requisitos técnicos</w:t>
        </w:r>
        <w:r>
          <w:rPr>
            <w:noProof/>
            <w:webHidden/>
          </w:rPr>
          <w:tab/>
        </w:r>
        <w:r>
          <w:rPr>
            <w:noProof/>
            <w:webHidden/>
          </w:rPr>
          <w:fldChar w:fldCharType="begin"/>
        </w:r>
        <w:r>
          <w:rPr>
            <w:noProof/>
            <w:webHidden/>
          </w:rPr>
          <w:instrText xml:space="preserve"> PAGEREF _Toc108426079 \h </w:instrText>
        </w:r>
        <w:r>
          <w:rPr>
            <w:noProof/>
            <w:webHidden/>
          </w:rPr>
        </w:r>
        <w:r>
          <w:rPr>
            <w:noProof/>
            <w:webHidden/>
          </w:rPr>
          <w:fldChar w:fldCharType="separate"/>
        </w:r>
        <w:r w:rsidR="00877650">
          <w:rPr>
            <w:noProof/>
            <w:webHidden/>
          </w:rPr>
          <w:t>3</w:t>
        </w:r>
        <w:r>
          <w:rPr>
            <w:noProof/>
            <w:webHidden/>
          </w:rPr>
          <w:fldChar w:fldCharType="end"/>
        </w:r>
      </w:hyperlink>
    </w:p>
    <w:p w14:paraId="7D1F0B56" w14:textId="27094222"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0" w:history="1">
        <w:r w:rsidRPr="00E5497E">
          <w:rPr>
            <w:rStyle w:val="Hipervnculo"/>
          </w:rPr>
          <w:t>Contenido resumido y duración</w:t>
        </w:r>
        <w:r>
          <w:rPr>
            <w:noProof/>
            <w:webHidden/>
          </w:rPr>
          <w:tab/>
        </w:r>
        <w:r>
          <w:rPr>
            <w:noProof/>
            <w:webHidden/>
          </w:rPr>
          <w:fldChar w:fldCharType="begin"/>
        </w:r>
        <w:r>
          <w:rPr>
            <w:noProof/>
            <w:webHidden/>
          </w:rPr>
          <w:instrText xml:space="preserve"> PAGEREF _Toc108426080 \h </w:instrText>
        </w:r>
        <w:r>
          <w:rPr>
            <w:noProof/>
            <w:webHidden/>
          </w:rPr>
        </w:r>
        <w:r>
          <w:rPr>
            <w:noProof/>
            <w:webHidden/>
          </w:rPr>
          <w:fldChar w:fldCharType="separate"/>
        </w:r>
        <w:r w:rsidR="00877650">
          <w:rPr>
            <w:noProof/>
            <w:webHidden/>
          </w:rPr>
          <w:t>3</w:t>
        </w:r>
        <w:r>
          <w:rPr>
            <w:noProof/>
            <w:webHidden/>
          </w:rPr>
          <w:fldChar w:fldCharType="end"/>
        </w:r>
      </w:hyperlink>
    </w:p>
    <w:p w14:paraId="2B02E61E" w14:textId="53675246"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1" w:history="1">
        <w:r w:rsidRPr="00E5497E">
          <w:rPr>
            <w:rStyle w:val="Hipervnculo"/>
          </w:rPr>
          <w:t>Contenido ampliado</w:t>
        </w:r>
        <w:r>
          <w:rPr>
            <w:noProof/>
            <w:webHidden/>
          </w:rPr>
          <w:tab/>
        </w:r>
        <w:r>
          <w:rPr>
            <w:noProof/>
            <w:webHidden/>
          </w:rPr>
          <w:fldChar w:fldCharType="begin"/>
        </w:r>
        <w:r>
          <w:rPr>
            <w:noProof/>
            <w:webHidden/>
          </w:rPr>
          <w:instrText xml:space="preserve"> PAGEREF _Toc108426081 \h </w:instrText>
        </w:r>
        <w:r>
          <w:rPr>
            <w:noProof/>
            <w:webHidden/>
          </w:rPr>
        </w:r>
        <w:r>
          <w:rPr>
            <w:noProof/>
            <w:webHidden/>
          </w:rPr>
          <w:fldChar w:fldCharType="separate"/>
        </w:r>
        <w:r w:rsidR="00877650">
          <w:rPr>
            <w:noProof/>
            <w:webHidden/>
          </w:rPr>
          <w:t>4</w:t>
        </w:r>
        <w:r>
          <w:rPr>
            <w:noProof/>
            <w:webHidden/>
          </w:rPr>
          <w:fldChar w:fldCharType="end"/>
        </w:r>
      </w:hyperlink>
    </w:p>
    <w:p w14:paraId="2942DAC0" w14:textId="5EBA1C7B"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2" w:history="1">
        <w:r w:rsidRPr="00E5497E">
          <w:rPr>
            <w:rStyle w:val="Hipervnculo"/>
          </w:rPr>
          <w:t>1. Introducción y fundamentos generales</w:t>
        </w:r>
        <w:r>
          <w:rPr>
            <w:noProof/>
            <w:webHidden/>
          </w:rPr>
          <w:tab/>
        </w:r>
        <w:r>
          <w:rPr>
            <w:noProof/>
            <w:webHidden/>
          </w:rPr>
          <w:fldChar w:fldCharType="begin"/>
        </w:r>
        <w:r>
          <w:rPr>
            <w:noProof/>
            <w:webHidden/>
          </w:rPr>
          <w:instrText xml:space="preserve"> PAGEREF _Toc108426082 \h </w:instrText>
        </w:r>
        <w:r>
          <w:rPr>
            <w:noProof/>
            <w:webHidden/>
          </w:rPr>
        </w:r>
        <w:r>
          <w:rPr>
            <w:noProof/>
            <w:webHidden/>
          </w:rPr>
          <w:fldChar w:fldCharType="separate"/>
        </w:r>
        <w:r w:rsidR="00877650">
          <w:rPr>
            <w:noProof/>
            <w:webHidden/>
          </w:rPr>
          <w:t>4</w:t>
        </w:r>
        <w:r>
          <w:rPr>
            <w:noProof/>
            <w:webHidden/>
          </w:rPr>
          <w:fldChar w:fldCharType="end"/>
        </w:r>
      </w:hyperlink>
    </w:p>
    <w:p w14:paraId="04CEC707" w14:textId="491EBAA1"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3" w:history="1">
        <w:r w:rsidRPr="00E5497E">
          <w:rPr>
            <w:rStyle w:val="Hipervnculo"/>
          </w:rPr>
          <w:t>1.1. Bienvenida, introducción general y objetivos</w:t>
        </w:r>
        <w:r>
          <w:rPr>
            <w:noProof/>
            <w:webHidden/>
          </w:rPr>
          <w:tab/>
        </w:r>
        <w:r>
          <w:rPr>
            <w:noProof/>
            <w:webHidden/>
          </w:rPr>
          <w:fldChar w:fldCharType="begin"/>
        </w:r>
        <w:r>
          <w:rPr>
            <w:noProof/>
            <w:webHidden/>
          </w:rPr>
          <w:instrText xml:space="preserve"> PAGEREF _Toc108426083 \h </w:instrText>
        </w:r>
        <w:r>
          <w:rPr>
            <w:noProof/>
            <w:webHidden/>
          </w:rPr>
        </w:r>
        <w:r>
          <w:rPr>
            <w:noProof/>
            <w:webHidden/>
          </w:rPr>
          <w:fldChar w:fldCharType="separate"/>
        </w:r>
        <w:r w:rsidR="00877650">
          <w:rPr>
            <w:noProof/>
            <w:webHidden/>
          </w:rPr>
          <w:t>4</w:t>
        </w:r>
        <w:r>
          <w:rPr>
            <w:noProof/>
            <w:webHidden/>
          </w:rPr>
          <w:fldChar w:fldCharType="end"/>
        </w:r>
      </w:hyperlink>
    </w:p>
    <w:p w14:paraId="0BB611C4" w14:textId="5518CD0A"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4" w:history="1">
        <w:r w:rsidRPr="00E5497E">
          <w:rPr>
            <w:rStyle w:val="Hipervnculo"/>
          </w:rPr>
          <w:t>1.2. Conceptos básicos de flujo a superficie libre</w:t>
        </w:r>
        <w:r>
          <w:rPr>
            <w:noProof/>
            <w:webHidden/>
          </w:rPr>
          <w:tab/>
        </w:r>
        <w:r>
          <w:rPr>
            <w:noProof/>
            <w:webHidden/>
          </w:rPr>
          <w:fldChar w:fldCharType="begin"/>
        </w:r>
        <w:r>
          <w:rPr>
            <w:noProof/>
            <w:webHidden/>
          </w:rPr>
          <w:instrText xml:space="preserve"> PAGEREF _Toc108426084 \h </w:instrText>
        </w:r>
        <w:r>
          <w:rPr>
            <w:noProof/>
            <w:webHidden/>
          </w:rPr>
        </w:r>
        <w:r>
          <w:rPr>
            <w:noProof/>
            <w:webHidden/>
          </w:rPr>
          <w:fldChar w:fldCharType="separate"/>
        </w:r>
        <w:r w:rsidR="00877650">
          <w:rPr>
            <w:noProof/>
            <w:webHidden/>
          </w:rPr>
          <w:t>4</w:t>
        </w:r>
        <w:r>
          <w:rPr>
            <w:noProof/>
            <w:webHidden/>
          </w:rPr>
          <w:fldChar w:fldCharType="end"/>
        </w:r>
      </w:hyperlink>
    </w:p>
    <w:p w14:paraId="62D444D9" w14:textId="21FBAD8A"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5" w:history="1">
        <w:r w:rsidRPr="00E5497E">
          <w:rPr>
            <w:rStyle w:val="Hipervnculo"/>
          </w:rPr>
          <w:t>1.3. Estudio hidráulico y modelación</w:t>
        </w:r>
        <w:r>
          <w:rPr>
            <w:noProof/>
            <w:webHidden/>
          </w:rPr>
          <w:tab/>
        </w:r>
        <w:r>
          <w:rPr>
            <w:noProof/>
            <w:webHidden/>
          </w:rPr>
          <w:fldChar w:fldCharType="begin"/>
        </w:r>
        <w:r>
          <w:rPr>
            <w:noProof/>
            <w:webHidden/>
          </w:rPr>
          <w:instrText xml:space="preserve"> PAGEREF _Toc108426085 \h </w:instrText>
        </w:r>
        <w:r>
          <w:rPr>
            <w:noProof/>
            <w:webHidden/>
          </w:rPr>
        </w:r>
        <w:r>
          <w:rPr>
            <w:noProof/>
            <w:webHidden/>
          </w:rPr>
          <w:fldChar w:fldCharType="separate"/>
        </w:r>
        <w:r w:rsidR="00877650">
          <w:rPr>
            <w:noProof/>
            <w:webHidden/>
          </w:rPr>
          <w:t>4</w:t>
        </w:r>
        <w:r>
          <w:rPr>
            <w:noProof/>
            <w:webHidden/>
          </w:rPr>
          <w:fldChar w:fldCharType="end"/>
        </w:r>
      </w:hyperlink>
    </w:p>
    <w:p w14:paraId="04621EF7" w14:textId="7C265705"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6" w:history="1">
        <w:r w:rsidRPr="00E5497E">
          <w:rPr>
            <w:rStyle w:val="Hipervnculo"/>
          </w:rPr>
          <w:t>1.4. Condiciones de frontera y calibración de un modelo</w:t>
        </w:r>
        <w:r>
          <w:rPr>
            <w:noProof/>
            <w:webHidden/>
          </w:rPr>
          <w:tab/>
        </w:r>
        <w:r>
          <w:rPr>
            <w:noProof/>
            <w:webHidden/>
          </w:rPr>
          <w:fldChar w:fldCharType="begin"/>
        </w:r>
        <w:r>
          <w:rPr>
            <w:noProof/>
            <w:webHidden/>
          </w:rPr>
          <w:instrText xml:space="preserve"> PAGEREF _Toc108426086 \h </w:instrText>
        </w:r>
        <w:r>
          <w:rPr>
            <w:noProof/>
            <w:webHidden/>
          </w:rPr>
        </w:r>
        <w:r>
          <w:rPr>
            <w:noProof/>
            <w:webHidden/>
          </w:rPr>
          <w:fldChar w:fldCharType="separate"/>
        </w:r>
        <w:r w:rsidR="00877650">
          <w:rPr>
            <w:noProof/>
            <w:webHidden/>
          </w:rPr>
          <w:t>4</w:t>
        </w:r>
        <w:r>
          <w:rPr>
            <w:noProof/>
            <w:webHidden/>
          </w:rPr>
          <w:fldChar w:fldCharType="end"/>
        </w:r>
      </w:hyperlink>
    </w:p>
    <w:p w14:paraId="434A8CF2" w14:textId="2A718589"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7" w:history="1">
        <w:r w:rsidRPr="00E5497E">
          <w:rPr>
            <w:rStyle w:val="Hipervnculo"/>
          </w:rPr>
          <w:t>1.5. ¿Qué es HEC-RAS y para qué sirve?</w:t>
        </w:r>
        <w:r>
          <w:rPr>
            <w:noProof/>
            <w:webHidden/>
          </w:rPr>
          <w:tab/>
        </w:r>
        <w:r>
          <w:rPr>
            <w:noProof/>
            <w:webHidden/>
          </w:rPr>
          <w:fldChar w:fldCharType="begin"/>
        </w:r>
        <w:r>
          <w:rPr>
            <w:noProof/>
            <w:webHidden/>
          </w:rPr>
          <w:instrText xml:space="preserve"> PAGEREF _Toc108426087 \h </w:instrText>
        </w:r>
        <w:r>
          <w:rPr>
            <w:noProof/>
            <w:webHidden/>
          </w:rPr>
        </w:r>
        <w:r>
          <w:rPr>
            <w:noProof/>
            <w:webHidden/>
          </w:rPr>
          <w:fldChar w:fldCharType="separate"/>
        </w:r>
        <w:r w:rsidR="00877650">
          <w:rPr>
            <w:noProof/>
            <w:webHidden/>
          </w:rPr>
          <w:t>4</w:t>
        </w:r>
        <w:r>
          <w:rPr>
            <w:noProof/>
            <w:webHidden/>
          </w:rPr>
          <w:fldChar w:fldCharType="end"/>
        </w:r>
      </w:hyperlink>
    </w:p>
    <w:p w14:paraId="1E0E07FE" w14:textId="4342B2CA"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088" w:history="1">
        <w:r w:rsidRPr="00E5497E">
          <w:rPr>
            <w:rStyle w:val="Hipervnculo"/>
          </w:rPr>
          <w:t>2. Modelación hidráulica básica</w:t>
        </w:r>
        <w:r>
          <w:rPr>
            <w:noProof/>
            <w:webHidden/>
          </w:rPr>
          <w:tab/>
        </w:r>
        <w:r>
          <w:rPr>
            <w:noProof/>
            <w:webHidden/>
          </w:rPr>
          <w:fldChar w:fldCharType="begin"/>
        </w:r>
        <w:r>
          <w:rPr>
            <w:noProof/>
            <w:webHidden/>
          </w:rPr>
          <w:instrText xml:space="preserve"> PAGEREF _Toc108426088 \h </w:instrText>
        </w:r>
        <w:r>
          <w:rPr>
            <w:noProof/>
            <w:webHidden/>
          </w:rPr>
        </w:r>
        <w:r>
          <w:rPr>
            <w:noProof/>
            <w:webHidden/>
          </w:rPr>
          <w:fldChar w:fldCharType="separate"/>
        </w:r>
        <w:r w:rsidR="00877650">
          <w:rPr>
            <w:noProof/>
            <w:webHidden/>
          </w:rPr>
          <w:t>4</w:t>
        </w:r>
        <w:r>
          <w:rPr>
            <w:noProof/>
            <w:webHidden/>
          </w:rPr>
          <w:fldChar w:fldCharType="end"/>
        </w:r>
      </w:hyperlink>
    </w:p>
    <w:p w14:paraId="1B555A37" w14:textId="3C5AB348"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89" w:history="1">
        <w:r w:rsidRPr="00E5497E">
          <w:rPr>
            <w:rStyle w:val="Hipervnculo"/>
          </w:rPr>
          <w:t>2.1. Cargue y validación geométrica básica</w:t>
        </w:r>
        <w:r>
          <w:rPr>
            <w:noProof/>
            <w:webHidden/>
          </w:rPr>
          <w:tab/>
        </w:r>
        <w:r>
          <w:rPr>
            <w:noProof/>
            <w:webHidden/>
          </w:rPr>
          <w:fldChar w:fldCharType="begin"/>
        </w:r>
        <w:r>
          <w:rPr>
            <w:noProof/>
            <w:webHidden/>
          </w:rPr>
          <w:instrText xml:space="preserve"> PAGEREF _Toc108426089 \h </w:instrText>
        </w:r>
        <w:r>
          <w:rPr>
            <w:noProof/>
            <w:webHidden/>
          </w:rPr>
        </w:r>
        <w:r>
          <w:rPr>
            <w:noProof/>
            <w:webHidden/>
          </w:rPr>
          <w:fldChar w:fldCharType="separate"/>
        </w:r>
        <w:r w:rsidR="00877650">
          <w:rPr>
            <w:noProof/>
            <w:webHidden/>
          </w:rPr>
          <w:t>4</w:t>
        </w:r>
        <w:r>
          <w:rPr>
            <w:noProof/>
            <w:webHidden/>
          </w:rPr>
          <w:fldChar w:fldCharType="end"/>
        </w:r>
      </w:hyperlink>
    </w:p>
    <w:p w14:paraId="3472B9A3" w14:textId="5CF6B7AF"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0" w:history="1">
        <w:r w:rsidRPr="00E5497E">
          <w:rPr>
            <w:rStyle w:val="Hipervnculo"/>
          </w:rPr>
          <w:t>2.2. Definición de condiciones hidráulicas</w:t>
        </w:r>
        <w:r>
          <w:rPr>
            <w:noProof/>
            <w:webHidden/>
          </w:rPr>
          <w:tab/>
        </w:r>
        <w:r>
          <w:rPr>
            <w:noProof/>
            <w:webHidden/>
          </w:rPr>
          <w:fldChar w:fldCharType="begin"/>
        </w:r>
        <w:r>
          <w:rPr>
            <w:noProof/>
            <w:webHidden/>
          </w:rPr>
          <w:instrText xml:space="preserve"> PAGEREF _Toc108426090 \h </w:instrText>
        </w:r>
        <w:r>
          <w:rPr>
            <w:noProof/>
            <w:webHidden/>
          </w:rPr>
        </w:r>
        <w:r>
          <w:rPr>
            <w:noProof/>
            <w:webHidden/>
          </w:rPr>
          <w:fldChar w:fldCharType="separate"/>
        </w:r>
        <w:r w:rsidR="00877650">
          <w:rPr>
            <w:noProof/>
            <w:webHidden/>
          </w:rPr>
          <w:t>4</w:t>
        </w:r>
        <w:r>
          <w:rPr>
            <w:noProof/>
            <w:webHidden/>
          </w:rPr>
          <w:fldChar w:fldCharType="end"/>
        </w:r>
      </w:hyperlink>
    </w:p>
    <w:p w14:paraId="30486AE6" w14:textId="73F3A784"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1" w:history="1">
        <w:r w:rsidRPr="00E5497E">
          <w:rPr>
            <w:rStyle w:val="Hipervnculo"/>
          </w:rPr>
          <w:t>2.3. Simulación en régimen permanente 1D</w:t>
        </w:r>
        <w:r>
          <w:rPr>
            <w:noProof/>
            <w:webHidden/>
          </w:rPr>
          <w:tab/>
        </w:r>
        <w:r>
          <w:rPr>
            <w:noProof/>
            <w:webHidden/>
          </w:rPr>
          <w:fldChar w:fldCharType="begin"/>
        </w:r>
        <w:r>
          <w:rPr>
            <w:noProof/>
            <w:webHidden/>
          </w:rPr>
          <w:instrText xml:space="preserve"> PAGEREF _Toc108426091 \h </w:instrText>
        </w:r>
        <w:r>
          <w:rPr>
            <w:noProof/>
            <w:webHidden/>
          </w:rPr>
        </w:r>
        <w:r>
          <w:rPr>
            <w:noProof/>
            <w:webHidden/>
          </w:rPr>
          <w:fldChar w:fldCharType="separate"/>
        </w:r>
        <w:r w:rsidR="00877650">
          <w:rPr>
            <w:noProof/>
            <w:webHidden/>
          </w:rPr>
          <w:t>5</w:t>
        </w:r>
        <w:r>
          <w:rPr>
            <w:noProof/>
            <w:webHidden/>
          </w:rPr>
          <w:fldChar w:fldCharType="end"/>
        </w:r>
      </w:hyperlink>
    </w:p>
    <w:p w14:paraId="6539B45F" w14:textId="5A6F89D4"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2" w:history="1">
        <w:r w:rsidRPr="00E5497E">
          <w:rPr>
            <w:rStyle w:val="Hipervnculo"/>
          </w:rPr>
          <w:t>2.4. Simulación en régimen no permanente 1D</w:t>
        </w:r>
        <w:r>
          <w:rPr>
            <w:noProof/>
            <w:webHidden/>
          </w:rPr>
          <w:tab/>
        </w:r>
        <w:r>
          <w:rPr>
            <w:noProof/>
            <w:webHidden/>
          </w:rPr>
          <w:fldChar w:fldCharType="begin"/>
        </w:r>
        <w:r>
          <w:rPr>
            <w:noProof/>
            <w:webHidden/>
          </w:rPr>
          <w:instrText xml:space="preserve"> PAGEREF _Toc108426092 \h </w:instrText>
        </w:r>
        <w:r>
          <w:rPr>
            <w:noProof/>
            <w:webHidden/>
          </w:rPr>
        </w:r>
        <w:r>
          <w:rPr>
            <w:noProof/>
            <w:webHidden/>
          </w:rPr>
          <w:fldChar w:fldCharType="separate"/>
        </w:r>
        <w:r w:rsidR="00877650">
          <w:rPr>
            <w:noProof/>
            <w:webHidden/>
          </w:rPr>
          <w:t>5</w:t>
        </w:r>
        <w:r>
          <w:rPr>
            <w:noProof/>
            <w:webHidden/>
          </w:rPr>
          <w:fldChar w:fldCharType="end"/>
        </w:r>
      </w:hyperlink>
    </w:p>
    <w:p w14:paraId="71C990E7" w14:textId="2A8BBA5D"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3" w:history="1">
        <w:r w:rsidRPr="00E5497E">
          <w:rPr>
            <w:rStyle w:val="Hipervnculo"/>
          </w:rPr>
          <w:t>2.5. Cargue de información topográfica</w:t>
        </w:r>
        <w:r>
          <w:rPr>
            <w:noProof/>
            <w:webHidden/>
          </w:rPr>
          <w:tab/>
        </w:r>
        <w:r>
          <w:rPr>
            <w:noProof/>
            <w:webHidden/>
          </w:rPr>
          <w:fldChar w:fldCharType="begin"/>
        </w:r>
        <w:r>
          <w:rPr>
            <w:noProof/>
            <w:webHidden/>
          </w:rPr>
          <w:instrText xml:space="preserve"> PAGEREF _Toc108426093 \h </w:instrText>
        </w:r>
        <w:r>
          <w:rPr>
            <w:noProof/>
            <w:webHidden/>
          </w:rPr>
        </w:r>
        <w:r>
          <w:rPr>
            <w:noProof/>
            <w:webHidden/>
          </w:rPr>
          <w:fldChar w:fldCharType="separate"/>
        </w:r>
        <w:r w:rsidR="00877650">
          <w:rPr>
            <w:noProof/>
            <w:webHidden/>
          </w:rPr>
          <w:t>5</w:t>
        </w:r>
        <w:r>
          <w:rPr>
            <w:noProof/>
            <w:webHidden/>
          </w:rPr>
          <w:fldChar w:fldCharType="end"/>
        </w:r>
      </w:hyperlink>
    </w:p>
    <w:p w14:paraId="5CC8D970" w14:textId="3E89F6AD"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4" w:history="1">
        <w:r w:rsidRPr="00E5497E">
          <w:rPr>
            <w:rStyle w:val="Hipervnculo"/>
          </w:rPr>
          <w:t>2.6. Visualización de resultados</w:t>
        </w:r>
        <w:r>
          <w:rPr>
            <w:noProof/>
            <w:webHidden/>
          </w:rPr>
          <w:tab/>
        </w:r>
        <w:r>
          <w:rPr>
            <w:noProof/>
            <w:webHidden/>
          </w:rPr>
          <w:fldChar w:fldCharType="begin"/>
        </w:r>
        <w:r>
          <w:rPr>
            <w:noProof/>
            <w:webHidden/>
          </w:rPr>
          <w:instrText xml:space="preserve"> PAGEREF _Toc108426094 \h </w:instrText>
        </w:r>
        <w:r>
          <w:rPr>
            <w:noProof/>
            <w:webHidden/>
          </w:rPr>
        </w:r>
        <w:r>
          <w:rPr>
            <w:noProof/>
            <w:webHidden/>
          </w:rPr>
          <w:fldChar w:fldCharType="separate"/>
        </w:r>
        <w:r w:rsidR="00877650">
          <w:rPr>
            <w:noProof/>
            <w:webHidden/>
          </w:rPr>
          <w:t>5</w:t>
        </w:r>
        <w:r>
          <w:rPr>
            <w:noProof/>
            <w:webHidden/>
          </w:rPr>
          <w:fldChar w:fldCharType="end"/>
        </w:r>
      </w:hyperlink>
    </w:p>
    <w:p w14:paraId="204A90B4" w14:textId="36FBF7D8"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5" w:history="1">
        <w:r w:rsidRPr="00E5497E">
          <w:rPr>
            <w:rStyle w:val="Hipervnculo"/>
          </w:rPr>
          <w:t>2.7. Errores y avisos comunes</w:t>
        </w:r>
        <w:r>
          <w:rPr>
            <w:noProof/>
            <w:webHidden/>
          </w:rPr>
          <w:tab/>
        </w:r>
        <w:r>
          <w:rPr>
            <w:noProof/>
            <w:webHidden/>
          </w:rPr>
          <w:fldChar w:fldCharType="begin"/>
        </w:r>
        <w:r>
          <w:rPr>
            <w:noProof/>
            <w:webHidden/>
          </w:rPr>
          <w:instrText xml:space="preserve"> PAGEREF _Toc108426095 \h </w:instrText>
        </w:r>
        <w:r>
          <w:rPr>
            <w:noProof/>
            <w:webHidden/>
          </w:rPr>
        </w:r>
        <w:r>
          <w:rPr>
            <w:noProof/>
            <w:webHidden/>
          </w:rPr>
          <w:fldChar w:fldCharType="separate"/>
        </w:r>
        <w:r w:rsidR="00877650">
          <w:rPr>
            <w:noProof/>
            <w:webHidden/>
          </w:rPr>
          <w:t>5</w:t>
        </w:r>
        <w:r>
          <w:rPr>
            <w:noProof/>
            <w:webHidden/>
          </w:rPr>
          <w:fldChar w:fldCharType="end"/>
        </w:r>
      </w:hyperlink>
    </w:p>
    <w:p w14:paraId="679E1C42" w14:textId="2BCC4673"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096" w:history="1">
        <w:r w:rsidRPr="00E5497E">
          <w:rPr>
            <w:rStyle w:val="Hipervnculo"/>
          </w:rPr>
          <w:t>3. Modelación con opciones avanzadas</w:t>
        </w:r>
        <w:r>
          <w:rPr>
            <w:noProof/>
            <w:webHidden/>
          </w:rPr>
          <w:tab/>
        </w:r>
        <w:r>
          <w:rPr>
            <w:noProof/>
            <w:webHidden/>
          </w:rPr>
          <w:fldChar w:fldCharType="begin"/>
        </w:r>
        <w:r>
          <w:rPr>
            <w:noProof/>
            <w:webHidden/>
          </w:rPr>
          <w:instrText xml:space="preserve"> PAGEREF _Toc108426096 \h </w:instrText>
        </w:r>
        <w:r>
          <w:rPr>
            <w:noProof/>
            <w:webHidden/>
          </w:rPr>
        </w:r>
        <w:r>
          <w:rPr>
            <w:noProof/>
            <w:webHidden/>
          </w:rPr>
          <w:fldChar w:fldCharType="separate"/>
        </w:r>
        <w:r w:rsidR="00877650">
          <w:rPr>
            <w:noProof/>
            <w:webHidden/>
          </w:rPr>
          <w:t>5</w:t>
        </w:r>
        <w:r>
          <w:rPr>
            <w:noProof/>
            <w:webHidden/>
          </w:rPr>
          <w:fldChar w:fldCharType="end"/>
        </w:r>
      </w:hyperlink>
    </w:p>
    <w:p w14:paraId="37AF0C22" w14:textId="56D43201"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7" w:history="1">
        <w:r w:rsidRPr="00E5497E">
          <w:rPr>
            <w:rStyle w:val="Hipervnculo"/>
          </w:rPr>
          <w:t>3.1. Definición de coeficiente Manning a partir de coberturas</w:t>
        </w:r>
        <w:r>
          <w:rPr>
            <w:noProof/>
            <w:webHidden/>
          </w:rPr>
          <w:tab/>
        </w:r>
        <w:r>
          <w:rPr>
            <w:noProof/>
            <w:webHidden/>
          </w:rPr>
          <w:fldChar w:fldCharType="begin"/>
        </w:r>
        <w:r>
          <w:rPr>
            <w:noProof/>
            <w:webHidden/>
          </w:rPr>
          <w:instrText xml:space="preserve"> PAGEREF _Toc108426097 \h </w:instrText>
        </w:r>
        <w:r>
          <w:rPr>
            <w:noProof/>
            <w:webHidden/>
          </w:rPr>
        </w:r>
        <w:r>
          <w:rPr>
            <w:noProof/>
            <w:webHidden/>
          </w:rPr>
          <w:fldChar w:fldCharType="separate"/>
        </w:r>
        <w:r w:rsidR="00877650">
          <w:rPr>
            <w:noProof/>
            <w:webHidden/>
          </w:rPr>
          <w:t>5</w:t>
        </w:r>
        <w:r>
          <w:rPr>
            <w:noProof/>
            <w:webHidden/>
          </w:rPr>
          <w:fldChar w:fldCharType="end"/>
        </w:r>
      </w:hyperlink>
    </w:p>
    <w:p w14:paraId="51714D5E" w14:textId="016C91E5"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8" w:history="1">
        <w:r w:rsidRPr="00E5497E">
          <w:rPr>
            <w:rStyle w:val="Hipervnculo"/>
          </w:rPr>
          <w:t>3.2. Tramos con confluencias</w:t>
        </w:r>
        <w:r>
          <w:rPr>
            <w:noProof/>
            <w:webHidden/>
          </w:rPr>
          <w:tab/>
        </w:r>
        <w:r>
          <w:rPr>
            <w:noProof/>
            <w:webHidden/>
          </w:rPr>
          <w:fldChar w:fldCharType="begin"/>
        </w:r>
        <w:r>
          <w:rPr>
            <w:noProof/>
            <w:webHidden/>
          </w:rPr>
          <w:instrText xml:space="preserve"> PAGEREF _Toc108426098 \h </w:instrText>
        </w:r>
        <w:r>
          <w:rPr>
            <w:noProof/>
            <w:webHidden/>
          </w:rPr>
        </w:r>
        <w:r>
          <w:rPr>
            <w:noProof/>
            <w:webHidden/>
          </w:rPr>
          <w:fldChar w:fldCharType="separate"/>
        </w:r>
        <w:r w:rsidR="00877650">
          <w:rPr>
            <w:noProof/>
            <w:webHidden/>
          </w:rPr>
          <w:t>5</w:t>
        </w:r>
        <w:r>
          <w:rPr>
            <w:noProof/>
            <w:webHidden/>
          </w:rPr>
          <w:fldChar w:fldCharType="end"/>
        </w:r>
      </w:hyperlink>
    </w:p>
    <w:p w14:paraId="02B1E0E6" w14:textId="6704627C"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099" w:history="1">
        <w:r w:rsidRPr="00E5497E">
          <w:rPr>
            <w:rStyle w:val="Hipervnculo"/>
          </w:rPr>
          <w:t>3.3. Incorporación de estructuras hidráulicas</w:t>
        </w:r>
        <w:r>
          <w:rPr>
            <w:noProof/>
            <w:webHidden/>
          </w:rPr>
          <w:tab/>
        </w:r>
        <w:r>
          <w:rPr>
            <w:noProof/>
            <w:webHidden/>
          </w:rPr>
          <w:fldChar w:fldCharType="begin"/>
        </w:r>
        <w:r>
          <w:rPr>
            <w:noProof/>
            <w:webHidden/>
          </w:rPr>
          <w:instrText xml:space="preserve"> PAGEREF _Toc108426099 \h </w:instrText>
        </w:r>
        <w:r>
          <w:rPr>
            <w:noProof/>
            <w:webHidden/>
          </w:rPr>
        </w:r>
        <w:r>
          <w:rPr>
            <w:noProof/>
            <w:webHidden/>
          </w:rPr>
          <w:fldChar w:fldCharType="separate"/>
        </w:r>
        <w:r w:rsidR="00877650">
          <w:rPr>
            <w:noProof/>
            <w:webHidden/>
          </w:rPr>
          <w:t>5</w:t>
        </w:r>
        <w:r>
          <w:rPr>
            <w:noProof/>
            <w:webHidden/>
          </w:rPr>
          <w:fldChar w:fldCharType="end"/>
        </w:r>
      </w:hyperlink>
    </w:p>
    <w:p w14:paraId="7D0D918C" w14:textId="6219A030"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0" w:history="1">
        <w:r w:rsidRPr="00E5497E">
          <w:rPr>
            <w:rStyle w:val="Hipervnculo"/>
          </w:rPr>
          <w:t>3.4. Uso de diques en la modelación</w:t>
        </w:r>
        <w:r>
          <w:rPr>
            <w:noProof/>
            <w:webHidden/>
          </w:rPr>
          <w:tab/>
        </w:r>
        <w:r>
          <w:rPr>
            <w:noProof/>
            <w:webHidden/>
          </w:rPr>
          <w:fldChar w:fldCharType="begin"/>
        </w:r>
        <w:r>
          <w:rPr>
            <w:noProof/>
            <w:webHidden/>
          </w:rPr>
          <w:instrText xml:space="preserve"> PAGEREF _Toc108426100 \h </w:instrText>
        </w:r>
        <w:r>
          <w:rPr>
            <w:noProof/>
            <w:webHidden/>
          </w:rPr>
        </w:r>
        <w:r>
          <w:rPr>
            <w:noProof/>
            <w:webHidden/>
          </w:rPr>
          <w:fldChar w:fldCharType="separate"/>
        </w:r>
        <w:r w:rsidR="00877650">
          <w:rPr>
            <w:noProof/>
            <w:webHidden/>
          </w:rPr>
          <w:t>5</w:t>
        </w:r>
        <w:r>
          <w:rPr>
            <w:noProof/>
            <w:webHidden/>
          </w:rPr>
          <w:fldChar w:fldCharType="end"/>
        </w:r>
      </w:hyperlink>
    </w:p>
    <w:p w14:paraId="0C959855" w14:textId="3F50D129"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1" w:history="1">
        <w:r w:rsidRPr="00E5497E">
          <w:rPr>
            <w:rStyle w:val="Hipervnculo"/>
          </w:rPr>
          <w:t>3.5. Cálculo de la socavación general y local</w:t>
        </w:r>
        <w:r>
          <w:rPr>
            <w:noProof/>
            <w:webHidden/>
          </w:rPr>
          <w:tab/>
        </w:r>
        <w:r>
          <w:rPr>
            <w:noProof/>
            <w:webHidden/>
          </w:rPr>
          <w:fldChar w:fldCharType="begin"/>
        </w:r>
        <w:r>
          <w:rPr>
            <w:noProof/>
            <w:webHidden/>
          </w:rPr>
          <w:instrText xml:space="preserve"> PAGEREF _Toc108426101 \h </w:instrText>
        </w:r>
        <w:r>
          <w:rPr>
            <w:noProof/>
            <w:webHidden/>
          </w:rPr>
        </w:r>
        <w:r>
          <w:rPr>
            <w:noProof/>
            <w:webHidden/>
          </w:rPr>
          <w:fldChar w:fldCharType="separate"/>
        </w:r>
        <w:r w:rsidR="00877650">
          <w:rPr>
            <w:noProof/>
            <w:webHidden/>
          </w:rPr>
          <w:t>5</w:t>
        </w:r>
        <w:r>
          <w:rPr>
            <w:noProof/>
            <w:webHidden/>
          </w:rPr>
          <w:fldChar w:fldCharType="end"/>
        </w:r>
      </w:hyperlink>
    </w:p>
    <w:p w14:paraId="6201B1A5" w14:textId="10931358"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102" w:history="1">
        <w:r w:rsidRPr="00E5497E">
          <w:rPr>
            <w:rStyle w:val="Hipervnculo"/>
          </w:rPr>
          <w:t>4. Modelación de flujo bidimensional</w:t>
        </w:r>
        <w:r>
          <w:rPr>
            <w:noProof/>
            <w:webHidden/>
          </w:rPr>
          <w:tab/>
        </w:r>
        <w:r>
          <w:rPr>
            <w:noProof/>
            <w:webHidden/>
          </w:rPr>
          <w:fldChar w:fldCharType="begin"/>
        </w:r>
        <w:r>
          <w:rPr>
            <w:noProof/>
            <w:webHidden/>
          </w:rPr>
          <w:instrText xml:space="preserve"> PAGEREF _Toc108426102 \h </w:instrText>
        </w:r>
        <w:r>
          <w:rPr>
            <w:noProof/>
            <w:webHidden/>
          </w:rPr>
        </w:r>
        <w:r>
          <w:rPr>
            <w:noProof/>
            <w:webHidden/>
          </w:rPr>
          <w:fldChar w:fldCharType="separate"/>
        </w:r>
        <w:r w:rsidR="00877650">
          <w:rPr>
            <w:noProof/>
            <w:webHidden/>
          </w:rPr>
          <w:t>5</w:t>
        </w:r>
        <w:r>
          <w:rPr>
            <w:noProof/>
            <w:webHidden/>
          </w:rPr>
          <w:fldChar w:fldCharType="end"/>
        </w:r>
      </w:hyperlink>
    </w:p>
    <w:p w14:paraId="7608ECB1" w14:textId="14028332"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3" w:history="1">
        <w:r w:rsidRPr="00E5497E">
          <w:rPr>
            <w:rStyle w:val="Hipervnculo"/>
          </w:rPr>
          <w:t>4.1. Herramienta RAS Mapper</w:t>
        </w:r>
        <w:r>
          <w:rPr>
            <w:noProof/>
            <w:webHidden/>
          </w:rPr>
          <w:tab/>
        </w:r>
        <w:r>
          <w:rPr>
            <w:noProof/>
            <w:webHidden/>
          </w:rPr>
          <w:fldChar w:fldCharType="begin"/>
        </w:r>
        <w:r>
          <w:rPr>
            <w:noProof/>
            <w:webHidden/>
          </w:rPr>
          <w:instrText xml:space="preserve"> PAGEREF _Toc108426103 \h </w:instrText>
        </w:r>
        <w:r>
          <w:rPr>
            <w:noProof/>
            <w:webHidden/>
          </w:rPr>
        </w:r>
        <w:r>
          <w:rPr>
            <w:noProof/>
            <w:webHidden/>
          </w:rPr>
          <w:fldChar w:fldCharType="separate"/>
        </w:r>
        <w:r w:rsidR="00877650">
          <w:rPr>
            <w:noProof/>
            <w:webHidden/>
          </w:rPr>
          <w:t>5</w:t>
        </w:r>
        <w:r>
          <w:rPr>
            <w:noProof/>
            <w:webHidden/>
          </w:rPr>
          <w:fldChar w:fldCharType="end"/>
        </w:r>
      </w:hyperlink>
    </w:p>
    <w:p w14:paraId="4F6D35C4" w14:textId="4167EB1C"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4" w:history="1">
        <w:r w:rsidRPr="00E5497E">
          <w:rPr>
            <w:rStyle w:val="Hipervnculo"/>
          </w:rPr>
          <w:t>4.2. Procesamiento del MDT</w:t>
        </w:r>
        <w:r>
          <w:rPr>
            <w:noProof/>
            <w:webHidden/>
          </w:rPr>
          <w:tab/>
        </w:r>
        <w:r>
          <w:rPr>
            <w:noProof/>
            <w:webHidden/>
          </w:rPr>
          <w:fldChar w:fldCharType="begin"/>
        </w:r>
        <w:r>
          <w:rPr>
            <w:noProof/>
            <w:webHidden/>
          </w:rPr>
          <w:instrText xml:space="preserve"> PAGEREF _Toc108426104 \h </w:instrText>
        </w:r>
        <w:r>
          <w:rPr>
            <w:noProof/>
            <w:webHidden/>
          </w:rPr>
        </w:r>
        <w:r>
          <w:rPr>
            <w:noProof/>
            <w:webHidden/>
          </w:rPr>
          <w:fldChar w:fldCharType="separate"/>
        </w:r>
        <w:r w:rsidR="00877650">
          <w:rPr>
            <w:noProof/>
            <w:webHidden/>
          </w:rPr>
          <w:t>5</w:t>
        </w:r>
        <w:r>
          <w:rPr>
            <w:noProof/>
            <w:webHidden/>
          </w:rPr>
          <w:fldChar w:fldCharType="end"/>
        </w:r>
      </w:hyperlink>
    </w:p>
    <w:p w14:paraId="2BB47699" w14:textId="5DFAFC55"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5" w:history="1">
        <w:r w:rsidRPr="00E5497E">
          <w:rPr>
            <w:rStyle w:val="Hipervnculo"/>
          </w:rPr>
          <w:t>4.3. Cargue de la geometría y definición de la malla</w:t>
        </w:r>
        <w:r>
          <w:rPr>
            <w:noProof/>
            <w:webHidden/>
          </w:rPr>
          <w:tab/>
        </w:r>
        <w:r>
          <w:rPr>
            <w:noProof/>
            <w:webHidden/>
          </w:rPr>
          <w:fldChar w:fldCharType="begin"/>
        </w:r>
        <w:r>
          <w:rPr>
            <w:noProof/>
            <w:webHidden/>
          </w:rPr>
          <w:instrText xml:space="preserve"> PAGEREF _Toc108426105 \h </w:instrText>
        </w:r>
        <w:r>
          <w:rPr>
            <w:noProof/>
            <w:webHidden/>
          </w:rPr>
        </w:r>
        <w:r>
          <w:rPr>
            <w:noProof/>
            <w:webHidden/>
          </w:rPr>
          <w:fldChar w:fldCharType="separate"/>
        </w:r>
        <w:r w:rsidR="00877650">
          <w:rPr>
            <w:noProof/>
            <w:webHidden/>
          </w:rPr>
          <w:t>5</w:t>
        </w:r>
        <w:r>
          <w:rPr>
            <w:noProof/>
            <w:webHidden/>
          </w:rPr>
          <w:fldChar w:fldCharType="end"/>
        </w:r>
      </w:hyperlink>
    </w:p>
    <w:p w14:paraId="45368F9E" w14:textId="5C1E2422"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6" w:history="1">
        <w:r w:rsidRPr="00E5497E">
          <w:rPr>
            <w:rStyle w:val="Hipervnculo"/>
          </w:rPr>
          <w:t>4.4. Condiciones hidráulicas iniciales y de frontera</w:t>
        </w:r>
        <w:r>
          <w:rPr>
            <w:noProof/>
            <w:webHidden/>
          </w:rPr>
          <w:tab/>
        </w:r>
        <w:r>
          <w:rPr>
            <w:noProof/>
            <w:webHidden/>
          </w:rPr>
          <w:fldChar w:fldCharType="begin"/>
        </w:r>
        <w:r>
          <w:rPr>
            <w:noProof/>
            <w:webHidden/>
          </w:rPr>
          <w:instrText xml:space="preserve"> PAGEREF _Toc108426106 \h </w:instrText>
        </w:r>
        <w:r>
          <w:rPr>
            <w:noProof/>
            <w:webHidden/>
          </w:rPr>
        </w:r>
        <w:r>
          <w:rPr>
            <w:noProof/>
            <w:webHidden/>
          </w:rPr>
          <w:fldChar w:fldCharType="separate"/>
        </w:r>
        <w:r w:rsidR="00877650">
          <w:rPr>
            <w:noProof/>
            <w:webHidden/>
          </w:rPr>
          <w:t>5</w:t>
        </w:r>
        <w:r>
          <w:rPr>
            <w:noProof/>
            <w:webHidden/>
          </w:rPr>
          <w:fldChar w:fldCharType="end"/>
        </w:r>
      </w:hyperlink>
    </w:p>
    <w:p w14:paraId="5930778A" w14:textId="0B309E07" w:rsidR="00671BD4" w:rsidRPr="007A1ECD" w:rsidRDefault="00671BD4">
      <w:pPr>
        <w:pStyle w:val="TDC2"/>
        <w:tabs>
          <w:tab w:val="right" w:pos="9962"/>
        </w:tabs>
        <w:rPr>
          <w:rFonts w:asciiTheme="minorHAnsi" w:eastAsiaTheme="minorEastAsia" w:hAnsiTheme="minorHAnsi" w:cstheme="minorBidi"/>
          <w:noProof/>
          <w:color w:val="auto"/>
          <w:sz w:val="22"/>
          <w:szCs w:val="22"/>
          <w:lang w:val="es-CO" w:eastAsia="en-US"/>
        </w:rPr>
      </w:pPr>
      <w:hyperlink w:anchor="_Toc108426107" w:history="1">
        <w:r w:rsidRPr="00E5497E">
          <w:rPr>
            <w:rStyle w:val="Hipervnculo"/>
          </w:rPr>
          <w:t>4.5. Simulaciones de flujo bidimensional</w:t>
        </w:r>
        <w:r>
          <w:rPr>
            <w:noProof/>
            <w:webHidden/>
          </w:rPr>
          <w:tab/>
        </w:r>
        <w:r>
          <w:rPr>
            <w:noProof/>
            <w:webHidden/>
          </w:rPr>
          <w:fldChar w:fldCharType="begin"/>
        </w:r>
        <w:r>
          <w:rPr>
            <w:noProof/>
            <w:webHidden/>
          </w:rPr>
          <w:instrText xml:space="preserve"> PAGEREF _Toc108426107 \h </w:instrText>
        </w:r>
        <w:r>
          <w:rPr>
            <w:noProof/>
            <w:webHidden/>
          </w:rPr>
        </w:r>
        <w:r>
          <w:rPr>
            <w:noProof/>
            <w:webHidden/>
          </w:rPr>
          <w:fldChar w:fldCharType="separate"/>
        </w:r>
        <w:r w:rsidR="00877650">
          <w:rPr>
            <w:noProof/>
            <w:webHidden/>
          </w:rPr>
          <w:t>5</w:t>
        </w:r>
        <w:r>
          <w:rPr>
            <w:noProof/>
            <w:webHidden/>
          </w:rPr>
          <w:fldChar w:fldCharType="end"/>
        </w:r>
      </w:hyperlink>
    </w:p>
    <w:p w14:paraId="3366CC7D" w14:textId="07A0D38A"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8" w:history="1">
        <w:r w:rsidRPr="00E5497E">
          <w:rPr>
            <w:rStyle w:val="Hipervnculo"/>
          </w:rPr>
          <w:t>4.6. Visualización y generación de mapas de inundación</w:t>
        </w:r>
        <w:r>
          <w:rPr>
            <w:noProof/>
            <w:webHidden/>
          </w:rPr>
          <w:tab/>
        </w:r>
        <w:r>
          <w:rPr>
            <w:noProof/>
            <w:webHidden/>
          </w:rPr>
          <w:fldChar w:fldCharType="begin"/>
        </w:r>
        <w:r>
          <w:rPr>
            <w:noProof/>
            <w:webHidden/>
          </w:rPr>
          <w:instrText xml:space="preserve"> PAGEREF _Toc108426108 \h </w:instrText>
        </w:r>
        <w:r>
          <w:rPr>
            <w:noProof/>
            <w:webHidden/>
          </w:rPr>
        </w:r>
        <w:r>
          <w:rPr>
            <w:noProof/>
            <w:webHidden/>
          </w:rPr>
          <w:fldChar w:fldCharType="separate"/>
        </w:r>
        <w:r w:rsidR="00877650">
          <w:rPr>
            <w:noProof/>
            <w:webHidden/>
          </w:rPr>
          <w:t>5</w:t>
        </w:r>
        <w:r>
          <w:rPr>
            <w:noProof/>
            <w:webHidden/>
          </w:rPr>
          <w:fldChar w:fldCharType="end"/>
        </w:r>
      </w:hyperlink>
    </w:p>
    <w:p w14:paraId="09BFABB5" w14:textId="0EA35246" w:rsidR="00671BD4" w:rsidRDefault="00671BD4">
      <w:pPr>
        <w:pStyle w:val="TDC2"/>
        <w:tabs>
          <w:tab w:val="right" w:pos="9962"/>
        </w:tabs>
        <w:rPr>
          <w:rFonts w:asciiTheme="minorHAnsi" w:eastAsiaTheme="minorEastAsia" w:hAnsiTheme="minorHAnsi" w:cstheme="minorBidi"/>
          <w:noProof/>
          <w:color w:val="auto"/>
          <w:sz w:val="22"/>
          <w:szCs w:val="22"/>
          <w:lang w:val="en-US" w:eastAsia="en-US"/>
        </w:rPr>
      </w:pPr>
      <w:hyperlink w:anchor="_Toc108426109" w:history="1">
        <w:r w:rsidRPr="00E5497E">
          <w:rPr>
            <w:rStyle w:val="Hipervnculo"/>
          </w:rPr>
          <w:t>4.7. Obras hidráulicas en modelaciones bidimensionales</w:t>
        </w:r>
        <w:r>
          <w:rPr>
            <w:noProof/>
            <w:webHidden/>
          </w:rPr>
          <w:tab/>
        </w:r>
        <w:r>
          <w:rPr>
            <w:noProof/>
            <w:webHidden/>
          </w:rPr>
          <w:fldChar w:fldCharType="begin"/>
        </w:r>
        <w:r>
          <w:rPr>
            <w:noProof/>
            <w:webHidden/>
          </w:rPr>
          <w:instrText xml:space="preserve"> PAGEREF _Toc108426109 \h </w:instrText>
        </w:r>
        <w:r>
          <w:rPr>
            <w:noProof/>
            <w:webHidden/>
          </w:rPr>
        </w:r>
        <w:r>
          <w:rPr>
            <w:noProof/>
            <w:webHidden/>
          </w:rPr>
          <w:fldChar w:fldCharType="separate"/>
        </w:r>
        <w:r w:rsidR="00877650">
          <w:rPr>
            <w:noProof/>
            <w:webHidden/>
          </w:rPr>
          <w:t>5</w:t>
        </w:r>
        <w:r>
          <w:rPr>
            <w:noProof/>
            <w:webHidden/>
          </w:rPr>
          <w:fldChar w:fldCharType="end"/>
        </w:r>
      </w:hyperlink>
    </w:p>
    <w:p w14:paraId="192AFF7F" w14:textId="22B55123"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110" w:history="1">
        <w:r w:rsidRPr="00E5497E">
          <w:rPr>
            <w:rStyle w:val="Hipervnculo"/>
          </w:rPr>
          <w:t>Convenciones en este documento</w:t>
        </w:r>
        <w:r>
          <w:rPr>
            <w:noProof/>
            <w:webHidden/>
          </w:rPr>
          <w:tab/>
        </w:r>
        <w:r>
          <w:rPr>
            <w:noProof/>
            <w:webHidden/>
          </w:rPr>
          <w:fldChar w:fldCharType="begin"/>
        </w:r>
        <w:r>
          <w:rPr>
            <w:noProof/>
            <w:webHidden/>
          </w:rPr>
          <w:instrText xml:space="preserve"> PAGEREF _Toc108426110 \h </w:instrText>
        </w:r>
        <w:r>
          <w:rPr>
            <w:noProof/>
            <w:webHidden/>
          </w:rPr>
        </w:r>
        <w:r>
          <w:rPr>
            <w:noProof/>
            <w:webHidden/>
          </w:rPr>
          <w:fldChar w:fldCharType="separate"/>
        </w:r>
        <w:r w:rsidR="00877650">
          <w:rPr>
            <w:noProof/>
            <w:webHidden/>
          </w:rPr>
          <w:t>5</w:t>
        </w:r>
        <w:r>
          <w:rPr>
            <w:noProof/>
            <w:webHidden/>
          </w:rPr>
          <w:fldChar w:fldCharType="end"/>
        </w:r>
      </w:hyperlink>
    </w:p>
    <w:p w14:paraId="21985C38" w14:textId="2A3823BD" w:rsidR="00671BD4" w:rsidRDefault="00671BD4">
      <w:pPr>
        <w:pStyle w:val="TDC1"/>
        <w:tabs>
          <w:tab w:val="right" w:pos="9962"/>
        </w:tabs>
        <w:rPr>
          <w:rFonts w:asciiTheme="minorHAnsi" w:eastAsiaTheme="minorEastAsia" w:hAnsiTheme="minorHAnsi" w:cstheme="minorBidi"/>
          <w:noProof/>
          <w:color w:val="auto"/>
          <w:sz w:val="22"/>
          <w:szCs w:val="22"/>
          <w:lang w:val="en-US" w:eastAsia="en-US"/>
        </w:rPr>
      </w:pPr>
      <w:hyperlink w:anchor="_Toc108426111" w:history="1">
        <w:r w:rsidRPr="00E5497E">
          <w:rPr>
            <w:rStyle w:val="Hipervnculo"/>
          </w:rPr>
          <w:t>Referencias</w:t>
        </w:r>
        <w:r>
          <w:rPr>
            <w:noProof/>
            <w:webHidden/>
          </w:rPr>
          <w:tab/>
        </w:r>
        <w:r>
          <w:rPr>
            <w:noProof/>
            <w:webHidden/>
          </w:rPr>
          <w:fldChar w:fldCharType="begin"/>
        </w:r>
        <w:r>
          <w:rPr>
            <w:noProof/>
            <w:webHidden/>
          </w:rPr>
          <w:instrText xml:space="preserve"> PAGEREF _Toc108426111 \h </w:instrText>
        </w:r>
        <w:r>
          <w:rPr>
            <w:noProof/>
            <w:webHidden/>
          </w:rPr>
        </w:r>
        <w:r>
          <w:rPr>
            <w:noProof/>
            <w:webHidden/>
          </w:rPr>
          <w:fldChar w:fldCharType="separate"/>
        </w:r>
        <w:r w:rsidR="00877650">
          <w:rPr>
            <w:noProof/>
            <w:webHidden/>
          </w:rPr>
          <w:t>5</w:t>
        </w:r>
        <w:r>
          <w:rPr>
            <w:noProof/>
            <w:webHidden/>
          </w:rPr>
          <w:fldChar w:fldCharType="end"/>
        </w:r>
      </w:hyperlink>
    </w:p>
    <w:p w14:paraId="652B06D7" w14:textId="6D1682D8" w:rsidR="00905DCF" w:rsidRDefault="00FC10F3" w:rsidP="00FC10F3">
      <w:pPr>
        <w:rPr>
          <w:color w:val="000000" w:themeColor="text1"/>
          <w:lang w:val="es-CO"/>
        </w:rPr>
      </w:pPr>
      <w:r w:rsidRPr="00E85F69">
        <w:rPr>
          <w:color w:val="000000" w:themeColor="text1"/>
          <w:lang w:val="es-CO"/>
        </w:rPr>
        <w:fldChar w:fldCharType="end"/>
      </w:r>
    </w:p>
    <w:p w14:paraId="692363C1" w14:textId="788C71E9" w:rsidR="00905DCF" w:rsidRDefault="00905DCF">
      <w:pPr>
        <w:jc w:val="left"/>
        <w:rPr>
          <w:color w:val="000000" w:themeColor="text1"/>
          <w:lang w:val="es-CO"/>
        </w:rPr>
      </w:pPr>
      <w:r>
        <w:rPr>
          <w:color w:val="000000" w:themeColor="text1"/>
          <w:lang w:val="es-CO"/>
        </w:rPr>
        <w:br w:type="page"/>
      </w:r>
    </w:p>
    <w:p w14:paraId="764781F8" w14:textId="77777777" w:rsidR="003B3B03" w:rsidRDefault="003B3B03" w:rsidP="00465F01">
      <w:pPr>
        <w:pStyle w:val="Ttulo1"/>
        <w:jc w:val="center"/>
      </w:pPr>
    </w:p>
    <w:p w14:paraId="74D478A1" w14:textId="3A01E8AA" w:rsidR="005B4C86" w:rsidRDefault="005B4C86" w:rsidP="00465F01">
      <w:pPr>
        <w:pStyle w:val="Ttulo1"/>
        <w:jc w:val="center"/>
      </w:pPr>
      <w:bookmarkStart w:id="0" w:name="_Toc108426074"/>
      <w:r>
        <w:t>Presentación del curso</w:t>
      </w:r>
      <w:bookmarkEnd w:id="0"/>
    </w:p>
    <w:p w14:paraId="3E7AB716" w14:textId="04CE9AD7" w:rsidR="00F41C11" w:rsidRPr="00EE1F34" w:rsidRDefault="00F41C11" w:rsidP="00F41C11">
      <w:pPr>
        <w:rPr>
          <w:lang w:val="es-CO"/>
        </w:rPr>
      </w:pPr>
    </w:p>
    <w:p w14:paraId="3D291160" w14:textId="1D3A043A" w:rsidR="00EE41DF" w:rsidRDefault="007E53E7" w:rsidP="00AE17C3">
      <w:r>
        <w:t xml:space="preserve">La modelación hidráulica </w:t>
      </w:r>
      <w:r w:rsidR="00AE17C3">
        <w:t xml:space="preserve">consiste en </w:t>
      </w:r>
      <w:r>
        <w:t xml:space="preserve">del desarrollo de un modelo que pretende reproducir determinados fenómenos, estados o procesos relacionados con el flujo del agua. Los resultados obtenidos tras los análisis realizados con estos modelos se emplean en el ámbito de la ingeniería civil para tratar diferentes aspectos, como pueden ser los relacionados con la </w:t>
      </w:r>
      <w:r w:rsidR="00AE17C3">
        <w:t xml:space="preserve">transporte y distribución </w:t>
      </w:r>
      <w:r>
        <w:t>del agua</w:t>
      </w:r>
      <w:r w:rsidR="00AE17C3">
        <w:t>, intervención de cauces, desarrollo de estructuras o vías, hidráulica fluvial entre otros</w:t>
      </w:r>
      <w:r>
        <w:t xml:space="preserve">. </w:t>
      </w:r>
      <w:r w:rsidR="00FD1A43" w:rsidRPr="00FD1A43">
        <w:t xml:space="preserve">Este tipo de estudios se han llevado a cabo a lo largo de la ingeniería en un principio con modelos matemáticos </w:t>
      </w:r>
      <w:r w:rsidR="00FD1A43">
        <w:t>manuales</w:t>
      </w:r>
      <w:r w:rsidR="00FD1A43" w:rsidRPr="00FD1A43">
        <w:t xml:space="preserve">, </w:t>
      </w:r>
      <w:r w:rsidR="00FD1A43">
        <w:t>ahora</w:t>
      </w:r>
      <w:r w:rsidR="00FD1A43" w:rsidRPr="00FD1A43">
        <w:t xml:space="preserve"> se han venido desarrollando y mejorando diferentes </w:t>
      </w:r>
      <w:r w:rsidR="00FD1A43">
        <w:t xml:space="preserve">herramientas computacionales </w:t>
      </w:r>
      <w:r w:rsidR="00FD1A43" w:rsidRPr="00FD1A43">
        <w:t>que simulan el comportamiento de dichas corrientes para disminuir el tiempo de ejecución de estas labores y también para mejorar la calidad de los cálculos y así tomar mejores decisiones.</w:t>
      </w:r>
      <w:r w:rsidR="003B3B03" w:rsidRPr="003B3B03">
        <w:t xml:space="preserve"> HEC</w:t>
      </w:r>
      <w:r w:rsidR="003B3B03">
        <w:t>-</w:t>
      </w:r>
      <w:r w:rsidR="003B3B03" w:rsidRPr="003B3B03">
        <w:t xml:space="preserve">RAS </w:t>
      </w:r>
      <w:r w:rsidR="003B3B03">
        <w:t>es quizás una d</w:t>
      </w:r>
      <w:r w:rsidR="003B3B03" w:rsidRPr="003B3B03">
        <w:t>e l</w:t>
      </w:r>
      <w:r w:rsidR="003B3B03">
        <w:t>a</w:t>
      </w:r>
      <w:r w:rsidR="003B3B03" w:rsidRPr="003B3B03">
        <w:t xml:space="preserve">s </w:t>
      </w:r>
      <w:r w:rsidR="003B3B03">
        <w:t xml:space="preserve">herramientas </w:t>
      </w:r>
      <w:r w:rsidR="003B3B03" w:rsidRPr="003B3B03">
        <w:t>más aprobad</w:t>
      </w:r>
      <w:r w:rsidR="003B3B03">
        <w:t>a</w:t>
      </w:r>
      <w:r w:rsidR="003B3B03" w:rsidRPr="003B3B03">
        <w:t xml:space="preserve">s </w:t>
      </w:r>
      <w:r w:rsidR="003B3B03">
        <w:t xml:space="preserve">y utilizadas </w:t>
      </w:r>
      <w:r w:rsidR="003B3B03" w:rsidRPr="003B3B03">
        <w:t xml:space="preserve">desde el punto de vista </w:t>
      </w:r>
      <w:r w:rsidR="003B3B03">
        <w:t>práctico</w:t>
      </w:r>
      <w:r w:rsidR="003B3B03" w:rsidRPr="003B3B03">
        <w:t xml:space="preserve">, ya que además de contar con modelos 1D/2D, </w:t>
      </w:r>
      <w:r w:rsidR="003B3B03">
        <w:t xml:space="preserve">tiene </w:t>
      </w:r>
      <w:r w:rsidR="003B3B03" w:rsidRPr="003B3B03">
        <w:t>la ventaja de ser un software de libre acceso, volviéndolo muy accesible por los diferentes usuarios a través de todo el mundo.</w:t>
      </w:r>
    </w:p>
    <w:p w14:paraId="026D5DED" w14:textId="77777777" w:rsidR="00EE41DF" w:rsidRDefault="00EE41DF" w:rsidP="00AE17C3"/>
    <w:p w14:paraId="28ECC51C" w14:textId="1D9A0D6E" w:rsidR="00EE41DF" w:rsidRDefault="00AE17C3" w:rsidP="00FD1A43">
      <w:r>
        <w:t xml:space="preserve">La Escuela Colombiana de Ingeniería ofrece este curso-virtual de </w:t>
      </w:r>
      <w:r w:rsidRPr="00AE17C3">
        <w:rPr>
          <w:highlight w:val="yellow"/>
        </w:rPr>
        <w:t>educación continuada</w:t>
      </w:r>
      <w:r>
        <w:t xml:space="preserve"> por medio del cual </w:t>
      </w:r>
      <w:r w:rsidR="007E53E7">
        <w:t xml:space="preserve">se ofrece la formación necesaria para realizar estos modelos </w:t>
      </w:r>
      <w:r>
        <w:t xml:space="preserve">de canales artificiales y/o cauces naturales </w:t>
      </w:r>
      <w:r w:rsidR="007E53E7">
        <w:t xml:space="preserve">empleando el programa </w:t>
      </w:r>
      <w:r w:rsidR="00EE41DF">
        <w:t xml:space="preserve">de </w:t>
      </w:r>
      <w:r w:rsidR="007E53E7">
        <w:t>HEC-RAS</w:t>
      </w:r>
      <w:r w:rsidR="00FD1A43">
        <w:t xml:space="preserve"> desarrollado por el</w:t>
      </w:r>
      <w:r w:rsidR="003B3B03" w:rsidRPr="003B3B03">
        <w:t xml:space="preserve"> </w:t>
      </w:r>
      <w:r w:rsidR="003B3B03">
        <w:t>Centro de Ingeniería Hidrológica (HEC)</w:t>
      </w:r>
      <w:r w:rsidR="00FD1A43">
        <w:t xml:space="preserve"> </w:t>
      </w:r>
      <w:r w:rsidR="003B3B03">
        <w:t xml:space="preserve">del </w:t>
      </w:r>
      <w:r w:rsidR="003B3B03" w:rsidRPr="003B3B03">
        <w:t xml:space="preserve">US </w:t>
      </w:r>
      <w:proofErr w:type="spellStart"/>
      <w:r w:rsidR="003B3B03" w:rsidRPr="003B3B03">
        <w:t>Army</w:t>
      </w:r>
      <w:proofErr w:type="spellEnd"/>
      <w:r w:rsidR="003B3B03" w:rsidRPr="003B3B03">
        <w:t xml:space="preserve"> Corps </w:t>
      </w:r>
      <w:proofErr w:type="spellStart"/>
      <w:r w:rsidR="003B3B03" w:rsidRPr="003B3B03">
        <w:t>of</w:t>
      </w:r>
      <w:proofErr w:type="spellEnd"/>
      <w:r w:rsidR="003B3B03" w:rsidRPr="003B3B03">
        <w:t xml:space="preserve"> </w:t>
      </w:r>
      <w:proofErr w:type="spellStart"/>
      <w:r w:rsidR="003B3B03" w:rsidRPr="003B3B03">
        <w:t>Engineers</w:t>
      </w:r>
      <w:proofErr w:type="spellEnd"/>
      <w:r w:rsidR="00FD1A43">
        <w:t xml:space="preserve"> </w:t>
      </w:r>
      <w:r w:rsidR="003B3B03">
        <w:t>(USACE)</w:t>
      </w:r>
      <w:r w:rsidR="00EE41DF">
        <w:t xml:space="preserve">. </w:t>
      </w:r>
      <w:r w:rsidR="00EE41DF" w:rsidRPr="00EE41DF">
        <w:t xml:space="preserve">Este software permite realizar </w:t>
      </w:r>
      <w:r w:rsidR="00EE41DF">
        <w:t xml:space="preserve">modelos </w:t>
      </w:r>
      <w:r w:rsidR="00EE41DF" w:rsidRPr="00EE41DF">
        <w:t xml:space="preserve">de flujo </w:t>
      </w:r>
      <w:r w:rsidR="00EE41DF">
        <w:t xml:space="preserve">a superficie libre en condición permanente y no </w:t>
      </w:r>
      <w:r w:rsidR="00FD1A43">
        <w:t>permanente, unidimensional</w:t>
      </w:r>
      <w:r w:rsidR="00EE41DF">
        <w:t xml:space="preserve"> y bidimensional</w:t>
      </w:r>
      <w:r w:rsidR="00EE41DF" w:rsidRPr="00EE41DF">
        <w:t>,</w:t>
      </w:r>
      <w:r w:rsidR="00FD1A43">
        <w:t xml:space="preserve"> inclusión de obras hidráulicas, </w:t>
      </w:r>
      <w:r w:rsidR="003B3B03">
        <w:t xml:space="preserve">gestión del </w:t>
      </w:r>
      <w:r w:rsidR="00FD1A43">
        <w:t>riesgo</w:t>
      </w:r>
      <w:r w:rsidR="003B3B03">
        <w:t>, determinación de áreas de</w:t>
      </w:r>
      <w:r w:rsidR="00FD1A43">
        <w:t xml:space="preserve"> inundaci</w:t>
      </w:r>
      <w:r w:rsidR="003B3B03">
        <w:t>ó</w:t>
      </w:r>
      <w:r w:rsidR="00FD1A43">
        <w:t xml:space="preserve">n, </w:t>
      </w:r>
      <w:r w:rsidR="00EE41DF">
        <w:t xml:space="preserve">modelos con </w:t>
      </w:r>
      <w:r w:rsidR="00EE41DF" w:rsidRPr="00EE41DF">
        <w:t>transporte de sedimentos</w:t>
      </w:r>
      <w:r w:rsidR="00FD1A43">
        <w:t xml:space="preserve"> y socavación</w:t>
      </w:r>
      <w:r w:rsidR="00EE41DF" w:rsidRPr="00EE41DF">
        <w:t xml:space="preserve"> y modelado de </w:t>
      </w:r>
      <w:r w:rsidR="00EE41DF">
        <w:t>calidad</w:t>
      </w:r>
      <w:r w:rsidR="00EE41DF" w:rsidRPr="00EE41DF">
        <w:t>.</w:t>
      </w:r>
    </w:p>
    <w:p w14:paraId="5E02FFF0" w14:textId="77777777" w:rsidR="00EE41DF" w:rsidRDefault="00EE41DF" w:rsidP="00AE17C3"/>
    <w:p w14:paraId="5272D8F6" w14:textId="35ADCEF3" w:rsidR="005B4C86" w:rsidRDefault="00500BFB" w:rsidP="00905DCF">
      <w:pPr>
        <w:pStyle w:val="Ttulo2"/>
      </w:pPr>
      <w:bookmarkStart w:id="1" w:name="_Toc108426075"/>
      <w:r>
        <w:t>Objetivo</w:t>
      </w:r>
      <w:bookmarkEnd w:id="1"/>
    </w:p>
    <w:p w14:paraId="449B9EEB" w14:textId="77777777" w:rsidR="00905DCF" w:rsidRDefault="00905DCF" w:rsidP="00905DCF">
      <w:pPr>
        <w:pStyle w:val="Prrafodelista"/>
        <w:ind w:left="57"/>
        <w:rPr>
          <w:shd w:val="clear" w:color="auto" w:fill="FFFFFF"/>
        </w:rPr>
      </w:pPr>
    </w:p>
    <w:p w14:paraId="2B756985" w14:textId="261667DF" w:rsidR="00905DCF" w:rsidRPr="00905DCF" w:rsidRDefault="00905DCF" w:rsidP="00905DCF">
      <w:pPr>
        <w:pStyle w:val="Prrafodelista"/>
        <w:ind w:left="57"/>
        <w:rPr>
          <w:shd w:val="clear" w:color="auto" w:fill="FFFFFF"/>
        </w:rPr>
      </w:pPr>
      <w:r w:rsidRPr="00905DCF">
        <w:rPr>
          <w:shd w:val="clear" w:color="auto" w:fill="FFFFFF"/>
        </w:rPr>
        <w:t>Es este curso aprenderá a conocimientos mínimos acerca de la modelación hidráulica y aquellos necesarios para el manejo del software de simulación hidráulica HEC-RAS tanto unidimensional como bidimensional en condición de flujo permanente y no permanente, de forma que sea capaz de aplicarlo en la resolución de casos prácticos relacionados con la ingeniería fluvial y de canales abiertos a nivel local, regional y global.</w:t>
      </w:r>
    </w:p>
    <w:p w14:paraId="6E8AA6A4" w14:textId="5771C7C8" w:rsidR="00DD334C" w:rsidRPr="00905DCF" w:rsidRDefault="00DD334C">
      <w:pPr>
        <w:jc w:val="left"/>
        <w:rPr>
          <w:color w:val="000000" w:themeColor="text1"/>
        </w:rPr>
      </w:pPr>
    </w:p>
    <w:p w14:paraId="0829C9CE" w14:textId="43051502" w:rsidR="00500BFB" w:rsidRDefault="00500BFB" w:rsidP="00500BFB">
      <w:pPr>
        <w:pStyle w:val="Ttulo2"/>
      </w:pPr>
      <w:bookmarkStart w:id="2" w:name="_Toc108426076"/>
      <w:r>
        <w:t>Dirigido a</w:t>
      </w:r>
      <w:bookmarkEnd w:id="2"/>
    </w:p>
    <w:p w14:paraId="462F9896" w14:textId="77777777" w:rsidR="00500BFB" w:rsidRDefault="00500BFB" w:rsidP="00500BFB">
      <w:pPr>
        <w:pStyle w:val="Prrafodelista"/>
        <w:ind w:left="57"/>
        <w:rPr>
          <w:shd w:val="clear" w:color="auto" w:fill="FFFFFF"/>
        </w:rPr>
      </w:pPr>
    </w:p>
    <w:p w14:paraId="5FB39A0D" w14:textId="56AC6140" w:rsidR="00500BFB" w:rsidRDefault="00500BFB">
      <w:pPr>
        <w:jc w:val="left"/>
        <w:rPr>
          <w:shd w:val="clear" w:color="auto" w:fill="FFFFFF"/>
        </w:rPr>
      </w:pPr>
      <w:r w:rsidRPr="00500BFB">
        <w:rPr>
          <w:shd w:val="clear" w:color="auto" w:fill="FFFFFF"/>
        </w:rPr>
        <w:t>Entidades públicas, empresas prestadoras de servicios, autoridades ambientales, privados, profesionales y/o estudiantes en Ingeniería Civil, Ingeniería Sanitaria y Ambiental, personal que labore áreas de consultoría en la Gestión del Riesgo, en el sector de agua y obras hidráulicas y el modelamiento de inundaciones como herramienta de planificación para el ordenamiento del territorio.</w:t>
      </w:r>
    </w:p>
    <w:p w14:paraId="2E1BC445" w14:textId="77777777" w:rsidR="00500BFB" w:rsidRDefault="00500BFB">
      <w:pPr>
        <w:jc w:val="left"/>
        <w:rPr>
          <w:color w:val="000000" w:themeColor="text1"/>
          <w:lang w:val="es-CO"/>
        </w:rPr>
      </w:pPr>
    </w:p>
    <w:p w14:paraId="17F6E7EA" w14:textId="655265C9" w:rsidR="00500BFB" w:rsidRDefault="00500BFB" w:rsidP="00500BFB">
      <w:pPr>
        <w:pStyle w:val="Ttulo2"/>
      </w:pPr>
      <w:bookmarkStart w:id="3" w:name="_Toc108426077"/>
      <w:r>
        <w:t>Metodología</w:t>
      </w:r>
      <w:bookmarkEnd w:id="3"/>
    </w:p>
    <w:p w14:paraId="762BC309" w14:textId="77777777" w:rsidR="00500BFB" w:rsidRDefault="00500BFB" w:rsidP="00500BFB">
      <w:pPr>
        <w:pStyle w:val="Prrafodelista"/>
        <w:ind w:left="57"/>
        <w:rPr>
          <w:shd w:val="clear" w:color="auto" w:fill="FFFFFF"/>
        </w:rPr>
      </w:pPr>
    </w:p>
    <w:p w14:paraId="6A753A0A" w14:textId="084615C4" w:rsidR="00500BFB" w:rsidRDefault="00140722" w:rsidP="00500BFB">
      <w:pPr>
        <w:rPr>
          <w:shd w:val="clear" w:color="auto" w:fill="FFFFFF"/>
        </w:rPr>
      </w:pPr>
      <w:r>
        <w:rPr>
          <w:shd w:val="clear" w:color="auto" w:fill="FFFFFF"/>
        </w:rPr>
        <w:t xml:space="preserve">El curso </w:t>
      </w:r>
      <w:r w:rsidR="00500BFB" w:rsidRPr="00500BFB">
        <w:rPr>
          <w:shd w:val="clear" w:color="auto" w:fill="FFFFFF"/>
        </w:rPr>
        <w:t>virtual tendrá un enfoque teórico-práctico. La parte teórica comprende videos y presentaciones de forma tal que se abarcan con rigor y reflexión los conceptos básicos y fundamentales sobre HEC-RAS; y como parte del componente práctico, se desarrollarán ejemplos de modelación y ejecuciones del modelo.</w:t>
      </w:r>
    </w:p>
    <w:p w14:paraId="03BDB9AD" w14:textId="77777777" w:rsidR="00140722" w:rsidRDefault="00140722" w:rsidP="00500BFB">
      <w:pPr>
        <w:rPr>
          <w:shd w:val="clear" w:color="auto" w:fill="FFFFFF"/>
        </w:rPr>
      </w:pPr>
    </w:p>
    <w:p w14:paraId="28E7C5AC" w14:textId="05439E9A" w:rsidR="00140722"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Se revisan los procesos de métodos básicos de creación de modelos hidráulicos, incluyendo en cada tema ejercicios resueltos paso a paso. Tanto los fundamentos como las prácticas con HEC-RAS están explicados en documentos de texto, presentaciones, y </w:t>
      </w:r>
      <w:r w:rsidR="00F41C11" w:rsidRPr="00140722">
        <w:rPr>
          <w:shd w:val="clear" w:color="auto" w:fill="FFFFFF"/>
        </w:rPr>
        <w:t>videotutoriales</w:t>
      </w:r>
      <w:r w:rsidRPr="00140722">
        <w:rPr>
          <w:shd w:val="clear" w:color="auto" w:fill="FFFFFF"/>
        </w:rPr>
        <w:t xml:space="preserve">, planificados con una complejidad progresiva. </w:t>
      </w:r>
    </w:p>
    <w:p w14:paraId="68EB29FB"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material multimedia está disponible en un </w:t>
      </w:r>
      <w:r w:rsidR="00F41C11">
        <w:rPr>
          <w:shd w:val="clear" w:color="auto" w:fill="FFFFFF"/>
        </w:rPr>
        <w:t>repositorio GitHub</w:t>
      </w:r>
      <w:r w:rsidRPr="00140722">
        <w:rPr>
          <w:shd w:val="clear" w:color="auto" w:fill="FFFFFF"/>
        </w:rPr>
        <w:t xml:space="preserve"> </w:t>
      </w:r>
      <w:r w:rsidR="00F41C11">
        <w:rPr>
          <w:shd w:val="clear" w:color="auto" w:fill="FFFFFF"/>
        </w:rPr>
        <w:t xml:space="preserve">con </w:t>
      </w:r>
      <w:r w:rsidR="00F41C11" w:rsidRPr="00F41C11">
        <w:rPr>
          <w:highlight w:val="yellow"/>
          <w:shd w:val="clear" w:color="auto" w:fill="FFFFFF"/>
        </w:rPr>
        <w:t xml:space="preserve">videos asociados a la plataforma </w:t>
      </w:r>
      <w:proofErr w:type="spellStart"/>
      <w:r w:rsidR="00F41C11" w:rsidRPr="00F41C11">
        <w:rPr>
          <w:highlight w:val="yellow"/>
          <w:shd w:val="clear" w:color="auto" w:fill="FFFFFF"/>
        </w:rPr>
        <w:t>Stream</w:t>
      </w:r>
      <w:proofErr w:type="spellEnd"/>
      <w:r w:rsidR="00F41C11" w:rsidRPr="00F41C11">
        <w:rPr>
          <w:highlight w:val="yellow"/>
          <w:shd w:val="clear" w:color="auto" w:fill="FFFFFF"/>
        </w:rPr>
        <w:t xml:space="preserve"> de Microsoft Office 365</w:t>
      </w:r>
      <w:r w:rsidRPr="00140722">
        <w:rPr>
          <w:shd w:val="clear" w:color="auto" w:fill="FFFFFF"/>
        </w:rPr>
        <w:t xml:space="preserve">, al que cada alumno </w:t>
      </w:r>
      <w:r w:rsidR="00F41C11">
        <w:rPr>
          <w:shd w:val="clear" w:color="auto" w:fill="FFFFFF"/>
        </w:rPr>
        <w:t xml:space="preserve">puede </w:t>
      </w:r>
      <w:r w:rsidRPr="00140722">
        <w:rPr>
          <w:shd w:val="clear" w:color="auto" w:fill="FFFFFF"/>
        </w:rPr>
        <w:t>accede</w:t>
      </w:r>
      <w:r w:rsidR="00F41C11">
        <w:rPr>
          <w:shd w:val="clear" w:color="auto" w:fill="FFFFFF"/>
        </w:rPr>
        <w:t>r</w:t>
      </w:r>
      <w:r w:rsidRPr="00140722">
        <w:rPr>
          <w:shd w:val="clear" w:color="auto" w:fill="FFFFFF"/>
        </w:rPr>
        <w:t xml:space="preserve"> </w:t>
      </w:r>
      <w:r w:rsidR="00F41C11">
        <w:rPr>
          <w:shd w:val="clear" w:color="auto" w:fill="FFFFFF"/>
        </w:rPr>
        <w:t>libremente</w:t>
      </w:r>
      <w:r w:rsidRPr="00140722">
        <w:rPr>
          <w:shd w:val="clear" w:color="auto" w:fill="FFFFFF"/>
        </w:rPr>
        <w:t>.</w:t>
      </w:r>
    </w:p>
    <w:p w14:paraId="1B233911" w14:textId="77777777"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t xml:space="preserve">El aprendizaje es remoto, y por lo tanto resulta compatible con su actividad diaria: el alumno hace el curso a su ritmo, siguiendo su mejor horario. </w:t>
      </w:r>
    </w:p>
    <w:p w14:paraId="09354A72" w14:textId="36E6AD91" w:rsidR="00F41C11" w:rsidRDefault="00140722" w:rsidP="00140722">
      <w:pPr>
        <w:pStyle w:val="Prrafodelista"/>
        <w:numPr>
          <w:ilvl w:val="0"/>
          <w:numId w:val="20"/>
        </w:numPr>
        <w:spacing w:after="160" w:line="259" w:lineRule="auto"/>
        <w:ind w:hanging="270"/>
        <w:jc w:val="left"/>
        <w:rPr>
          <w:shd w:val="clear" w:color="auto" w:fill="FFFFFF"/>
        </w:rPr>
      </w:pPr>
      <w:r w:rsidRPr="00140722">
        <w:rPr>
          <w:shd w:val="clear" w:color="auto" w:fill="FFFFFF"/>
        </w:rPr>
        <w:lastRenderedPageBreak/>
        <w:t xml:space="preserve">Se planifica el temario a lo largo de </w:t>
      </w:r>
      <w:r w:rsidR="00F41C11" w:rsidRPr="00F41C11">
        <w:rPr>
          <w:highlight w:val="yellow"/>
          <w:shd w:val="clear" w:color="auto" w:fill="FFFFFF"/>
        </w:rPr>
        <w:t>8</w:t>
      </w:r>
      <w:r w:rsidRPr="00140722">
        <w:rPr>
          <w:shd w:val="clear" w:color="auto" w:fill="FFFFFF"/>
        </w:rPr>
        <w:t xml:space="preserve"> semanas, incluyendo unas tareas con HEC-RAS para evaluar el aprovechamiento </w:t>
      </w:r>
      <w:r w:rsidR="00F41C11" w:rsidRPr="00140722">
        <w:rPr>
          <w:shd w:val="clear" w:color="auto" w:fill="FFFFFF"/>
        </w:rPr>
        <w:t>de este</w:t>
      </w:r>
      <w:r w:rsidRPr="00140722">
        <w:rPr>
          <w:shd w:val="clear" w:color="auto" w:fill="FFFFFF"/>
        </w:rPr>
        <w:t xml:space="preserve">. Las consultas pueden formularse </w:t>
      </w:r>
      <w:r w:rsidR="0074594C">
        <w:rPr>
          <w:highlight w:val="yellow"/>
          <w:shd w:val="clear" w:color="auto" w:fill="FFFFFF"/>
        </w:rPr>
        <w:t xml:space="preserve">vía correo electrónico o mensaje en plataforma de Microsoft </w:t>
      </w:r>
      <w:proofErr w:type="spellStart"/>
      <w:r w:rsidR="0074594C">
        <w:rPr>
          <w:highlight w:val="yellow"/>
          <w:shd w:val="clear" w:color="auto" w:fill="FFFFFF"/>
        </w:rPr>
        <w:t>Teams</w:t>
      </w:r>
      <w:proofErr w:type="spellEnd"/>
      <w:r w:rsidRPr="00140722">
        <w:rPr>
          <w:shd w:val="clear" w:color="auto" w:fill="FFFFFF"/>
        </w:rPr>
        <w:t xml:space="preserve"> y serán respondidas. El alumno podrá ver vídeos de cómo se resuelven las prácticas, y dispondrá de las tareas resueltas al final del curso. </w:t>
      </w:r>
    </w:p>
    <w:p w14:paraId="650FAF10" w14:textId="77777777" w:rsidR="00500BFB" w:rsidRPr="00500BFB" w:rsidRDefault="00500BFB" w:rsidP="00500BFB">
      <w:pPr>
        <w:rPr>
          <w:lang w:val="es-ES_tradnl"/>
        </w:rPr>
      </w:pPr>
    </w:p>
    <w:p w14:paraId="685904E3" w14:textId="282919C4" w:rsidR="00500BFB" w:rsidRDefault="00500BFB" w:rsidP="00500BFB">
      <w:pPr>
        <w:pStyle w:val="Ttulo2"/>
      </w:pPr>
      <w:bookmarkStart w:id="4" w:name="_Toc108426078"/>
      <w:r>
        <w:t>Requisitos académicos</w:t>
      </w:r>
      <w:bookmarkEnd w:id="4"/>
    </w:p>
    <w:p w14:paraId="3A1D5D65" w14:textId="77777777" w:rsidR="00500BFB" w:rsidRDefault="00500BFB" w:rsidP="00500BFB">
      <w:pPr>
        <w:pStyle w:val="Prrafodelista"/>
        <w:ind w:left="57"/>
        <w:rPr>
          <w:shd w:val="clear" w:color="auto" w:fill="FFFFFF"/>
        </w:rPr>
      </w:pPr>
    </w:p>
    <w:p w14:paraId="7A26EF6A"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Ser estudiante o profesional en ingeniería civil, ambiental, sanitario o carreras afines.</w:t>
      </w:r>
    </w:p>
    <w:p w14:paraId="42BBADC5" w14:textId="77777777" w:rsidR="0074594C"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propiedades de los fluidos y su transporte.</w:t>
      </w:r>
    </w:p>
    <w:p w14:paraId="3E540356" w14:textId="35062693" w:rsidR="00140722" w:rsidRPr="0074594C" w:rsidRDefault="0074594C" w:rsidP="0074594C">
      <w:pPr>
        <w:pStyle w:val="Prrafodelista"/>
        <w:numPr>
          <w:ilvl w:val="0"/>
          <w:numId w:val="20"/>
        </w:numPr>
        <w:spacing w:after="160" w:line="259" w:lineRule="auto"/>
        <w:ind w:hanging="270"/>
        <w:jc w:val="left"/>
        <w:rPr>
          <w:rFonts w:eastAsia="Times New Roman"/>
          <w:szCs w:val="20"/>
          <w:shd w:val="clear" w:color="auto" w:fill="FFFFFF"/>
          <w:lang w:eastAsia="es-ES"/>
        </w:rPr>
      </w:pPr>
      <w:r w:rsidRPr="0074594C">
        <w:rPr>
          <w:rFonts w:eastAsia="Times New Roman"/>
          <w:szCs w:val="20"/>
          <w:shd w:val="clear" w:color="auto" w:fill="FFFFFF"/>
          <w:lang w:eastAsia="es-ES"/>
        </w:rPr>
        <w:t>Nociones básicas en sistemas de información geográfica (SIG).</w:t>
      </w:r>
    </w:p>
    <w:p w14:paraId="29D580F8" w14:textId="2B0B1904" w:rsidR="00500BFB" w:rsidRDefault="00500BFB" w:rsidP="00500BFB">
      <w:pPr>
        <w:pStyle w:val="Ttulo2"/>
      </w:pPr>
      <w:bookmarkStart w:id="5" w:name="_Toc108426079"/>
      <w:r>
        <w:t xml:space="preserve">Requisitos </w:t>
      </w:r>
      <w:r w:rsidR="008B66A0">
        <w:t>técnicos</w:t>
      </w:r>
      <w:bookmarkEnd w:id="5"/>
    </w:p>
    <w:p w14:paraId="0A8EF83A" w14:textId="3A61C79F" w:rsidR="00500BFB" w:rsidRDefault="00500BFB">
      <w:pPr>
        <w:jc w:val="left"/>
        <w:rPr>
          <w:color w:val="000000" w:themeColor="text1"/>
          <w:lang w:val="es-CO"/>
        </w:rPr>
      </w:pPr>
    </w:p>
    <w:p w14:paraId="6856834E"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Computador con Microsoft® Windows 98/NT/2000/XP/Vista/7/8/8.1/10, audio y video.</w:t>
      </w:r>
    </w:p>
    <w:p w14:paraId="59F83C99" w14:textId="77777777" w:rsidR="00500BFB" w:rsidRPr="00500BFB"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Contar con conexión a internet.</w:t>
      </w:r>
    </w:p>
    <w:p w14:paraId="23399DB0" w14:textId="2753323D" w:rsidR="00500BFB" w:rsidRPr="0025171C" w:rsidRDefault="00500BFB"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500BFB">
        <w:rPr>
          <w:rFonts w:eastAsia="Times New Roman"/>
          <w:szCs w:val="20"/>
          <w:shd w:val="clear" w:color="auto" w:fill="FFFFFF"/>
          <w:lang w:eastAsia="es-ES"/>
        </w:rPr>
        <w:t>Softwar</w:t>
      </w:r>
      <w:r w:rsidRPr="0025171C">
        <w:rPr>
          <w:rFonts w:eastAsia="Times New Roman"/>
          <w:szCs w:val="20"/>
          <w:shd w:val="clear" w:color="auto" w:fill="FFFFFF"/>
          <w:lang w:eastAsia="es-ES"/>
        </w:rPr>
        <w:t>e de modelación hidráulica HEC-RAS v.6.2.</w:t>
      </w:r>
    </w:p>
    <w:p w14:paraId="74633630" w14:textId="25EB9A49" w:rsidR="00500BFB" w:rsidRPr="0025171C" w:rsidRDefault="0025171C" w:rsidP="00500BFB">
      <w:pPr>
        <w:pStyle w:val="Prrafodelista"/>
        <w:numPr>
          <w:ilvl w:val="0"/>
          <w:numId w:val="20"/>
        </w:numPr>
        <w:spacing w:after="160" w:line="259" w:lineRule="auto"/>
        <w:ind w:hanging="270"/>
        <w:jc w:val="left"/>
        <w:rPr>
          <w:rFonts w:eastAsia="Times New Roman"/>
          <w:szCs w:val="20"/>
          <w:shd w:val="clear" w:color="auto" w:fill="FFFFFF"/>
          <w:lang w:eastAsia="es-ES"/>
        </w:rPr>
      </w:pPr>
      <w:r w:rsidRPr="0025171C">
        <w:rPr>
          <w:rFonts w:eastAsia="Times New Roman"/>
          <w:szCs w:val="20"/>
          <w:shd w:val="clear" w:color="auto" w:fill="FFFFFF"/>
          <w:lang w:eastAsia="es-ES"/>
        </w:rPr>
        <w:t xml:space="preserve">Software </w:t>
      </w:r>
      <w:r w:rsidR="00500BFB" w:rsidRPr="0025171C">
        <w:rPr>
          <w:rFonts w:eastAsia="Times New Roman"/>
          <w:szCs w:val="20"/>
          <w:shd w:val="clear" w:color="auto" w:fill="FFFFFF"/>
          <w:lang w:eastAsia="es-ES"/>
        </w:rPr>
        <w:t>QGIS v.3.10.1</w:t>
      </w:r>
      <w:r w:rsidRPr="0025171C">
        <w:rPr>
          <w:rFonts w:eastAsia="Times New Roman"/>
          <w:szCs w:val="20"/>
          <w:shd w:val="clear" w:color="auto" w:fill="FFFFFF"/>
          <w:lang w:eastAsia="es-ES"/>
        </w:rPr>
        <w:t xml:space="preserve"> o similar.</w:t>
      </w:r>
      <w:r w:rsidR="00500BFB" w:rsidRPr="0025171C">
        <w:rPr>
          <w:rFonts w:eastAsia="Times New Roman"/>
          <w:szCs w:val="20"/>
          <w:shd w:val="clear" w:color="auto" w:fill="FFFFFF"/>
          <w:lang w:eastAsia="es-ES"/>
        </w:rPr>
        <w:t xml:space="preserve"> </w:t>
      </w:r>
    </w:p>
    <w:p w14:paraId="6165199E" w14:textId="7D73AB54" w:rsidR="007E53E7" w:rsidRPr="00EF4A6C" w:rsidRDefault="00465F01" w:rsidP="00252B67">
      <w:pPr>
        <w:pStyle w:val="Prrafodelista"/>
        <w:numPr>
          <w:ilvl w:val="0"/>
          <w:numId w:val="20"/>
        </w:numPr>
        <w:spacing w:after="160" w:line="259" w:lineRule="auto"/>
        <w:ind w:hanging="270"/>
        <w:jc w:val="left"/>
        <w:rPr>
          <w:highlight w:val="yellow"/>
          <w:shd w:val="clear" w:color="auto" w:fill="FFFFFF"/>
        </w:rPr>
      </w:pPr>
      <w:r>
        <w:rPr>
          <w:rFonts w:eastAsia="Times New Roman"/>
          <w:szCs w:val="20"/>
          <w:highlight w:val="yellow"/>
          <w:shd w:val="clear" w:color="auto" w:fill="FFFFFF"/>
          <w:lang w:eastAsia="es-ES"/>
        </w:rPr>
        <w:t xml:space="preserve">Plugin </w:t>
      </w:r>
      <w:r w:rsidR="00500BFB" w:rsidRPr="00EF4A6C">
        <w:rPr>
          <w:rFonts w:eastAsia="Times New Roman"/>
          <w:szCs w:val="20"/>
          <w:highlight w:val="yellow"/>
          <w:shd w:val="clear" w:color="auto" w:fill="FFFFFF"/>
          <w:lang w:eastAsia="es-ES"/>
        </w:rPr>
        <w:t>Q</w:t>
      </w:r>
      <w:r>
        <w:rPr>
          <w:rFonts w:eastAsia="Times New Roman"/>
          <w:szCs w:val="20"/>
          <w:highlight w:val="yellow"/>
          <w:shd w:val="clear" w:color="auto" w:fill="FFFFFF"/>
          <w:lang w:eastAsia="es-ES"/>
        </w:rPr>
        <w:t>gis2</w:t>
      </w:r>
      <w:r w:rsidR="00500BFB" w:rsidRPr="00EF4A6C">
        <w:rPr>
          <w:rFonts w:eastAsia="Times New Roman"/>
          <w:szCs w:val="20"/>
          <w:highlight w:val="yellow"/>
          <w:shd w:val="clear" w:color="auto" w:fill="FFFFFF"/>
          <w:lang w:eastAsia="es-ES"/>
        </w:rPr>
        <w:t>RAS</w:t>
      </w:r>
    </w:p>
    <w:p w14:paraId="79DC3D5E" w14:textId="60BAF555" w:rsidR="00500BFB" w:rsidRDefault="00465F01" w:rsidP="00500BFB">
      <w:pPr>
        <w:pStyle w:val="Ttulo2"/>
      </w:pPr>
      <w:bookmarkStart w:id="6" w:name="_Toc108426080"/>
      <w:r>
        <w:t>Contenido resumido y d</w:t>
      </w:r>
      <w:r w:rsidR="00500BFB">
        <w:t>uración</w:t>
      </w:r>
      <w:bookmarkEnd w:id="6"/>
    </w:p>
    <w:p w14:paraId="35F101BB" w14:textId="5AB7FDDC" w:rsidR="00500BFB" w:rsidRDefault="00500BFB">
      <w:pPr>
        <w:jc w:val="left"/>
        <w:rPr>
          <w:color w:val="000000" w:themeColor="text1"/>
          <w:lang w:val="es-CO"/>
        </w:rPr>
      </w:pPr>
    </w:p>
    <w:tbl>
      <w:tblPr>
        <w:tblStyle w:val="Tablaconcuadrcula"/>
        <w:tblW w:w="0" w:type="auto"/>
        <w:jc w:val="center"/>
        <w:tblBorders>
          <w:top w:val="dotted" w:sz="4" w:space="0" w:color="7F7F7F" w:themeColor="text1" w:themeTint="80"/>
          <w:left w:val="dotted" w:sz="4" w:space="0" w:color="7F7F7F" w:themeColor="text1" w:themeTint="80"/>
          <w:bottom w:val="dotted" w:sz="4" w:space="0" w:color="7F7F7F" w:themeColor="text1" w:themeTint="80"/>
          <w:right w:val="dotted" w:sz="4" w:space="0" w:color="7F7F7F" w:themeColor="text1" w:themeTint="80"/>
          <w:insideH w:val="dotted" w:sz="4" w:space="0" w:color="7F7F7F" w:themeColor="text1" w:themeTint="80"/>
          <w:insideV w:val="dotted" w:sz="4" w:space="0" w:color="7F7F7F" w:themeColor="text1" w:themeTint="80"/>
        </w:tblBorders>
        <w:tblLook w:val="04A0" w:firstRow="1" w:lastRow="0" w:firstColumn="1" w:lastColumn="0" w:noHBand="0" w:noVBand="1"/>
      </w:tblPr>
      <w:tblGrid>
        <w:gridCol w:w="4410"/>
        <w:gridCol w:w="1170"/>
        <w:gridCol w:w="1800"/>
      </w:tblGrid>
      <w:tr w:rsidR="00F41C11" w:rsidRPr="003E4C48" w14:paraId="7F90AD6E" w14:textId="77777777" w:rsidTr="00465F01">
        <w:trPr>
          <w:tblHeader/>
          <w:jc w:val="center"/>
        </w:trPr>
        <w:tc>
          <w:tcPr>
            <w:tcW w:w="4410" w:type="dxa"/>
            <w:shd w:val="clear" w:color="auto" w:fill="D9D9D9" w:themeFill="background1" w:themeFillShade="D9"/>
          </w:tcPr>
          <w:p w14:paraId="19183762" w14:textId="193CE574"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Actividad</w:t>
            </w:r>
          </w:p>
        </w:tc>
        <w:tc>
          <w:tcPr>
            <w:tcW w:w="1170" w:type="dxa"/>
            <w:shd w:val="clear" w:color="auto" w:fill="D9D9D9" w:themeFill="background1" w:themeFillShade="D9"/>
          </w:tcPr>
          <w:p w14:paraId="51115802" w14:textId="3EA59D96"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Duración</w:t>
            </w:r>
          </w:p>
        </w:tc>
        <w:tc>
          <w:tcPr>
            <w:tcW w:w="1800" w:type="dxa"/>
            <w:shd w:val="clear" w:color="auto" w:fill="D9D9D9" w:themeFill="background1" w:themeFillShade="D9"/>
          </w:tcPr>
          <w:p w14:paraId="216A216A" w14:textId="62A8786D" w:rsidR="00F41C11" w:rsidRPr="003E4C48" w:rsidRDefault="00F41C11" w:rsidP="00F41C11">
            <w:pPr>
              <w:jc w:val="center"/>
              <w:rPr>
                <w:rFonts w:cs="Segoe UI Light"/>
                <w:color w:val="000000" w:themeColor="text1"/>
                <w:sz w:val="16"/>
                <w:szCs w:val="16"/>
                <w:lang w:val="es-CO"/>
              </w:rPr>
            </w:pPr>
            <w:r w:rsidRPr="003E4C48">
              <w:rPr>
                <w:rFonts w:cs="Segoe UI Light"/>
                <w:color w:val="000000" w:themeColor="text1"/>
                <w:sz w:val="16"/>
                <w:szCs w:val="16"/>
                <w:lang w:val="es-CO"/>
              </w:rPr>
              <w:t>Fecha de disponibilidad</w:t>
            </w:r>
          </w:p>
        </w:tc>
      </w:tr>
      <w:tr w:rsidR="003E4C48" w:rsidRPr="003E4C48" w14:paraId="5A7C5E78" w14:textId="77777777" w:rsidTr="00465F01">
        <w:trPr>
          <w:jc w:val="center"/>
        </w:trPr>
        <w:tc>
          <w:tcPr>
            <w:tcW w:w="4410" w:type="dxa"/>
            <w:shd w:val="clear" w:color="auto" w:fill="F2F2F2" w:themeFill="background1" w:themeFillShade="F2"/>
            <w:vAlign w:val="center"/>
          </w:tcPr>
          <w:p w14:paraId="30AC4A1C" w14:textId="3DB27315" w:rsidR="003E4C48" w:rsidRPr="002A5825" w:rsidRDefault="003E4C48" w:rsidP="003E4C48">
            <w:pPr>
              <w:jc w:val="left"/>
              <w:rPr>
                <w:rStyle w:val="Hipervnculo"/>
                <w:rFonts w:cs="Segoe UI Light"/>
                <w:color w:val="auto"/>
                <w:sz w:val="16"/>
                <w:szCs w:val="16"/>
              </w:rPr>
            </w:pPr>
            <w:r w:rsidRPr="002A5825">
              <w:rPr>
                <w:rStyle w:val="Hipervnculo"/>
                <w:rFonts w:cs="Segoe UI Light"/>
                <w:color w:val="auto"/>
                <w:sz w:val="16"/>
                <w:szCs w:val="16"/>
              </w:rPr>
              <w:t>1. Introducción y fundamentos generales</w:t>
            </w:r>
          </w:p>
        </w:tc>
        <w:tc>
          <w:tcPr>
            <w:tcW w:w="1170" w:type="dxa"/>
            <w:shd w:val="clear" w:color="auto" w:fill="F2F2F2" w:themeFill="background1" w:themeFillShade="F2"/>
          </w:tcPr>
          <w:p w14:paraId="5CA3DC07" w14:textId="6ADFA2A2" w:rsidR="003E4C48" w:rsidRPr="002A5825" w:rsidRDefault="00A62144" w:rsidP="00F41C11">
            <w:pPr>
              <w:jc w:val="center"/>
              <w:rPr>
                <w:rStyle w:val="Hipervnculo"/>
                <w:color w:val="auto"/>
                <w:sz w:val="16"/>
              </w:rPr>
            </w:pPr>
            <w:r>
              <w:rPr>
                <w:rStyle w:val="Hipervnculo"/>
                <w:color w:val="auto"/>
                <w:sz w:val="16"/>
              </w:rPr>
              <w:t>2 horas</w:t>
            </w:r>
          </w:p>
        </w:tc>
        <w:tc>
          <w:tcPr>
            <w:tcW w:w="1800" w:type="dxa"/>
            <w:shd w:val="clear" w:color="auto" w:fill="F2F2F2" w:themeFill="background1" w:themeFillShade="F2"/>
          </w:tcPr>
          <w:p w14:paraId="153CD9CE" w14:textId="29A36B88" w:rsidR="003E4C48" w:rsidRPr="002A5825" w:rsidRDefault="003E4C48" w:rsidP="00F41C11">
            <w:pPr>
              <w:jc w:val="center"/>
              <w:rPr>
                <w:rStyle w:val="Hipervnculo"/>
                <w:color w:val="auto"/>
                <w:sz w:val="16"/>
              </w:rPr>
            </w:pPr>
          </w:p>
        </w:tc>
      </w:tr>
      <w:tr w:rsidR="00F41C11" w:rsidRPr="003E4C48" w14:paraId="0011F574" w14:textId="77777777" w:rsidTr="00465F01">
        <w:trPr>
          <w:jc w:val="center"/>
        </w:trPr>
        <w:tc>
          <w:tcPr>
            <w:tcW w:w="4410" w:type="dxa"/>
          </w:tcPr>
          <w:p w14:paraId="6C5A5190" w14:textId="32318EF9" w:rsidR="00F41C11" w:rsidRPr="002A5825" w:rsidRDefault="009C64E2" w:rsidP="002A5825">
            <w:pPr>
              <w:ind w:left="166"/>
              <w:jc w:val="left"/>
              <w:rPr>
                <w:rFonts w:cs="Segoe UI Light"/>
                <w:sz w:val="16"/>
                <w:szCs w:val="16"/>
                <w:lang w:val="es-CO"/>
              </w:rPr>
            </w:pPr>
            <w:r w:rsidRPr="002A5825">
              <w:rPr>
                <w:rStyle w:val="Hipervnculo"/>
                <w:rFonts w:cs="Segoe UI Light"/>
                <w:color w:val="auto"/>
                <w:sz w:val="16"/>
                <w:szCs w:val="16"/>
              </w:rPr>
              <w:t>1.1. Bienvenida, introducción general y objetivos</w:t>
            </w:r>
          </w:p>
        </w:tc>
        <w:tc>
          <w:tcPr>
            <w:tcW w:w="1170" w:type="dxa"/>
          </w:tcPr>
          <w:p w14:paraId="5FF80436" w14:textId="4DD6BD24"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800" w:type="dxa"/>
          </w:tcPr>
          <w:p w14:paraId="48C6720B" w14:textId="21715E2B"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15.07.2022</w:t>
            </w:r>
          </w:p>
        </w:tc>
      </w:tr>
      <w:tr w:rsidR="00F41C11" w:rsidRPr="003E4C48" w14:paraId="1F36DF11" w14:textId="77777777" w:rsidTr="00465F01">
        <w:trPr>
          <w:jc w:val="center"/>
        </w:trPr>
        <w:tc>
          <w:tcPr>
            <w:tcW w:w="4410" w:type="dxa"/>
          </w:tcPr>
          <w:p w14:paraId="4C02145E" w14:textId="7BAA8918" w:rsidR="00F41C11" w:rsidRPr="002A5825" w:rsidRDefault="007E53E7" w:rsidP="002A5825">
            <w:pPr>
              <w:ind w:left="166"/>
              <w:jc w:val="left"/>
              <w:rPr>
                <w:rFonts w:cs="Segoe UI Light"/>
                <w:sz w:val="16"/>
                <w:szCs w:val="16"/>
                <w:lang w:val="es-CO"/>
              </w:rPr>
            </w:pPr>
            <w:r w:rsidRPr="002A5825">
              <w:rPr>
                <w:rStyle w:val="Hipervnculo"/>
                <w:rFonts w:cs="Segoe UI Light"/>
                <w:color w:val="auto"/>
                <w:sz w:val="16"/>
                <w:szCs w:val="16"/>
              </w:rPr>
              <w:t>1.2. Conceptos básicos de flujo a superficie libre</w:t>
            </w:r>
          </w:p>
        </w:tc>
        <w:tc>
          <w:tcPr>
            <w:tcW w:w="1170" w:type="dxa"/>
          </w:tcPr>
          <w:p w14:paraId="06D440F5" w14:textId="5E52992A" w:rsidR="00F41C11" w:rsidRPr="002A5825" w:rsidRDefault="00557742" w:rsidP="00000F27">
            <w:pPr>
              <w:jc w:val="center"/>
              <w:rPr>
                <w:rFonts w:cs="Segoe UI Light"/>
                <w:color w:val="000000" w:themeColor="text1"/>
                <w:sz w:val="16"/>
                <w:szCs w:val="16"/>
                <w:lang w:val="es-CO"/>
              </w:rPr>
            </w:pPr>
            <w:r>
              <w:rPr>
                <w:rFonts w:cs="Segoe UI Light"/>
                <w:color w:val="000000" w:themeColor="text1"/>
                <w:sz w:val="16"/>
                <w:szCs w:val="16"/>
                <w:lang w:val="es-CO"/>
              </w:rPr>
              <w:t>4</w:t>
            </w:r>
            <w:r w:rsidR="00A62144">
              <w:rPr>
                <w:rFonts w:cs="Segoe UI Light"/>
                <w:color w:val="000000" w:themeColor="text1"/>
                <w:sz w:val="16"/>
                <w:szCs w:val="16"/>
                <w:lang w:val="es-CO"/>
              </w:rPr>
              <w:t>0</w:t>
            </w:r>
            <w:r w:rsidR="00000F27" w:rsidRPr="002A5825">
              <w:rPr>
                <w:rFonts w:cs="Segoe UI Light"/>
                <w:color w:val="000000" w:themeColor="text1"/>
                <w:sz w:val="16"/>
                <w:szCs w:val="16"/>
                <w:lang w:val="es-CO"/>
              </w:rPr>
              <w:t xml:space="preserve"> min</w:t>
            </w:r>
          </w:p>
        </w:tc>
        <w:tc>
          <w:tcPr>
            <w:tcW w:w="1800" w:type="dxa"/>
          </w:tcPr>
          <w:p w14:paraId="17CC99D9" w14:textId="7C0A0FFE"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22.07.2022</w:t>
            </w:r>
          </w:p>
        </w:tc>
      </w:tr>
      <w:tr w:rsidR="00F41C11" w:rsidRPr="003E4C48" w14:paraId="04F417A6" w14:textId="77777777" w:rsidTr="00465F01">
        <w:trPr>
          <w:jc w:val="center"/>
        </w:trPr>
        <w:tc>
          <w:tcPr>
            <w:tcW w:w="4410" w:type="dxa"/>
          </w:tcPr>
          <w:p w14:paraId="171862B9" w14:textId="7E294160" w:rsidR="00F41C11" w:rsidRPr="002A5825" w:rsidRDefault="007E53E7" w:rsidP="002A5825">
            <w:pPr>
              <w:ind w:left="166"/>
              <w:jc w:val="left"/>
              <w:rPr>
                <w:rFonts w:cs="Segoe UI Light"/>
                <w:sz w:val="16"/>
                <w:szCs w:val="16"/>
                <w:lang w:val="es-CO"/>
              </w:rPr>
            </w:pPr>
            <w:r w:rsidRPr="002A5825">
              <w:rPr>
                <w:rStyle w:val="Hipervnculo"/>
                <w:rFonts w:cs="Segoe UI Light"/>
                <w:color w:val="auto"/>
                <w:sz w:val="16"/>
                <w:szCs w:val="16"/>
              </w:rPr>
              <w:t>1.3. Estudio hidráulico y modelación</w:t>
            </w:r>
          </w:p>
        </w:tc>
        <w:tc>
          <w:tcPr>
            <w:tcW w:w="1170" w:type="dxa"/>
          </w:tcPr>
          <w:p w14:paraId="1D901AFE" w14:textId="3173E7AB" w:rsidR="00F41C11" w:rsidRPr="002A5825" w:rsidRDefault="00557742" w:rsidP="00000F27">
            <w:pPr>
              <w:jc w:val="center"/>
              <w:rPr>
                <w:rFonts w:cs="Segoe UI Light"/>
                <w:color w:val="000000" w:themeColor="text1"/>
                <w:sz w:val="16"/>
                <w:szCs w:val="16"/>
                <w:lang w:val="es-CO"/>
              </w:rPr>
            </w:pPr>
            <w:r>
              <w:rPr>
                <w:rFonts w:cs="Segoe UI Light"/>
                <w:color w:val="000000" w:themeColor="text1"/>
                <w:sz w:val="16"/>
                <w:szCs w:val="16"/>
                <w:lang w:val="es-CO"/>
              </w:rPr>
              <w:t>30</w:t>
            </w:r>
            <w:r w:rsidR="00000F27" w:rsidRPr="002A5825">
              <w:rPr>
                <w:rFonts w:cs="Segoe UI Light"/>
                <w:color w:val="000000" w:themeColor="text1"/>
                <w:sz w:val="16"/>
                <w:szCs w:val="16"/>
                <w:lang w:val="es-CO"/>
              </w:rPr>
              <w:t xml:space="preserve"> min</w:t>
            </w:r>
          </w:p>
        </w:tc>
        <w:tc>
          <w:tcPr>
            <w:tcW w:w="1800" w:type="dxa"/>
          </w:tcPr>
          <w:p w14:paraId="3C683633" w14:textId="2778076B"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29.07.2022</w:t>
            </w:r>
          </w:p>
        </w:tc>
      </w:tr>
      <w:tr w:rsidR="00F41C11" w:rsidRPr="003E4C48" w14:paraId="4C344931" w14:textId="77777777" w:rsidTr="00465F01">
        <w:trPr>
          <w:jc w:val="center"/>
        </w:trPr>
        <w:tc>
          <w:tcPr>
            <w:tcW w:w="4410" w:type="dxa"/>
          </w:tcPr>
          <w:p w14:paraId="233BFBF8" w14:textId="058978A6" w:rsidR="00F41C11" w:rsidRPr="002A5825" w:rsidRDefault="003E4C48" w:rsidP="002A5825">
            <w:pPr>
              <w:ind w:left="166"/>
              <w:rPr>
                <w:rFonts w:cs="Segoe UI Light"/>
                <w:noProof/>
                <w:sz w:val="16"/>
                <w:szCs w:val="16"/>
              </w:rPr>
            </w:pPr>
            <w:r w:rsidRPr="002A5825">
              <w:rPr>
                <w:rStyle w:val="Hipervnculo"/>
                <w:rFonts w:cs="Segoe UI Light"/>
                <w:color w:val="auto"/>
                <w:sz w:val="16"/>
                <w:szCs w:val="16"/>
              </w:rPr>
              <w:t>1.4. Condiciones de frontera y calibración de un modelo</w:t>
            </w:r>
          </w:p>
        </w:tc>
        <w:tc>
          <w:tcPr>
            <w:tcW w:w="1170" w:type="dxa"/>
          </w:tcPr>
          <w:p w14:paraId="4F3E2991" w14:textId="6ECF3E93" w:rsidR="00F41C11" w:rsidRPr="002A5825" w:rsidRDefault="002A5825" w:rsidP="00000F27">
            <w:pPr>
              <w:jc w:val="center"/>
              <w:rPr>
                <w:rFonts w:cs="Segoe UI Light"/>
                <w:color w:val="000000" w:themeColor="text1"/>
                <w:sz w:val="16"/>
                <w:szCs w:val="16"/>
                <w:lang w:val="es-CO"/>
              </w:rPr>
            </w:pPr>
            <w:r>
              <w:rPr>
                <w:rFonts w:cs="Segoe UI Light"/>
                <w:color w:val="000000" w:themeColor="text1"/>
                <w:sz w:val="16"/>
                <w:szCs w:val="16"/>
                <w:lang w:val="es-CO"/>
              </w:rPr>
              <w:t>20</w:t>
            </w:r>
            <w:r w:rsidR="00000F27" w:rsidRPr="002A5825">
              <w:rPr>
                <w:rFonts w:cs="Segoe UI Light"/>
                <w:color w:val="000000" w:themeColor="text1"/>
                <w:sz w:val="16"/>
                <w:szCs w:val="16"/>
                <w:lang w:val="es-CO"/>
              </w:rPr>
              <w:t xml:space="preserve"> min</w:t>
            </w:r>
          </w:p>
        </w:tc>
        <w:tc>
          <w:tcPr>
            <w:tcW w:w="1800" w:type="dxa"/>
          </w:tcPr>
          <w:p w14:paraId="1ECD7CAA" w14:textId="6C9F5180"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05.08.2022</w:t>
            </w:r>
          </w:p>
        </w:tc>
      </w:tr>
      <w:tr w:rsidR="00F41C11" w:rsidRPr="003E4C48" w14:paraId="43515E47" w14:textId="77777777" w:rsidTr="00465F01">
        <w:trPr>
          <w:jc w:val="center"/>
        </w:trPr>
        <w:tc>
          <w:tcPr>
            <w:tcW w:w="4410" w:type="dxa"/>
          </w:tcPr>
          <w:p w14:paraId="0CE8C8ED" w14:textId="718B6A12" w:rsidR="00F41C11" w:rsidRPr="002A5825" w:rsidRDefault="00000000" w:rsidP="002A5825">
            <w:pPr>
              <w:ind w:left="166"/>
              <w:jc w:val="left"/>
              <w:rPr>
                <w:rFonts w:cs="Segoe UI Light"/>
                <w:sz w:val="16"/>
                <w:szCs w:val="16"/>
                <w:lang w:val="es-CO"/>
              </w:rPr>
            </w:pPr>
            <w:hyperlink w:anchor="_Toc107501551" w:history="1">
              <w:r w:rsidR="00F41C11" w:rsidRPr="00A62144">
                <w:rPr>
                  <w:rStyle w:val="Hipervnculo"/>
                  <w:rFonts w:cs="Segoe UI Light"/>
                  <w:color w:val="auto"/>
                  <w:sz w:val="16"/>
                  <w:szCs w:val="16"/>
                </w:rPr>
                <w:t xml:space="preserve">1.5. </w:t>
              </w:r>
              <w:r w:rsidR="00A62144" w:rsidRPr="00A62144">
                <w:rPr>
                  <w:rStyle w:val="Hipervnculo"/>
                  <w:rFonts w:cs="Segoe UI Light"/>
                  <w:color w:val="auto"/>
                  <w:sz w:val="16"/>
                  <w:szCs w:val="16"/>
                </w:rPr>
                <w:t xml:space="preserve">¿Qué es </w:t>
              </w:r>
              <w:r w:rsidR="00F41C11" w:rsidRPr="00A62144">
                <w:rPr>
                  <w:rStyle w:val="Hipervnculo"/>
                  <w:rFonts w:cs="Segoe UI Light"/>
                  <w:color w:val="auto"/>
                  <w:sz w:val="16"/>
                  <w:szCs w:val="16"/>
                </w:rPr>
                <w:t>HEC-RAS</w:t>
              </w:r>
              <w:r w:rsidR="00A62144" w:rsidRPr="00A62144">
                <w:rPr>
                  <w:rStyle w:val="Hipervnculo"/>
                  <w:rFonts w:cs="Segoe UI Light"/>
                  <w:color w:val="auto"/>
                  <w:sz w:val="16"/>
                  <w:szCs w:val="16"/>
                </w:rPr>
                <w:t xml:space="preserve"> </w:t>
              </w:r>
              <w:r w:rsidR="00F41C11" w:rsidRPr="00A62144">
                <w:rPr>
                  <w:rStyle w:val="Hipervnculo"/>
                  <w:rFonts w:cs="Segoe UI Light"/>
                  <w:color w:val="auto"/>
                  <w:sz w:val="16"/>
                  <w:szCs w:val="16"/>
                </w:rPr>
                <w:t xml:space="preserve">y </w:t>
              </w:r>
              <w:r w:rsidR="00A62144" w:rsidRPr="00A62144">
                <w:rPr>
                  <w:rStyle w:val="Hipervnculo"/>
                  <w:rFonts w:cs="Segoe UI Light"/>
                  <w:color w:val="auto"/>
                  <w:sz w:val="16"/>
                  <w:szCs w:val="16"/>
                </w:rPr>
                <w:t>para</w:t>
              </w:r>
            </w:hyperlink>
            <w:r w:rsidR="00A62144" w:rsidRPr="00A62144">
              <w:rPr>
                <w:rStyle w:val="Hipervnculo"/>
                <w:rFonts w:cs="Segoe UI Light"/>
                <w:color w:val="auto"/>
                <w:sz w:val="16"/>
                <w:szCs w:val="16"/>
              </w:rPr>
              <w:t xml:space="preserve"> qué sirve?</w:t>
            </w:r>
          </w:p>
        </w:tc>
        <w:tc>
          <w:tcPr>
            <w:tcW w:w="1170" w:type="dxa"/>
          </w:tcPr>
          <w:p w14:paraId="5970E3B1" w14:textId="3C53CAF7" w:rsidR="00F41C11" w:rsidRPr="002A5825" w:rsidRDefault="00000F27"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20 min</w:t>
            </w:r>
          </w:p>
        </w:tc>
        <w:tc>
          <w:tcPr>
            <w:tcW w:w="1800" w:type="dxa"/>
          </w:tcPr>
          <w:p w14:paraId="5ADBF4F6" w14:textId="0AC3A48C" w:rsidR="00F41C11" w:rsidRPr="002A5825" w:rsidRDefault="009C64E2" w:rsidP="00000F27">
            <w:pPr>
              <w:jc w:val="center"/>
              <w:rPr>
                <w:rFonts w:cs="Segoe UI Light"/>
                <w:color w:val="000000" w:themeColor="text1"/>
                <w:sz w:val="16"/>
                <w:szCs w:val="16"/>
                <w:lang w:val="es-CO"/>
              </w:rPr>
            </w:pPr>
            <w:r w:rsidRPr="002A5825">
              <w:rPr>
                <w:rFonts w:cs="Segoe UI Light"/>
                <w:color w:val="000000" w:themeColor="text1"/>
                <w:sz w:val="16"/>
                <w:szCs w:val="16"/>
                <w:lang w:val="es-CO"/>
              </w:rPr>
              <w:t>12.08.2022</w:t>
            </w:r>
          </w:p>
        </w:tc>
      </w:tr>
      <w:tr w:rsidR="002A5825" w:rsidRPr="003E4C48" w14:paraId="6A9EEF69" w14:textId="77777777" w:rsidTr="00465F01">
        <w:trPr>
          <w:jc w:val="center"/>
        </w:trPr>
        <w:tc>
          <w:tcPr>
            <w:tcW w:w="4410" w:type="dxa"/>
            <w:shd w:val="clear" w:color="auto" w:fill="F2F2F2" w:themeFill="background1" w:themeFillShade="F2"/>
          </w:tcPr>
          <w:p w14:paraId="7576E507" w14:textId="3FE1DCE9" w:rsidR="002A5825" w:rsidRPr="002A5825" w:rsidRDefault="002A5825" w:rsidP="002A5825">
            <w:pPr>
              <w:jc w:val="left"/>
              <w:rPr>
                <w:rStyle w:val="Hipervnculo"/>
                <w:rFonts w:cs="Segoe UI Light"/>
                <w:color w:val="auto"/>
                <w:sz w:val="16"/>
                <w:szCs w:val="16"/>
              </w:rPr>
            </w:pPr>
            <w:r w:rsidRPr="002A5825">
              <w:rPr>
                <w:rStyle w:val="Hipervnculo"/>
                <w:rFonts w:cs="Segoe UI Light"/>
                <w:color w:val="auto"/>
                <w:sz w:val="16"/>
                <w:szCs w:val="16"/>
              </w:rPr>
              <w:t>2. Modelación hidráulica básica</w:t>
            </w:r>
          </w:p>
        </w:tc>
        <w:tc>
          <w:tcPr>
            <w:tcW w:w="1170" w:type="dxa"/>
            <w:shd w:val="clear" w:color="auto" w:fill="F2F2F2" w:themeFill="background1" w:themeFillShade="F2"/>
          </w:tcPr>
          <w:p w14:paraId="6D3D4589" w14:textId="6DD9C3FF" w:rsidR="002A5825" w:rsidRPr="002A5825" w:rsidRDefault="00A62144" w:rsidP="002A5825">
            <w:pPr>
              <w:jc w:val="center"/>
              <w:rPr>
                <w:rStyle w:val="Hipervnculo"/>
                <w:rFonts w:cs="Segoe UI Light"/>
                <w:color w:val="auto"/>
                <w:sz w:val="16"/>
                <w:szCs w:val="16"/>
              </w:rPr>
            </w:pPr>
            <w:r>
              <w:rPr>
                <w:rStyle w:val="Hipervnculo"/>
                <w:rFonts w:cs="Segoe UI Light"/>
                <w:color w:val="auto"/>
                <w:sz w:val="16"/>
                <w:szCs w:val="16"/>
              </w:rPr>
              <w:t>2 horas</w:t>
            </w:r>
          </w:p>
        </w:tc>
        <w:tc>
          <w:tcPr>
            <w:tcW w:w="1800" w:type="dxa"/>
            <w:shd w:val="clear" w:color="auto" w:fill="F2F2F2" w:themeFill="background1" w:themeFillShade="F2"/>
          </w:tcPr>
          <w:p w14:paraId="62A18CAF" w14:textId="77777777" w:rsidR="002A5825" w:rsidRPr="002A5825" w:rsidRDefault="002A5825" w:rsidP="002A5825">
            <w:pPr>
              <w:jc w:val="center"/>
              <w:rPr>
                <w:rStyle w:val="Hipervnculo"/>
                <w:rFonts w:cs="Segoe UI Light"/>
                <w:color w:val="auto"/>
                <w:sz w:val="16"/>
                <w:szCs w:val="16"/>
              </w:rPr>
            </w:pPr>
          </w:p>
        </w:tc>
      </w:tr>
      <w:tr w:rsidR="002A5825" w:rsidRPr="003E4C48" w14:paraId="5A8A4C7D" w14:textId="77777777" w:rsidTr="00465F01">
        <w:trPr>
          <w:jc w:val="center"/>
        </w:trPr>
        <w:tc>
          <w:tcPr>
            <w:tcW w:w="4410" w:type="dxa"/>
          </w:tcPr>
          <w:p w14:paraId="3AECE7F1" w14:textId="52410A99"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2.1. Cargue y validación geométrica básica</w:t>
            </w:r>
          </w:p>
        </w:tc>
        <w:tc>
          <w:tcPr>
            <w:tcW w:w="1170" w:type="dxa"/>
          </w:tcPr>
          <w:p w14:paraId="2D8AD3EE" w14:textId="46B5D879"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30 min</w:t>
            </w:r>
          </w:p>
        </w:tc>
        <w:tc>
          <w:tcPr>
            <w:tcW w:w="1800" w:type="dxa"/>
          </w:tcPr>
          <w:p w14:paraId="41F120F6" w14:textId="1E064B00"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19.08.2022</w:t>
            </w:r>
          </w:p>
        </w:tc>
      </w:tr>
      <w:tr w:rsidR="002A5825" w:rsidRPr="003E4C48" w14:paraId="21F3F79F" w14:textId="77777777" w:rsidTr="00465F01">
        <w:trPr>
          <w:jc w:val="center"/>
        </w:trPr>
        <w:tc>
          <w:tcPr>
            <w:tcW w:w="4410" w:type="dxa"/>
          </w:tcPr>
          <w:p w14:paraId="79A38633" w14:textId="47441298"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2.2. Definición de condiciones hidráulicas</w:t>
            </w:r>
          </w:p>
        </w:tc>
        <w:tc>
          <w:tcPr>
            <w:tcW w:w="1170" w:type="dxa"/>
          </w:tcPr>
          <w:p w14:paraId="11603D74" w14:textId="212A18AD"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20 min</w:t>
            </w:r>
          </w:p>
        </w:tc>
        <w:tc>
          <w:tcPr>
            <w:tcW w:w="1800" w:type="dxa"/>
          </w:tcPr>
          <w:p w14:paraId="34224669" w14:textId="4C6068DB"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26.08.2022</w:t>
            </w:r>
          </w:p>
        </w:tc>
      </w:tr>
      <w:tr w:rsidR="002A5825" w:rsidRPr="003E4C48" w14:paraId="6C6120F7" w14:textId="77777777" w:rsidTr="00465F01">
        <w:trPr>
          <w:jc w:val="center"/>
        </w:trPr>
        <w:tc>
          <w:tcPr>
            <w:tcW w:w="4410" w:type="dxa"/>
          </w:tcPr>
          <w:p w14:paraId="5DFB239F" w14:textId="487539AB"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2.3. Simulación en régimen permanente 1D</w:t>
            </w:r>
          </w:p>
        </w:tc>
        <w:tc>
          <w:tcPr>
            <w:tcW w:w="1170" w:type="dxa"/>
          </w:tcPr>
          <w:p w14:paraId="0692759D" w14:textId="274817CE"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3BB6BC43" w14:textId="122D5FB7"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2.09.2022</w:t>
            </w:r>
          </w:p>
        </w:tc>
      </w:tr>
      <w:tr w:rsidR="002A5825" w:rsidRPr="003E4C48" w14:paraId="73BF76B1" w14:textId="77777777" w:rsidTr="00465F01">
        <w:trPr>
          <w:jc w:val="center"/>
        </w:trPr>
        <w:tc>
          <w:tcPr>
            <w:tcW w:w="4410" w:type="dxa"/>
          </w:tcPr>
          <w:p w14:paraId="4F8AC83D" w14:textId="40C94EFF"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2.4. Simulación en régimen no permanente 1D</w:t>
            </w:r>
          </w:p>
        </w:tc>
        <w:tc>
          <w:tcPr>
            <w:tcW w:w="1170" w:type="dxa"/>
          </w:tcPr>
          <w:p w14:paraId="1A3099CA" w14:textId="2C057E09"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558894C0" w14:textId="0A8FA7D0"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9.09.2022</w:t>
            </w:r>
          </w:p>
        </w:tc>
      </w:tr>
      <w:tr w:rsidR="002A5825" w:rsidRPr="003E4C48" w14:paraId="6FE27416" w14:textId="77777777" w:rsidTr="00465F01">
        <w:trPr>
          <w:jc w:val="center"/>
        </w:trPr>
        <w:tc>
          <w:tcPr>
            <w:tcW w:w="4410" w:type="dxa"/>
          </w:tcPr>
          <w:p w14:paraId="0F834EF7" w14:textId="1BFB6AAC"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2.5. Cargue de información topográfica</w:t>
            </w:r>
          </w:p>
        </w:tc>
        <w:tc>
          <w:tcPr>
            <w:tcW w:w="1170" w:type="dxa"/>
          </w:tcPr>
          <w:p w14:paraId="3B790125" w14:textId="02C1EE62" w:rsidR="002A5825" w:rsidRPr="002A5825" w:rsidRDefault="00A62144"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Pr>
                <w:rFonts w:cs="Segoe UI Light"/>
                <w:color w:val="000000" w:themeColor="text1"/>
                <w:sz w:val="16"/>
                <w:szCs w:val="16"/>
                <w:lang w:val="es-CO"/>
              </w:rPr>
              <w:t>5</w:t>
            </w:r>
            <w:r w:rsidR="002A5825" w:rsidRPr="002A5825">
              <w:rPr>
                <w:rFonts w:cs="Segoe UI Light"/>
                <w:color w:val="000000" w:themeColor="text1"/>
                <w:sz w:val="16"/>
                <w:szCs w:val="16"/>
                <w:lang w:val="es-CO"/>
              </w:rPr>
              <w:t xml:space="preserve"> min</w:t>
            </w:r>
          </w:p>
        </w:tc>
        <w:tc>
          <w:tcPr>
            <w:tcW w:w="1800" w:type="dxa"/>
          </w:tcPr>
          <w:p w14:paraId="2C2DB0C0" w14:textId="273A5C26"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16.09.2022</w:t>
            </w:r>
          </w:p>
        </w:tc>
      </w:tr>
      <w:tr w:rsidR="002A5825" w:rsidRPr="003E4C48" w14:paraId="1FE14A25" w14:textId="77777777" w:rsidTr="00465F01">
        <w:trPr>
          <w:jc w:val="center"/>
        </w:trPr>
        <w:tc>
          <w:tcPr>
            <w:tcW w:w="4410" w:type="dxa"/>
          </w:tcPr>
          <w:p w14:paraId="7422F397" w14:textId="276525B5"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2.6. Visualización de resultados</w:t>
            </w:r>
          </w:p>
        </w:tc>
        <w:tc>
          <w:tcPr>
            <w:tcW w:w="1170" w:type="dxa"/>
          </w:tcPr>
          <w:p w14:paraId="7BE7ED13" w14:textId="02FFFE35"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w:t>
            </w:r>
            <w:r w:rsidR="00EF4A6C">
              <w:rPr>
                <w:rFonts w:cs="Segoe UI Light"/>
                <w:color w:val="000000" w:themeColor="text1"/>
                <w:sz w:val="16"/>
                <w:szCs w:val="16"/>
                <w:lang w:val="es-CO"/>
              </w:rPr>
              <w:t>5</w:t>
            </w:r>
            <w:r w:rsidRPr="002A5825">
              <w:rPr>
                <w:rFonts w:cs="Segoe UI Light"/>
                <w:color w:val="000000" w:themeColor="text1"/>
                <w:sz w:val="16"/>
                <w:szCs w:val="16"/>
                <w:lang w:val="es-CO"/>
              </w:rPr>
              <w:t xml:space="preserve"> min</w:t>
            </w:r>
          </w:p>
        </w:tc>
        <w:tc>
          <w:tcPr>
            <w:tcW w:w="1800" w:type="dxa"/>
          </w:tcPr>
          <w:p w14:paraId="0B7EF09C" w14:textId="3B57C9E6"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23.09.2022</w:t>
            </w:r>
          </w:p>
        </w:tc>
      </w:tr>
      <w:tr w:rsidR="002A5825" w:rsidRPr="003E4C48" w14:paraId="079EF244" w14:textId="77777777" w:rsidTr="00465F01">
        <w:trPr>
          <w:jc w:val="center"/>
        </w:trPr>
        <w:tc>
          <w:tcPr>
            <w:tcW w:w="4410" w:type="dxa"/>
          </w:tcPr>
          <w:p w14:paraId="03AB893F" w14:textId="063F8A91"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2.7. Errores y avisos comunes</w:t>
            </w:r>
          </w:p>
        </w:tc>
        <w:tc>
          <w:tcPr>
            <w:tcW w:w="1170" w:type="dxa"/>
          </w:tcPr>
          <w:p w14:paraId="66BCDCC6" w14:textId="66244424" w:rsidR="002A5825" w:rsidRPr="002A5825" w:rsidRDefault="002A5825" w:rsidP="002A5825">
            <w:pPr>
              <w:jc w:val="center"/>
              <w:rPr>
                <w:rFonts w:cs="Segoe UI Light"/>
                <w:color w:val="000000" w:themeColor="text1"/>
                <w:sz w:val="16"/>
                <w:szCs w:val="16"/>
                <w:lang w:val="es-CO"/>
              </w:rPr>
            </w:pPr>
            <w:r w:rsidRPr="002A5825">
              <w:rPr>
                <w:rFonts w:cs="Segoe UI Light"/>
                <w:color w:val="000000" w:themeColor="text1"/>
                <w:sz w:val="16"/>
                <w:szCs w:val="16"/>
                <w:lang w:val="es-CO"/>
              </w:rPr>
              <w:t>10 min</w:t>
            </w:r>
          </w:p>
        </w:tc>
        <w:tc>
          <w:tcPr>
            <w:tcW w:w="1800" w:type="dxa"/>
          </w:tcPr>
          <w:p w14:paraId="766E7C2E" w14:textId="2352B5E3" w:rsidR="002A5825" w:rsidRPr="002A5825" w:rsidRDefault="0025171C" w:rsidP="002A5825">
            <w:pPr>
              <w:jc w:val="center"/>
              <w:rPr>
                <w:rFonts w:cs="Segoe UI Light"/>
                <w:color w:val="000000" w:themeColor="text1"/>
                <w:sz w:val="16"/>
                <w:szCs w:val="16"/>
                <w:lang w:val="es-CO"/>
              </w:rPr>
            </w:pPr>
            <w:r>
              <w:rPr>
                <w:rFonts w:cs="Segoe UI Light"/>
                <w:color w:val="000000" w:themeColor="text1"/>
                <w:sz w:val="16"/>
                <w:szCs w:val="16"/>
                <w:lang w:val="es-CO"/>
              </w:rPr>
              <w:t>30.09.2022</w:t>
            </w:r>
          </w:p>
        </w:tc>
      </w:tr>
      <w:tr w:rsidR="00465F01" w:rsidRPr="003E4C48" w14:paraId="1264EED4" w14:textId="77777777" w:rsidTr="00465F01">
        <w:trPr>
          <w:jc w:val="center"/>
        </w:trPr>
        <w:tc>
          <w:tcPr>
            <w:tcW w:w="4410" w:type="dxa"/>
            <w:shd w:val="clear" w:color="auto" w:fill="F2F2F2" w:themeFill="background1" w:themeFillShade="F2"/>
          </w:tcPr>
          <w:p w14:paraId="2D19E9C4" w14:textId="17F40683" w:rsidR="00465F01" w:rsidRPr="002A5825" w:rsidRDefault="00465F01" w:rsidP="00465F01">
            <w:pPr>
              <w:jc w:val="left"/>
              <w:rPr>
                <w:rStyle w:val="Hipervnculo"/>
                <w:rFonts w:cs="Segoe UI Light"/>
                <w:color w:val="auto"/>
                <w:sz w:val="16"/>
                <w:szCs w:val="16"/>
              </w:rPr>
            </w:pPr>
            <w:r w:rsidRPr="002A5825">
              <w:rPr>
                <w:rStyle w:val="Hipervnculo"/>
                <w:rFonts w:cs="Segoe UI Light"/>
                <w:color w:val="auto"/>
                <w:sz w:val="16"/>
                <w:szCs w:val="16"/>
              </w:rPr>
              <w:t>3. Modelación con opciones avanzadas</w:t>
            </w:r>
          </w:p>
        </w:tc>
        <w:tc>
          <w:tcPr>
            <w:tcW w:w="1170" w:type="dxa"/>
            <w:shd w:val="clear" w:color="auto" w:fill="F2F2F2" w:themeFill="background1" w:themeFillShade="F2"/>
          </w:tcPr>
          <w:p w14:paraId="5629C10B" w14:textId="54B09E52" w:rsidR="00465F01" w:rsidRPr="002A5825" w:rsidRDefault="00A62144" w:rsidP="00465F01">
            <w:pPr>
              <w:jc w:val="center"/>
              <w:rPr>
                <w:rStyle w:val="Hipervnculo"/>
                <w:rFonts w:cs="Segoe UI Light"/>
                <w:color w:val="auto"/>
                <w:sz w:val="16"/>
                <w:szCs w:val="16"/>
              </w:rPr>
            </w:pPr>
            <w:r>
              <w:rPr>
                <w:rStyle w:val="Hipervnculo"/>
                <w:rFonts w:cs="Segoe UI Light"/>
                <w:color w:val="auto"/>
                <w:sz w:val="16"/>
                <w:szCs w:val="16"/>
              </w:rPr>
              <w:t>3 horas</w:t>
            </w:r>
          </w:p>
        </w:tc>
        <w:tc>
          <w:tcPr>
            <w:tcW w:w="1800" w:type="dxa"/>
            <w:shd w:val="clear" w:color="auto" w:fill="F2F2F2" w:themeFill="background1" w:themeFillShade="F2"/>
          </w:tcPr>
          <w:p w14:paraId="1ADFAFB8" w14:textId="77777777" w:rsidR="00465F01" w:rsidRPr="002A5825" w:rsidRDefault="00465F01" w:rsidP="00465F01">
            <w:pPr>
              <w:jc w:val="center"/>
              <w:rPr>
                <w:rStyle w:val="Hipervnculo"/>
                <w:rFonts w:cs="Segoe UI Light"/>
                <w:color w:val="auto"/>
                <w:sz w:val="16"/>
                <w:szCs w:val="16"/>
              </w:rPr>
            </w:pPr>
          </w:p>
        </w:tc>
      </w:tr>
      <w:tr w:rsidR="002A5825" w:rsidRPr="003E4C48" w14:paraId="37810F5F" w14:textId="77777777" w:rsidTr="00465F01">
        <w:trPr>
          <w:jc w:val="center"/>
        </w:trPr>
        <w:tc>
          <w:tcPr>
            <w:tcW w:w="4410" w:type="dxa"/>
          </w:tcPr>
          <w:p w14:paraId="48E09895" w14:textId="45F80012" w:rsidR="002A5825" w:rsidRPr="002A5825" w:rsidRDefault="002A5825" w:rsidP="002A5825">
            <w:pPr>
              <w:ind w:left="166"/>
              <w:jc w:val="left"/>
              <w:rPr>
                <w:rFonts w:cs="Segoe UI Light"/>
                <w:sz w:val="16"/>
                <w:szCs w:val="16"/>
                <w:lang w:val="es-CO"/>
              </w:rPr>
            </w:pPr>
            <w:r w:rsidRPr="002A5825">
              <w:rPr>
                <w:rStyle w:val="Hipervnculo"/>
                <w:rFonts w:cs="Segoe UI Light"/>
                <w:color w:val="auto"/>
                <w:sz w:val="16"/>
                <w:szCs w:val="16"/>
              </w:rPr>
              <w:t>3.1. Definición de coeficiente Manning a partir de coberturas</w:t>
            </w:r>
          </w:p>
        </w:tc>
        <w:tc>
          <w:tcPr>
            <w:tcW w:w="1170" w:type="dxa"/>
          </w:tcPr>
          <w:p w14:paraId="6B4A6152" w14:textId="770C51A7"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1F8474C9" w14:textId="72F5AAC9"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7</w:t>
            </w:r>
            <w:r w:rsidRPr="00A62144">
              <w:rPr>
                <w:rFonts w:cs="Segoe UI Light"/>
                <w:color w:val="000000" w:themeColor="text1"/>
                <w:sz w:val="16"/>
                <w:szCs w:val="16"/>
                <w:lang w:val="es-CO"/>
              </w:rPr>
              <w:t>.10.2022</w:t>
            </w:r>
          </w:p>
        </w:tc>
      </w:tr>
      <w:tr w:rsidR="002A5825" w:rsidRPr="003E4C48" w14:paraId="290AB0AA" w14:textId="77777777" w:rsidTr="00465F01">
        <w:trPr>
          <w:jc w:val="center"/>
        </w:trPr>
        <w:tc>
          <w:tcPr>
            <w:tcW w:w="4410" w:type="dxa"/>
          </w:tcPr>
          <w:p w14:paraId="63C4D3C2" w14:textId="08B1960D"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3.2. Tramos con confluencias</w:t>
            </w:r>
          </w:p>
        </w:tc>
        <w:tc>
          <w:tcPr>
            <w:tcW w:w="1170" w:type="dxa"/>
          </w:tcPr>
          <w:p w14:paraId="10FC9B69" w14:textId="19050D81"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45E2CE21" w14:textId="64AE476C"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1</w:t>
            </w:r>
            <w:r w:rsidRPr="00A62144">
              <w:rPr>
                <w:rFonts w:cs="Segoe UI Light"/>
                <w:color w:val="000000" w:themeColor="text1"/>
                <w:sz w:val="16"/>
                <w:szCs w:val="16"/>
                <w:lang w:val="es-CO"/>
              </w:rPr>
              <w:t>4.10.2022</w:t>
            </w:r>
          </w:p>
        </w:tc>
      </w:tr>
      <w:tr w:rsidR="002A5825" w:rsidRPr="003E4C48" w14:paraId="6BDF9EA5" w14:textId="77777777" w:rsidTr="00465F01">
        <w:trPr>
          <w:jc w:val="center"/>
        </w:trPr>
        <w:tc>
          <w:tcPr>
            <w:tcW w:w="4410" w:type="dxa"/>
          </w:tcPr>
          <w:p w14:paraId="0E054BD7" w14:textId="381F5C06"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3.3. Incorporación de estructuras hidráulicas</w:t>
            </w:r>
            <w:r w:rsidRPr="00EF4A6C">
              <w:rPr>
                <w:rStyle w:val="Hipervnculo"/>
                <w:rFonts w:cs="Segoe UI Light"/>
                <w:color w:val="auto"/>
                <w:sz w:val="16"/>
                <w:szCs w:val="16"/>
              </w:rPr>
              <w:tab/>
            </w:r>
          </w:p>
        </w:tc>
        <w:tc>
          <w:tcPr>
            <w:tcW w:w="1170" w:type="dxa"/>
          </w:tcPr>
          <w:p w14:paraId="7C3B35BE" w14:textId="4B0C864D"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6</w:t>
            </w:r>
            <w:r w:rsidR="00465F01">
              <w:rPr>
                <w:rFonts w:cs="Segoe UI Light"/>
                <w:color w:val="000000" w:themeColor="text1"/>
                <w:sz w:val="16"/>
                <w:szCs w:val="16"/>
                <w:lang w:val="es-CO"/>
              </w:rPr>
              <w:t>0 min</w:t>
            </w:r>
          </w:p>
        </w:tc>
        <w:tc>
          <w:tcPr>
            <w:tcW w:w="1800" w:type="dxa"/>
          </w:tcPr>
          <w:p w14:paraId="0689B489" w14:textId="4462596A"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21.10.2022</w:t>
            </w:r>
          </w:p>
        </w:tc>
      </w:tr>
      <w:tr w:rsidR="002A5825" w:rsidRPr="003E4C48" w14:paraId="2ADCA45F" w14:textId="77777777" w:rsidTr="00465F01">
        <w:trPr>
          <w:jc w:val="center"/>
        </w:trPr>
        <w:tc>
          <w:tcPr>
            <w:tcW w:w="4410" w:type="dxa"/>
          </w:tcPr>
          <w:p w14:paraId="41E0A2D5" w14:textId="6E7B7647"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3.4. Uso de diques en la modelación</w:t>
            </w:r>
          </w:p>
        </w:tc>
        <w:tc>
          <w:tcPr>
            <w:tcW w:w="1170" w:type="dxa"/>
          </w:tcPr>
          <w:p w14:paraId="61D3995F" w14:textId="6B14C169"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0DAFC31B" w14:textId="786FB5A0"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28.10.2022</w:t>
            </w:r>
          </w:p>
        </w:tc>
      </w:tr>
      <w:tr w:rsidR="002A5825" w:rsidRPr="003E4C48" w14:paraId="6C0CF44F" w14:textId="77777777" w:rsidTr="00465F01">
        <w:trPr>
          <w:jc w:val="center"/>
        </w:trPr>
        <w:tc>
          <w:tcPr>
            <w:tcW w:w="4410" w:type="dxa"/>
          </w:tcPr>
          <w:p w14:paraId="02A3688B" w14:textId="40282BAC" w:rsidR="002A5825" w:rsidRPr="002A5825" w:rsidRDefault="00EF4A6C" w:rsidP="002A5825">
            <w:pPr>
              <w:ind w:left="166"/>
              <w:jc w:val="left"/>
              <w:rPr>
                <w:rFonts w:cs="Segoe UI Light"/>
                <w:sz w:val="16"/>
                <w:szCs w:val="16"/>
                <w:lang w:val="es-CO"/>
              </w:rPr>
            </w:pPr>
            <w:r w:rsidRPr="00EF4A6C">
              <w:rPr>
                <w:rStyle w:val="Hipervnculo"/>
                <w:rFonts w:cs="Segoe UI Light"/>
                <w:color w:val="auto"/>
                <w:sz w:val="16"/>
                <w:szCs w:val="16"/>
              </w:rPr>
              <w:t>3.5. Cálculo de la socavación general y local</w:t>
            </w:r>
            <w:r w:rsidRPr="00EF4A6C">
              <w:rPr>
                <w:rStyle w:val="Hipervnculo"/>
                <w:rFonts w:cs="Segoe UI Light"/>
                <w:color w:val="auto"/>
                <w:sz w:val="16"/>
                <w:szCs w:val="16"/>
              </w:rPr>
              <w:tab/>
            </w:r>
          </w:p>
        </w:tc>
        <w:tc>
          <w:tcPr>
            <w:tcW w:w="1170" w:type="dxa"/>
          </w:tcPr>
          <w:p w14:paraId="51EE3EE3" w14:textId="1D51B362" w:rsidR="002A5825" w:rsidRPr="002A5825" w:rsidRDefault="00465F01" w:rsidP="002A5825">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800" w:type="dxa"/>
          </w:tcPr>
          <w:p w14:paraId="3BEF729E" w14:textId="2FD13331" w:rsidR="002A5825" w:rsidRPr="002A5825" w:rsidRDefault="00A62144" w:rsidP="002A5825">
            <w:pPr>
              <w:jc w:val="center"/>
              <w:rPr>
                <w:rFonts w:cs="Segoe UI Light"/>
                <w:color w:val="000000" w:themeColor="text1"/>
                <w:sz w:val="16"/>
                <w:szCs w:val="16"/>
                <w:lang w:val="es-CO"/>
              </w:rPr>
            </w:pPr>
            <w:r>
              <w:rPr>
                <w:rFonts w:cs="Segoe UI Light"/>
                <w:color w:val="000000" w:themeColor="text1"/>
                <w:sz w:val="16"/>
                <w:szCs w:val="16"/>
                <w:lang w:val="es-CO"/>
              </w:rPr>
              <w:t>4.11.2022</w:t>
            </w:r>
          </w:p>
        </w:tc>
      </w:tr>
      <w:tr w:rsidR="002A5825" w:rsidRPr="003E4C48" w14:paraId="66DABF3C" w14:textId="77777777" w:rsidTr="00465F01">
        <w:trPr>
          <w:jc w:val="center"/>
        </w:trPr>
        <w:tc>
          <w:tcPr>
            <w:tcW w:w="4410" w:type="dxa"/>
            <w:shd w:val="clear" w:color="auto" w:fill="F2F2F2" w:themeFill="background1" w:themeFillShade="F2"/>
          </w:tcPr>
          <w:p w14:paraId="081DB486" w14:textId="69082096" w:rsidR="002A5825" w:rsidRPr="002A5825" w:rsidRDefault="00EF4A6C" w:rsidP="002A5825">
            <w:pPr>
              <w:jc w:val="left"/>
              <w:rPr>
                <w:rStyle w:val="Hipervnculo"/>
                <w:rFonts w:cs="Segoe UI Light"/>
                <w:color w:val="auto"/>
                <w:sz w:val="16"/>
                <w:szCs w:val="16"/>
              </w:rPr>
            </w:pPr>
            <w:r w:rsidRPr="00EF4A6C">
              <w:rPr>
                <w:rStyle w:val="Hipervnculo"/>
                <w:rFonts w:cs="Segoe UI Light"/>
                <w:color w:val="auto"/>
                <w:sz w:val="16"/>
                <w:szCs w:val="16"/>
              </w:rPr>
              <w:t>4. Modelación de flujo bidimensional</w:t>
            </w:r>
          </w:p>
        </w:tc>
        <w:tc>
          <w:tcPr>
            <w:tcW w:w="1170" w:type="dxa"/>
            <w:shd w:val="clear" w:color="auto" w:fill="F2F2F2" w:themeFill="background1" w:themeFillShade="F2"/>
          </w:tcPr>
          <w:p w14:paraId="76A31DD7" w14:textId="77841729" w:rsidR="002A5825" w:rsidRPr="002A5825" w:rsidRDefault="00A62144" w:rsidP="002A5825">
            <w:pPr>
              <w:jc w:val="center"/>
              <w:rPr>
                <w:rStyle w:val="Hipervnculo"/>
                <w:rFonts w:cs="Segoe UI Light"/>
                <w:color w:val="auto"/>
                <w:sz w:val="16"/>
                <w:szCs w:val="16"/>
              </w:rPr>
            </w:pPr>
            <w:r>
              <w:rPr>
                <w:rStyle w:val="Hipervnculo"/>
                <w:rFonts w:cs="Segoe UI Light"/>
                <w:color w:val="auto"/>
                <w:sz w:val="16"/>
                <w:szCs w:val="16"/>
              </w:rPr>
              <w:t>3 horas</w:t>
            </w:r>
          </w:p>
        </w:tc>
        <w:tc>
          <w:tcPr>
            <w:tcW w:w="1800" w:type="dxa"/>
            <w:shd w:val="clear" w:color="auto" w:fill="F2F2F2" w:themeFill="background1" w:themeFillShade="F2"/>
          </w:tcPr>
          <w:p w14:paraId="6ABCC4E7" w14:textId="77777777" w:rsidR="002A5825" w:rsidRPr="002A5825" w:rsidRDefault="002A5825" w:rsidP="002A5825">
            <w:pPr>
              <w:jc w:val="center"/>
              <w:rPr>
                <w:rStyle w:val="Hipervnculo"/>
                <w:rFonts w:cs="Segoe UI Light"/>
                <w:color w:val="auto"/>
                <w:sz w:val="16"/>
                <w:szCs w:val="16"/>
              </w:rPr>
            </w:pPr>
          </w:p>
        </w:tc>
      </w:tr>
      <w:tr w:rsidR="00465F01" w:rsidRPr="003E4C48" w14:paraId="7DB9E9E5" w14:textId="77777777" w:rsidTr="00465F01">
        <w:trPr>
          <w:jc w:val="center"/>
        </w:trPr>
        <w:tc>
          <w:tcPr>
            <w:tcW w:w="4410" w:type="dxa"/>
          </w:tcPr>
          <w:p w14:paraId="589331F7" w14:textId="42F8BA75" w:rsidR="00465F01" w:rsidRPr="002A5825" w:rsidRDefault="00465F01" w:rsidP="00465F01">
            <w:pPr>
              <w:ind w:left="166"/>
              <w:jc w:val="left"/>
              <w:rPr>
                <w:rFonts w:cs="Segoe UI Light"/>
                <w:sz w:val="16"/>
                <w:szCs w:val="16"/>
                <w:lang w:val="es-CO"/>
              </w:rPr>
            </w:pPr>
            <w:r w:rsidRPr="00EF4A6C">
              <w:rPr>
                <w:rStyle w:val="Hipervnculo"/>
                <w:rFonts w:cs="Segoe UI Light"/>
                <w:color w:val="auto"/>
                <w:sz w:val="16"/>
                <w:szCs w:val="16"/>
              </w:rPr>
              <w:t>4.1. Herramienta RAS Mapper</w:t>
            </w:r>
          </w:p>
        </w:tc>
        <w:tc>
          <w:tcPr>
            <w:tcW w:w="1170" w:type="dxa"/>
          </w:tcPr>
          <w:p w14:paraId="21F0AD0B" w14:textId="4AF0EDD3"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292B5072" w14:textId="55508977" w:rsidR="00465F01" w:rsidRPr="002A5825" w:rsidRDefault="00A62144" w:rsidP="00465F01">
            <w:pPr>
              <w:jc w:val="center"/>
              <w:rPr>
                <w:rFonts w:cs="Segoe UI Light"/>
                <w:color w:val="000000" w:themeColor="text1"/>
                <w:sz w:val="16"/>
                <w:szCs w:val="16"/>
                <w:lang w:val="es-CO"/>
              </w:rPr>
            </w:pPr>
            <w:r>
              <w:rPr>
                <w:rFonts w:cs="Segoe UI Light"/>
                <w:color w:val="000000" w:themeColor="text1"/>
                <w:sz w:val="16"/>
                <w:szCs w:val="16"/>
                <w:lang w:val="es-CO"/>
              </w:rPr>
              <w:t>11.11.2022</w:t>
            </w:r>
          </w:p>
        </w:tc>
      </w:tr>
      <w:tr w:rsidR="00465F01" w:rsidRPr="003E4C48" w14:paraId="5169EC8F" w14:textId="77777777" w:rsidTr="00465F01">
        <w:trPr>
          <w:jc w:val="center"/>
        </w:trPr>
        <w:tc>
          <w:tcPr>
            <w:tcW w:w="4410" w:type="dxa"/>
          </w:tcPr>
          <w:p w14:paraId="48B77F7E" w14:textId="08779929" w:rsidR="00465F01" w:rsidRPr="002A5825" w:rsidRDefault="00465F01" w:rsidP="00465F01">
            <w:pPr>
              <w:ind w:left="166"/>
              <w:jc w:val="left"/>
              <w:rPr>
                <w:rFonts w:cs="Segoe UI Light"/>
                <w:sz w:val="16"/>
                <w:szCs w:val="16"/>
                <w:lang w:val="es-CO"/>
              </w:rPr>
            </w:pPr>
            <w:r w:rsidRPr="00EF4A6C">
              <w:rPr>
                <w:rStyle w:val="Hipervnculo"/>
                <w:rFonts w:cs="Segoe UI Light"/>
                <w:color w:val="auto"/>
                <w:sz w:val="16"/>
                <w:szCs w:val="16"/>
              </w:rPr>
              <w:t>4.2. Procesamiento del MDT</w:t>
            </w:r>
          </w:p>
        </w:tc>
        <w:tc>
          <w:tcPr>
            <w:tcW w:w="1170" w:type="dxa"/>
          </w:tcPr>
          <w:p w14:paraId="42A2D40C" w14:textId="3597EE32"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7BADB0F0" w14:textId="66D69528" w:rsidR="00465F01" w:rsidRPr="002A5825" w:rsidRDefault="00A62144" w:rsidP="00465F01">
            <w:pPr>
              <w:jc w:val="center"/>
              <w:rPr>
                <w:rFonts w:cs="Segoe UI Light"/>
                <w:color w:val="000000" w:themeColor="text1"/>
                <w:sz w:val="16"/>
                <w:szCs w:val="16"/>
                <w:lang w:val="es-CO"/>
              </w:rPr>
            </w:pPr>
            <w:r>
              <w:rPr>
                <w:rFonts w:cs="Segoe UI Light"/>
                <w:color w:val="000000" w:themeColor="text1"/>
                <w:sz w:val="16"/>
                <w:szCs w:val="16"/>
                <w:lang w:val="es-CO"/>
              </w:rPr>
              <w:t>18.11.2022</w:t>
            </w:r>
          </w:p>
        </w:tc>
      </w:tr>
      <w:tr w:rsidR="00465F01" w:rsidRPr="003E4C48" w14:paraId="2744802D" w14:textId="77777777" w:rsidTr="00465F01">
        <w:trPr>
          <w:jc w:val="center"/>
        </w:trPr>
        <w:tc>
          <w:tcPr>
            <w:tcW w:w="4410" w:type="dxa"/>
          </w:tcPr>
          <w:p w14:paraId="7BBD7FCC" w14:textId="53A8A10D"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4.3. Cargue de la geometría y definición de la malla</w:t>
            </w:r>
          </w:p>
        </w:tc>
        <w:tc>
          <w:tcPr>
            <w:tcW w:w="1170" w:type="dxa"/>
          </w:tcPr>
          <w:p w14:paraId="2FDCA521" w14:textId="63EF984C"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40 min</w:t>
            </w:r>
          </w:p>
        </w:tc>
        <w:tc>
          <w:tcPr>
            <w:tcW w:w="1800" w:type="dxa"/>
          </w:tcPr>
          <w:p w14:paraId="3EB7ABBE" w14:textId="696AEE68" w:rsidR="00465F01" w:rsidRPr="002A5825" w:rsidRDefault="00A62144" w:rsidP="00465F01">
            <w:pPr>
              <w:jc w:val="center"/>
              <w:rPr>
                <w:rFonts w:cs="Segoe UI Light"/>
                <w:color w:val="000000" w:themeColor="text1"/>
                <w:sz w:val="16"/>
                <w:szCs w:val="16"/>
                <w:lang w:val="es-CO"/>
              </w:rPr>
            </w:pPr>
            <w:r>
              <w:rPr>
                <w:rFonts w:cs="Segoe UI Light"/>
                <w:color w:val="000000" w:themeColor="text1"/>
                <w:sz w:val="16"/>
                <w:szCs w:val="16"/>
                <w:lang w:val="es-CO"/>
              </w:rPr>
              <w:t>25.11.2022</w:t>
            </w:r>
          </w:p>
        </w:tc>
      </w:tr>
      <w:tr w:rsidR="00465F01" w:rsidRPr="003E4C48" w14:paraId="05E2BBDA" w14:textId="77777777" w:rsidTr="00465F01">
        <w:trPr>
          <w:jc w:val="center"/>
        </w:trPr>
        <w:tc>
          <w:tcPr>
            <w:tcW w:w="4410" w:type="dxa"/>
          </w:tcPr>
          <w:p w14:paraId="0D25DE9B" w14:textId="16CE5210"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4.4. Condiciones hidráulicas iniciales y de frontera</w:t>
            </w:r>
          </w:p>
        </w:tc>
        <w:tc>
          <w:tcPr>
            <w:tcW w:w="1170" w:type="dxa"/>
          </w:tcPr>
          <w:p w14:paraId="00D995BD" w14:textId="1FB8986D" w:rsidR="00465F01" w:rsidRPr="002A5825" w:rsidRDefault="00465F01" w:rsidP="00465F01">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36521454" w14:textId="18D671C8" w:rsidR="00465F01" w:rsidRPr="002A5825" w:rsidRDefault="00E81B59" w:rsidP="00465F01">
            <w:pPr>
              <w:jc w:val="center"/>
              <w:rPr>
                <w:rFonts w:cs="Segoe UI Light"/>
                <w:color w:val="000000" w:themeColor="text1"/>
                <w:sz w:val="16"/>
                <w:szCs w:val="16"/>
                <w:lang w:val="es-CO"/>
              </w:rPr>
            </w:pPr>
            <w:r>
              <w:rPr>
                <w:rFonts w:cs="Segoe UI Light"/>
                <w:color w:val="000000" w:themeColor="text1"/>
                <w:sz w:val="16"/>
                <w:szCs w:val="16"/>
                <w:lang w:val="es-CO"/>
              </w:rPr>
              <w:t>2.12.2022</w:t>
            </w:r>
          </w:p>
        </w:tc>
      </w:tr>
      <w:tr w:rsidR="00465F01" w:rsidRPr="003E4C48" w14:paraId="6D3A51AE" w14:textId="77777777" w:rsidTr="00465F01">
        <w:trPr>
          <w:jc w:val="center"/>
        </w:trPr>
        <w:tc>
          <w:tcPr>
            <w:tcW w:w="4410" w:type="dxa"/>
          </w:tcPr>
          <w:p w14:paraId="754A39E9" w14:textId="1D119DE8" w:rsidR="00465F01" w:rsidRPr="003E4C48" w:rsidRDefault="00465F01" w:rsidP="00465F01">
            <w:pPr>
              <w:ind w:left="166"/>
              <w:jc w:val="left"/>
              <w:rPr>
                <w:rFonts w:cs="Segoe UI Light"/>
                <w:sz w:val="16"/>
                <w:szCs w:val="16"/>
                <w:lang w:val="es-CO"/>
              </w:rPr>
            </w:pPr>
            <w:r w:rsidRPr="00EF4A6C">
              <w:rPr>
                <w:rStyle w:val="Hipervnculo"/>
                <w:rFonts w:cs="Segoe UI Light"/>
                <w:color w:val="auto"/>
                <w:sz w:val="16"/>
                <w:szCs w:val="16"/>
              </w:rPr>
              <w:t>4.5. Simulaciones de flujo bidimensional</w:t>
            </w:r>
            <w:r w:rsidRPr="00EF4A6C">
              <w:rPr>
                <w:rStyle w:val="Hipervnculo"/>
                <w:rFonts w:cs="Segoe UI Light"/>
                <w:color w:val="auto"/>
                <w:sz w:val="16"/>
                <w:szCs w:val="16"/>
              </w:rPr>
              <w:tab/>
            </w:r>
          </w:p>
        </w:tc>
        <w:tc>
          <w:tcPr>
            <w:tcW w:w="1170" w:type="dxa"/>
          </w:tcPr>
          <w:p w14:paraId="3B9C9B5A" w14:textId="2EA641FC" w:rsidR="00465F01" w:rsidRPr="002A5825" w:rsidRDefault="00882640" w:rsidP="00465F01">
            <w:pPr>
              <w:jc w:val="center"/>
              <w:rPr>
                <w:rFonts w:cs="Segoe UI Light"/>
                <w:color w:val="000000" w:themeColor="text1"/>
                <w:sz w:val="16"/>
                <w:szCs w:val="16"/>
                <w:lang w:val="es-CO"/>
              </w:rPr>
            </w:pPr>
            <w:r>
              <w:rPr>
                <w:rFonts w:cs="Segoe UI Light"/>
                <w:color w:val="000000" w:themeColor="text1"/>
                <w:sz w:val="16"/>
                <w:szCs w:val="16"/>
                <w:lang w:val="es-CO"/>
              </w:rPr>
              <w:t>3</w:t>
            </w:r>
            <w:r w:rsidR="00465F01">
              <w:rPr>
                <w:rFonts w:cs="Segoe UI Light"/>
                <w:color w:val="000000" w:themeColor="text1"/>
                <w:sz w:val="16"/>
                <w:szCs w:val="16"/>
                <w:lang w:val="es-CO"/>
              </w:rPr>
              <w:t>0 min</w:t>
            </w:r>
          </w:p>
        </w:tc>
        <w:tc>
          <w:tcPr>
            <w:tcW w:w="1800" w:type="dxa"/>
          </w:tcPr>
          <w:p w14:paraId="0200A158" w14:textId="707F66D1" w:rsidR="00465F01" w:rsidRPr="002A5825" w:rsidRDefault="00E81B59" w:rsidP="00465F01">
            <w:pPr>
              <w:jc w:val="center"/>
              <w:rPr>
                <w:rFonts w:cs="Segoe UI Light"/>
                <w:color w:val="000000" w:themeColor="text1"/>
                <w:sz w:val="16"/>
                <w:szCs w:val="16"/>
                <w:lang w:val="es-CO"/>
              </w:rPr>
            </w:pPr>
            <w:r>
              <w:rPr>
                <w:rFonts w:cs="Segoe UI Light"/>
                <w:color w:val="000000" w:themeColor="text1"/>
                <w:sz w:val="16"/>
                <w:szCs w:val="16"/>
                <w:lang w:val="es-CO"/>
              </w:rPr>
              <w:t>9.12.2022</w:t>
            </w:r>
          </w:p>
        </w:tc>
      </w:tr>
      <w:tr w:rsidR="00882640" w:rsidRPr="003E4C48" w14:paraId="64B0468D" w14:textId="77777777" w:rsidTr="00465F01">
        <w:trPr>
          <w:jc w:val="center"/>
        </w:trPr>
        <w:tc>
          <w:tcPr>
            <w:tcW w:w="4410" w:type="dxa"/>
          </w:tcPr>
          <w:p w14:paraId="65B90A61" w14:textId="32CB18CE" w:rsidR="00882640" w:rsidRPr="003E4C48" w:rsidRDefault="00882640" w:rsidP="00882640">
            <w:pPr>
              <w:ind w:left="166"/>
              <w:jc w:val="left"/>
              <w:rPr>
                <w:rFonts w:cs="Segoe UI Light"/>
                <w:sz w:val="16"/>
                <w:szCs w:val="16"/>
                <w:lang w:val="es-CO"/>
              </w:rPr>
            </w:pPr>
            <w:r w:rsidRPr="00EF4A6C">
              <w:rPr>
                <w:rStyle w:val="Hipervnculo"/>
                <w:rFonts w:cs="Segoe UI Light"/>
                <w:color w:val="auto"/>
                <w:sz w:val="16"/>
                <w:szCs w:val="16"/>
              </w:rPr>
              <w:t>4.6. Visualización y generación de mapas de inundación</w:t>
            </w:r>
          </w:p>
        </w:tc>
        <w:tc>
          <w:tcPr>
            <w:tcW w:w="1170" w:type="dxa"/>
          </w:tcPr>
          <w:p w14:paraId="06D0121E" w14:textId="7BDBD2AE" w:rsidR="00882640" w:rsidRPr="002A5825" w:rsidRDefault="00882640" w:rsidP="00882640">
            <w:pPr>
              <w:jc w:val="center"/>
              <w:rPr>
                <w:rFonts w:cs="Segoe UI Light"/>
                <w:color w:val="000000" w:themeColor="text1"/>
                <w:sz w:val="16"/>
                <w:szCs w:val="16"/>
                <w:lang w:val="es-CO"/>
              </w:rPr>
            </w:pPr>
            <w:r>
              <w:rPr>
                <w:rFonts w:cs="Segoe UI Light"/>
                <w:color w:val="000000" w:themeColor="text1"/>
                <w:sz w:val="16"/>
                <w:szCs w:val="16"/>
                <w:lang w:val="es-CO"/>
              </w:rPr>
              <w:t>20 min</w:t>
            </w:r>
          </w:p>
        </w:tc>
        <w:tc>
          <w:tcPr>
            <w:tcW w:w="1800" w:type="dxa"/>
          </w:tcPr>
          <w:p w14:paraId="7753CB6F" w14:textId="7DEF41F2" w:rsidR="00882640" w:rsidRPr="002A5825" w:rsidRDefault="00E81B59"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r>
      <w:tr w:rsidR="00882640" w:rsidRPr="003E4C48" w14:paraId="5D56BA85" w14:textId="77777777" w:rsidTr="00465F01">
        <w:trPr>
          <w:jc w:val="center"/>
        </w:trPr>
        <w:tc>
          <w:tcPr>
            <w:tcW w:w="4410" w:type="dxa"/>
          </w:tcPr>
          <w:p w14:paraId="190EB25B" w14:textId="55C681B8" w:rsidR="00882640" w:rsidRPr="003E4C48" w:rsidRDefault="00882640" w:rsidP="00882640">
            <w:pPr>
              <w:ind w:left="166"/>
              <w:jc w:val="left"/>
              <w:rPr>
                <w:rFonts w:cs="Segoe UI Light"/>
                <w:sz w:val="16"/>
                <w:szCs w:val="16"/>
                <w:lang w:val="es-CO"/>
              </w:rPr>
            </w:pPr>
            <w:r w:rsidRPr="00EF4A6C">
              <w:rPr>
                <w:rStyle w:val="Hipervnculo"/>
                <w:rFonts w:cs="Segoe UI Light"/>
                <w:color w:val="auto"/>
                <w:sz w:val="16"/>
                <w:szCs w:val="16"/>
              </w:rPr>
              <w:t xml:space="preserve">4.7. </w:t>
            </w:r>
            <w:r>
              <w:rPr>
                <w:rStyle w:val="Hipervnculo"/>
                <w:rFonts w:cs="Segoe UI Light"/>
                <w:color w:val="auto"/>
                <w:sz w:val="16"/>
                <w:szCs w:val="16"/>
              </w:rPr>
              <w:t>O</w:t>
            </w:r>
            <w:r w:rsidRPr="00EF4A6C">
              <w:rPr>
                <w:rStyle w:val="Hipervnculo"/>
                <w:rFonts w:cs="Segoe UI Light"/>
                <w:color w:val="auto"/>
                <w:sz w:val="16"/>
                <w:szCs w:val="16"/>
              </w:rPr>
              <w:t>bras hidráulicas en modelaciones bidimensionales</w:t>
            </w:r>
          </w:p>
        </w:tc>
        <w:tc>
          <w:tcPr>
            <w:tcW w:w="1170" w:type="dxa"/>
          </w:tcPr>
          <w:p w14:paraId="63DD03E7" w14:textId="0D30AD39" w:rsidR="00882640" w:rsidRPr="002A5825" w:rsidRDefault="00882640" w:rsidP="00882640">
            <w:pPr>
              <w:jc w:val="center"/>
              <w:rPr>
                <w:rFonts w:cs="Segoe UI Light"/>
                <w:color w:val="000000" w:themeColor="text1"/>
                <w:sz w:val="16"/>
                <w:szCs w:val="16"/>
                <w:lang w:val="es-CO"/>
              </w:rPr>
            </w:pPr>
            <w:r>
              <w:rPr>
                <w:rFonts w:cs="Segoe UI Light"/>
                <w:color w:val="000000" w:themeColor="text1"/>
                <w:sz w:val="16"/>
                <w:szCs w:val="16"/>
                <w:lang w:val="es-CO"/>
              </w:rPr>
              <w:t>30 min</w:t>
            </w:r>
          </w:p>
        </w:tc>
        <w:tc>
          <w:tcPr>
            <w:tcW w:w="1800" w:type="dxa"/>
          </w:tcPr>
          <w:p w14:paraId="30EBB39F" w14:textId="21E0FAF7" w:rsidR="00882640" w:rsidRPr="002A5825" w:rsidRDefault="00E81B59" w:rsidP="00882640">
            <w:pPr>
              <w:jc w:val="center"/>
              <w:rPr>
                <w:rFonts w:cs="Segoe UI Light"/>
                <w:color w:val="000000" w:themeColor="text1"/>
                <w:sz w:val="16"/>
                <w:szCs w:val="16"/>
                <w:lang w:val="es-CO"/>
              </w:rPr>
            </w:pPr>
            <w:r>
              <w:rPr>
                <w:rFonts w:cs="Segoe UI Light"/>
                <w:color w:val="000000" w:themeColor="text1"/>
                <w:sz w:val="16"/>
                <w:szCs w:val="16"/>
                <w:lang w:val="es-CO"/>
              </w:rPr>
              <w:t>16.12.2022</w:t>
            </w:r>
          </w:p>
        </w:tc>
      </w:tr>
    </w:tbl>
    <w:p w14:paraId="5F92B78A" w14:textId="77777777" w:rsidR="00F41C11" w:rsidRDefault="00F41C11">
      <w:pPr>
        <w:jc w:val="left"/>
        <w:rPr>
          <w:color w:val="000000" w:themeColor="text1"/>
          <w:lang w:val="es-CO"/>
        </w:rPr>
      </w:pPr>
    </w:p>
    <w:p w14:paraId="4FCE81C4" w14:textId="3051FA7C" w:rsidR="003B3B03" w:rsidRDefault="003B3B03">
      <w:pPr>
        <w:jc w:val="left"/>
        <w:rPr>
          <w:color w:val="000000" w:themeColor="text1"/>
          <w:lang w:val="es-CO"/>
        </w:rPr>
      </w:pPr>
      <w:r>
        <w:rPr>
          <w:color w:val="000000" w:themeColor="text1"/>
          <w:lang w:val="es-CO"/>
        </w:rPr>
        <w:br w:type="page"/>
      </w:r>
    </w:p>
    <w:p w14:paraId="54033665" w14:textId="77777777" w:rsidR="00500BFB" w:rsidRDefault="00500BFB">
      <w:pPr>
        <w:jc w:val="left"/>
        <w:rPr>
          <w:color w:val="000000" w:themeColor="text1"/>
          <w:lang w:val="es-CO"/>
        </w:rPr>
      </w:pPr>
    </w:p>
    <w:p w14:paraId="21FB0DC8" w14:textId="34DD8AC1" w:rsidR="007E53E7" w:rsidRDefault="007E53E7" w:rsidP="00465F01">
      <w:pPr>
        <w:pStyle w:val="Ttulo1"/>
        <w:jc w:val="center"/>
      </w:pPr>
      <w:bookmarkStart w:id="7" w:name="_Ref107500730"/>
      <w:bookmarkStart w:id="8" w:name="_Hlk2676145"/>
      <w:bookmarkStart w:id="9" w:name="_Toc108426081"/>
      <w:r>
        <w:t>Contenido</w:t>
      </w:r>
      <w:r w:rsidR="00465F01">
        <w:t xml:space="preserve"> ampliado</w:t>
      </w:r>
      <w:bookmarkEnd w:id="9"/>
    </w:p>
    <w:p w14:paraId="062791A5" w14:textId="77777777" w:rsidR="007E53E7" w:rsidRPr="007E53E7" w:rsidRDefault="007E53E7" w:rsidP="007E53E7"/>
    <w:p w14:paraId="213B50A4" w14:textId="34AE68E6" w:rsidR="00FC10F3" w:rsidRDefault="00405BB9" w:rsidP="00905DCF">
      <w:pPr>
        <w:pStyle w:val="Ttulo1"/>
        <w:numPr>
          <w:ilvl w:val="0"/>
          <w:numId w:val="19"/>
        </w:numPr>
      </w:pPr>
      <w:bookmarkStart w:id="10" w:name="_Toc108426082"/>
      <w:r>
        <w:t>Introducción y f</w:t>
      </w:r>
      <w:r w:rsidR="006D1871">
        <w:t>undamentos</w:t>
      </w:r>
      <w:r w:rsidR="00AE0F23" w:rsidRPr="00E85F69">
        <w:t xml:space="preserve"> generales</w:t>
      </w:r>
      <w:bookmarkEnd w:id="7"/>
      <w:bookmarkEnd w:id="10"/>
    </w:p>
    <w:p w14:paraId="78C26189" w14:textId="01490B32" w:rsidR="00DD334C" w:rsidRDefault="00DD334C" w:rsidP="00DD334C"/>
    <w:p w14:paraId="70718594" w14:textId="77777777" w:rsidR="00E5244F" w:rsidRPr="00DD334C" w:rsidRDefault="00E5244F" w:rsidP="00DD334C"/>
    <w:p w14:paraId="09F78A9E" w14:textId="4CB08389" w:rsidR="008853B9" w:rsidRDefault="008853B9" w:rsidP="00905DCF">
      <w:pPr>
        <w:pStyle w:val="Ttulo2"/>
        <w:numPr>
          <w:ilvl w:val="1"/>
          <w:numId w:val="19"/>
        </w:numPr>
      </w:pPr>
      <w:bookmarkStart w:id="11" w:name="_Toc108426083"/>
      <w:bookmarkEnd w:id="8"/>
      <w:r>
        <w:t>B</w:t>
      </w:r>
      <w:r w:rsidR="00092392" w:rsidRPr="00092392">
        <w:t>ienvenida</w:t>
      </w:r>
      <w:r w:rsidR="003504DC">
        <w:t xml:space="preserve">, </w:t>
      </w:r>
      <w:r w:rsidR="00092392" w:rsidRPr="00092392">
        <w:t>introducción general</w:t>
      </w:r>
      <w:r w:rsidR="003504DC">
        <w:t xml:space="preserve"> y objeti</w:t>
      </w:r>
      <w:r w:rsidR="006731EE">
        <w:t>vos</w:t>
      </w:r>
      <w:bookmarkEnd w:id="11"/>
    </w:p>
    <w:p w14:paraId="2AB2FFCE" w14:textId="73E871BF" w:rsidR="00AA2469" w:rsidRDefault="00AA2469" w:rsidP="00AA2469">
      <w:pPr>
        <w:rPr>
          <w:lang w:val="es-ES_tradnl"/>
        </w:rPr>
      </w:pPr>
    </w:p>
    <w:p w14:paraId="3760B29F" w14:textId="1FF458A3" w:rsidR="0028587A" w:rsidRDefault="00254220" w:rsidP="00AA2469">
      <w:pPr>
        <w:rPr>
          <w:lang w:val="es-ES_tradnl"/>
        </w:rPr>
      </w:pPr>
      <w:r>
        <w:rPr>
          <w:lang w:val="es-ES_tradnl"/>
        </w:rPr>
        <w:t>En esta primera actividad se</w:t>
      </w:r>
      <w:r w:rsidR="00AD1872">
        <w:rPr>
          <w:lang w:val="es-ES_tradnl"/>
        </w:rPr>
        <w:t xml:space="preserve"> </w:t>
      </w:r>
      <w:r w:rsidR="005B632B">
        <w:rPr>
          <w:lang w:val="es-ES_tradnl"/>
        </w:rPr>
        <w:t xml:space="preserve">presenta una introducción general al curso y se definen los objetivos generales a desarrollar </w:t>
      </w:r>
      <w:r w:rsidR="00185886">
        <w:rPr>
          <w:lang w:val="es-ES_tradnl"/>
        </w:rPr>
        <w:t xml:space="preserve">durante las clases y </w:t>
      </w:r>
      <w:r w:rsidR="00FE05D1">
        <w:rPr>
          <w:lang w:val="es-ES_tradnl"/>
        </w:rPr>
        <w:t xml:space="preserve">talleres </w:t>
      </w:r>
      <w:r w:rsidR="00185886">
        <w:rPr>
          <w:lang w:val="es-ES_tradnl"/>
        </w:rPr>
        <w:t>del curso.</w:t>
      </w:r>
    </w:p>
    <w:p w14:paraId="2B76FE4F" w14:textId="77777777" w:rsidR="006B723D" w:rsidRPr="00AA2469" w:rsidRDefault="006B723D" w:rsidP="00AA2469">
      <w:pPr>
        <w:rPr>
          <w:lang w:val="es-ES_tradnl"/>
        </w:rPr>
      </w:pPr>
    </w:p>
    <w:p w14:paraId="5C932ACE" w14:textId="7909452A" w:rsidR="008853B9" w:rsidRDefault="007871A4" w:rsidP="00905DCF">
      <w:pPr>
        <w:pStyle w:val="Ttulo2"/>
        <w:numPr>
          <w:ilvl w:val="1"/>
          <w:numId w:val="19"/>
        </w:numPr>
      </w:pPr>
      <w:bookmarkStart w:id="12" w:name="_Toc108426084"/>
      <w:r>
        <w:t>Conceptos básicos de flujo a superficie libre</w:t>
      </w:r>
      <w:bookmarkEnd w:id="12"/>
    </w:p>
    <w:p w14:paraId="7D2A9BE0" w14:textId="39CC4232" w:rsidR="00AA2469" w:rsidRDefault="00AA2469" w:rsidP="00AA2469">
      <w:pPr>
        <w:rPr>
          <w:lang w:val="es-ES_tradnl"/>
        </w:rPr>
      </w:pPr>
    </w:p>
    <w:p w14:paraId="6C143B5F" w14:textId="5A8AAFB2" w:rsidR="0028587A" w:rsidRDefault="00AF2637" w:rsidP="00AA2469">
      <w:pPr>
        <w:rPr>
          <w:lang w:val="es-ES_tradnl"/>
        </w:rPr>
      </w:pPr>
      <w:r>
        <w:rPr>
          <w:lang w:val="es-ES_tradnl"/>
        </w:rPr>
        <w:t xml:space="preserve">Explicación general de </w:t>
      </w:r>
      <w:r w:rsidR="007871A4">
        <w:rPr>
          <w:lang w:val="es-ES_tradnl"/>
        </w:rPr>
        <w:t>conceptos requeridos para entender el flujo a superficie libre, en condición permanente y no permanente</w:t>
      </w:r>
      <w:r>
        <w:rPr>
          <w:lang w:val="es-ES_tradnl"/>
        </w:rPr>
        <w:t>.</w:t>
      </w:r>
    </w:p>
    <w:p w14:paraId="4AF69BB9" w14:textId="2649D323" w:rsidR="0025171C" w:rsidRPr="00407CCA" w:rsidRDefault="0025171C" w:rsidP="00BB002C">
      <w:pPr>
        <w:pStyle w:val="Prrafodelista"/>
        <w:numPr>
          <w:ilvl w:val="0"/>
          <w:numId w:val="22"/>
        </w:numPr>
        <w:rPr>
          <w:lang w:val="es-ES_tradnl"/>
        </w:rPr>
      </w:pPr>
      <w:r w:rsidRPr="00407CCA">
        <w:rPr>
          <w:lang w:val="es-ES_tradnl"/>
        </w:rPr>
        <w:t xml:space="preserve">Distribución de velocidades y </w:t>
      </w:r>
      <w:r w:rsidR="00407CCA">
        <w:rPr>
          <w:lang w:val="es-ES_tradnl"/>
        </w:rPr>
        <w:t>e</w:t>
      </w:r>
      <w:r w:rsidRPr="00407CCA">
        <w:rPr>
          <w:lang w:val="es-ES_tradnl"/>
        </w:rPr>
        <w:t>lementos geométricos de la sección de un canal.</w:t>
      </w:r>
    </w:p>
    <w:p w14:paraId="7271946B" w14:textId="0FFAEB1F" w:rsidR="0025171C" w:rsidRDefault="0025171C" w:rsidP="0025171C">
      <w:pPr>
        <w:pStyle w:val="Prrafodelista"/>
        <w:numPr>
          <w:ilvl w:val="0"/>
          <w:numId w:val="22"/>
        </w:numPr>
        <w:rPr>
          <w:lang w:val="es-ES_tradnl"/>
        </w:rPr>
      </w:pPr>
      <w:r>
        <w:rPr>
          <w:lang w:val="es-ES_tradnl"/>
        </w:rPr>
        <w:t>Ecuaciones fundamentales en flujo a superficie libre.</w:t>
      </w:r>
    </w:p>
    <w:p w14:paraId="281ABDE2" w14:textId="50DF715D" w:rsidR="0025171C" w:rsidRDefault="0025171C" w:rsidP="0025171C">
      <w:pPr>
        <w:pStyle w:val="Prrafodelista"/>
        <w:numPr>
          <w:ilvl w:val="0"/>
          <w:numId w:val="22"/>
        </w:numPr>
        <w:rPr>
          <w:lang w:val="es-ES_tradnl"/>
        </w:rPr>
      </w:pPr>
      <w:r>
        <w:rPr>
          <w:lang w:val="es-ES_tradnl"/>
        </w:rPr>
        <w:t>Energía y fuerza específicas.</w:t>
      </w:r>
    </w:p>
    <w:p w14:paraId="6BC4F44C" w14:textId="197F9F90" w:rsidR="0025171C" w:rsidRDefault="001E5CE6" w:rsidP="0025171C">
      <w:pPr>
        <w:pStyle w:val="Prrafodelista"/>
        <w:numPr>
          <w:ilvl w:val="0"/>
          <w:numId w:val="22"/>
        </w:numPr>
        <w:rPr>
          <w:lang w:val="es-ES_tradnl"/>
        </w:rPr>
      </w:pPr>
      <w:r>
        <w:rPr>
          <w:lang w:val="es-ES_tradnl"/>
        </w:rPr>
        <w:t>Profundidad crítica y flujo uniforme.</w:t>
      </w:r>
    </w:p>
    <w:p w14:paraId="5019199D" w14:textId="3361F591" w:rsidR="001E5CE6" w:rsidRDefault="001E5CE6" w:rsidP="0025171C">
      <w:pPr>
        <w:pStyle w:val="Prrafodelista"/>
        <w:numPr>
          <w:ilvl w:val="0"/>
          <w:numId w:val="22"/>
        </w:numPr>
        <w:rPr>
          <w:lang w:val="es-ES_tradnl"/>
        </w:rPr>
      </w:pPr>
      <w:r>
        <w:rPr>
          <w:lang w:val="es-ES_tradnl"/>
        </w:rPr>
        <w:t>Flujo gradualmente variado.</w:t>
      </w:r>
    </w:p>
    <w:p w14:paraId="501680D5" w14:textId="6CC1192C" w:rsidR="001E5CE6" w:rsidRPr="0025171C" w:rsidRDefault="001E5CE6" w:rsidP="0025171C">
      <w:pPr>
        <w:pStyle w:val="Prrafodelista"/>
        <w:numPr>
          <w:ilvl w:val="0"/>
          <w:numId w:val="22"/>
        </w:numPr>
        <w:rPr>
          <w:lang w:val="es-ES_tradnl"/>
        </w:rPr>
      </w:pPr>
      <w:r>
        <w:rPr>
          <w:lang w:val="es-ES_tradnl"/>
        </w:rPr>
        <w:t>Flujo no permanente en canales</w:t>
      </w:r>
    </w:p>
    <w:p w14:paraId="7342E14A" w14:textId="77777777" w:rsidR="006B723D" w:rsidRPr="00AA2469" w:rsidRDefault="006B723D" w:rsidP="00AA2469">
      <w:pPr>
        <w:rPr>
          <w:lang w:val="es-ES_tradnl"/>
        </w:rPr>
      </w:pPr>
    </w:p>
    <w:p w14:paraId="098B2278" w14:textId="02627B8B" w:rsidR="00CB480A" w:rsidRDefault="007871A4" w:rsidP="00905DCF">
      <w:pPr>
        <w:pStyle w:val="Ttulo2"/>
        <w:numPr>
          <w:ilvl w:val="1"/>
          <w:numId w:val="19"/>
        </w:numPr>
      </w:pPr>
      <w:bookmarkStart w:id="13" w:name="_Toc108426085"/>
      <w:r>
        <w:t>Estudio hidráulico y modelación</w:t>
      </w:r>
      <w:bookmarkEnd w:id="13"/>
    </w:p>
    <w:p w14:paraId="172A36E6" w14:textId="77777777" w:rsidR="007871A4" w:rsidRPr="007871A4" w:rsidRDefault="007871A4" w:rsidP="007871A4">
      <w:pPr>
        <w:rPr>
          <w:lang w:val="es-ES_tradnl"/>
        </w:rPr>
      </w:pPr>
    </w:p>
    <w:p w14:paraId="65124E3C" w14:textId="2B2D134C" w:rsidR="006B723D" w:rsidRDefault="003D6BB4" w:rsidP="00AA2469">
      <w:pPr>
        <w:rPr>
          <w:lang w:val="es-ES_tradnl"/>
        </w:rPr>
      </w:pPr>
      <w:r>
        <w:rPr>
          <w:lang w:val="es-ES_tradnl"/>
        </w:rPr>
        <w:t>En esta clase</w:t>
      </w:r>
      <w:r w:rsidR="00BA352A">
        <w:rPr>
          <w:lang w:val="es-ES_tradnl"/>
        </w:rPr>
        <w:t xml:space="preserve"> se </w:t>
      </w:r>
      <w:r w:rsidR="00BA352A" w:rsidRPr="00BA352A">
        <w:rPr>
          <w:lang w:val="es-ES_tradnl"/>
        </w:rPr>
        <w:t>presenta</w:t>
      </w:r>
      <w:r w:rsidR="00BA352A">
        <w:rPr>
          <w:lang w:val="es-ES_tradnl"/>
        </w:rPr>
        <w:t xml:space="preserve">n </w:t>
      </w:r>
      <w:r w:rsidR="00BA352A" w:rsidRPr="00BA352A">
        <w:rPr>
          <w:lang w:val="es-ES_tradnl"/>
        </w:rPr>
        <w:t>los conceptos básicos requeridos para realizar los estudios requeridos</w:t>
      </w:r>
      <w:r w:rsidR="00557742">
        <w:rPr>
          <w:lang w:val="es-ES_tradnl"/>
        </w:rPr>
        <w:t xml:space="preserve"> asociados a la intervención de un cuerpo de agua superficial para atender un problema o necesidad de</w:t>
      </w:r>
      <w:r w:rsidR="00BA352A" w:rsidRPr="00BA352A">
        <w:rPr>
          <w:lang w:val="es-ES_tradnl"/>
        </w:rPr>
        <w:t xml:space="preserve"> </w:t>
      </w:r>
      <w:r w:rsidR="00557742">
        <w:rPr>
          <w:lang w:val="es-ES_tradnl"/>
        </w:rPr>
        <w:t xml:space="preserve">manejo, </w:t>
      </w:r>
      <w:r w:rsidR="00557742" w:rsidRPr="00BA352A">
        <w:rPr>
          <w:lang w:val="es-ES_tradnl"/>
        </w:rPr>
        <w:t>intervenci</w:t>
      </w:r>
      <w:r w:rsidR="00557742">
        <w:rPr>
          <w:lang w:val="es-ES_tradnl"/>
        </w:rPr>
        <w:t>ó</w:t>
      </w:r>
      <w:r w:rsidR="00557742" w:rsidRPr="00BA352A">
        <w:rPr>
          <w:lang w:val="es-ES_tradnl"/>
        </w:rPr>
        <w:t>n</w:t>
      </w:r>
      <w:r w:rsidR="00557742">
        <w:rPr>
          <w:lang w:val="es-ES_tradnl"/>
        </w:rPr>
        <w:t xml:space="preserve">, evaluación, </w:t>
      </w:r>
      <w:r w:rsidR="00557742" w:rsidRPr="00BA352A">
        <w:rPr>
          <w:lang w:val="es-ES_tradnl"/>
        </w:rPr>
        <w:t>aprovechamiento</w:t>
      </w:r>
      <w:r w:rsidR="00557742">
        <w:rPr>
          <w:lang w:val="es-ES_tradnl"/>
        </w:rPr>
        <w:t xml:space="preserve"> o similares. Este tipo de intervenciones </w:t>
      </w:r>
      <w:r w:rsidR="00BA352A" w:rsidRPr="00BA352A">
        <w:rPr>
          <w:lang w:val="es-ES_tradnl"/>
        </w:rPr>
        <w:t xml:space="preserve">requieren una serie de procedimientos y estudios que </w:t>
      </w:r>
      <w:r w:rsidR="00557742">
        <w:rPr>
          <w:lang w:val="es-ES_tradnl"/>
        </w:rPr>
        <w:t xml:space="preserve">por lo general </w:t>
      </w:r>
      <w:r w:rsidR="00BA352A" w:rsidRPr="00BA352A">
        <w:rPr>
          <w:lang w:val="es-ES_tradnl"/>
        </w:rPr>
        <w:t>deben ser aprobados por las autoridades ambientales competentes</w:t>
      </w:r>
      <w:r w:rsidR="00557742">
        <w:rPr>
          <w:lang w:val="es-ES_tradnl"/>
        </w:rPr>
        <w:t xml:space="preserve">. </w:t>
      </w:r>
      <w:r w:rsidR="00BA352A" w:rsidRPr="00BA352A">
        <w:rPr>
          <w:lang w:val="es-ES_tradnl"/>
        </w:rPr>
        <w:t xml:space="preserve">Se tratarán temas relacionados con análisis de frecuencias de caudales, obtención de caudales, análisis de batimetrías, modelamiento hidráulico para flujos estacionarios y no estacionarios, </w:t>
      </w:r>
      <w:r w:rsidR="00BA352A" w:rsidRPr="00B33AA3">
        <w:rPr>
          <w:lang w:val="es-ES_tradnl"/>
        </w:rPr>
        <w:t>transporte de sedimentos, definición</w:t>
      </w:r>
      <w:r w:rsidR="00BA352A" w:rsidRPr="00BA352A">
        <w:rPr>
          <w:lang w:val="es-ES_tradnl"/>
        </w:rPr>
        <w:t xml:space="preserve"> de planicies de inundación y análisis de obras hidráulicas típicas.</w:t>
      </w:r>
    </w:p>
    <w:p w14:paraId="6A14550C" w14:textId="77777777" w:rsidR="007871A4" w:rsidRDefault="007871A4" w:rsidP="00AA2469">
      <w:pPr>
        <w:rPr>
          <w:lang w:val="es-ES_tradnl"/>
        </w:rPr>
      </w:pPr>
    </w:p>
    <w:p w14:paraId="63E45833" w14:textId="2BCB4BF5" w:rsidR="007871A4" w:rsidRPr="007871A4" w:rsidRDefault="007871A4" w:rsidP="00905DCF">
      <w:pPr>
        <w:pStyle w:val="Ttulo2"/>
        <w:numPr>
          <w:ilvl w:val="1"/>
          <w:numId w:val="19"/>
        </w:numPr>
      </w:pPr>
      <w:bookmarkStart w:id="14" w:name="_Toc108426086"/>
      <w:r w:rsidRPr="007871A4">
        <w:t>Condiciones de frontera y calibración de un modelo</w:t>
      </w:r>
      <w:bookmarkEnd w:id="14"/>
    </w:p>
    <w:p w14:paraId="630FF8A4" w14:textId="77777777" w:rsidR="007871A4" w:rsidRPr="007871A4" w:rsidRDefault="007871A4" w:rsidP="007871A4">
      <w:pPr>
        <w:rPr>
          <w:lang w:val="es-ES_tradnl"/>
        </w:rPr>
      </w:pPr>
    </w:p>
    <w:p w14:paraId="76C2972C" w14:textId="3CAF6922" w:rsidR="007871A4" w:rsidRDefault="007871A4" w:rsidP="00C62092">
      <w:pPr>
        <w:rPr>
          <w:lang w:val="es-ES_tradnl"/>
        </w:rPr>
      </w:pPr>
      <w:r>
        <w:rPr>
          <w:lang w:val="es-ES_tradnl"/>
        </w:rPr>
        <w:t xml:space="preserve">En esta </w:t>
      </w:r>
      <w:r w:rsidR="00C62092">
        <w:rPr>
          <w:lang w:val="es-ES_tradnl"/>
        </w:rPr>
        <w:t xml:space="preserve">sección se presentan los conceptos relacionados a la definición de condiciones de frontera para la modelación hidráulica, así como los conceptos de </w:t>
      </w:r>
      <w:r w:rsidR="00C62092" w:rsidRPr="00C62092">
        <w:rPr>
          <w:lang w:val="es-ES_tradnl"/>
        </w:rPr>
        <w:t xml:space="preserve">calibración </w:t>
      </w:r>
      <w:r w:rsidR="00C62092">
        <w:rPr>
          <w:lang w:val="es-ES_tradnl"/>
        </w:rPr>
        <w:t xml:space="preserve">de un modelo que competen la </w:t>
      </w:r>
      <w:r w:rsidR="00C62092" w:rsidRPr="00C62092">
        <w:rPr>
          <w:lang w:val="es-ES_tradnl"/>
        </w:rPr>
        <w:t>determina</w:t>
      </w:r>
      <w:r w:rsidR="00C62092">
        <w:rPr>
          <w:lang w:val="es-ES_tradnl"/>
        </w:rPr>
        <w:t xml:space="preserve">ción de </w:t>
      </w:r>
      <w:r w:rsidR="00C62092" w:rsidRPr="00C62092">
        <w:rPr>
          <w:lang w:val="es-ES_tradnl"/>
        </w:rPr>
        <w:t>características físicas y operacionales de un sistema existente, que ingresados</w:t>
      </w:r>
      <w:r w:rsidR="00C62092">
        <w:rPr>
          <w:lang w:val="es-ES_tradnl"/>
        </w:rPr>
        <w:t xml:space="preserve"> </w:t>
      </w:r>
      <w:r w:rsidR="00C62092" w:rsidRPr="00C62092">
        <w:rPr>
          <w:lang w:val="es-ES_tradnl"/>
        </w:rPr>
        <w:t>como datos al modelo computacional permitan obtener resultados realistas.</w:t>
      </w:r>
    </w:p>
    <w:p w14:paraId="39A22A44" w14:textId="6663B962" w:rsidR="007871A4" w:rsidRDefault="007871A4" w:rsidP="007871A4">
      <w:pPr>
        <w:rPr>
          <w:lang w:val="es-ES_tradnl"/>
        </w:rPr>
      </w:pPr>
    </w:p>
    <w:p w14:paraId="1719126C" w14:textId="119A4E0C" w:rsidR="007871A4" w:rsidRPr="007871A4" w:rsidRDefault="00B33AA3" w:rsidP="00905DCF">
      <w:pPr>
        <w:pStyle w:val="Ttulo2"/>
        <w:numPr>
          <w:ilvl w:val="1"/>
          <w:numId w:val="19"/>
        </w:numPr>
      </w:pPr>
      <w:bookmarkStart w:id="15" w:name="_Toc108426087"/>
      <w:r>
        <w:t>¿Qué es HEC-RAS y para qué sirve?</w:t>
      </w:r>
      <w:bookmarkEnd w:id="15"/>
    </w:p>
    <w:p w14:paraId="37E4716E" w14:textId="77777777" w:rsidR="007871A4" w:rsidRPr="00AE17C3" w:rsidRDefault="007871A4" w:rsidP="007871A4">
      <w:pPr>
        <w:rPr>
          <w:lang w:val="es-CO"/>
        </w:rPr>
      </w:pPr>
    </w:p>
    <w:p w14:paraId="51E06BA4" w14:textId="5CF21001" w:rsidR="007871A4" w:rsidRDefault="007871A4" w:rsidP="00857D35">
      <w:pPr>
        <w:rPr>
          <w:lang w:val="es-ES_tradnl"/>
        </w:rPr>
      </w:pPr>
      <w:r>
        <w:rPr>
          <w:lang w:val="es-ES_tradnl"/>
        </w:rPr>
        <w:t>En esta clase</w:t>
      </w:r>
      <w:r w:rsidR="00B33AA3">
        <w:rPr>
          <w:lang w:val="es-ES_tradnl"/>
        </w:rPr>
        <w:t xml:space="preserve"> </w:t>
      </w:r>
      <w:r w:rsidR="00857D35">
        <w:rPr>
          <w:lang w:val="es-ES_tradnl"/>
        </w:rPr>
        <w:t xml:space="preserve">se presentan las generalidades del </w:t>
      </w:r>
      <w:r w:rsidR="00857D35" w:rsidRPr="00857D35">
        <w:rPr>
          <w:lang w:val="es-ES_tradnl"/>
        </w:rPr>
        <w:t xml:space="preserve">software de modelización hidráulica desarrollado por el </w:t>
      </w:r>
      <w:proofErr w:type="spellStart"/>
      <w:r w:rsidR="00857D35" w:rsidRPr="00857D35">
        <w:rPr>
          <w:lang w:val="es-ES_tradnl"/>
        </w:rPr>
        <w:t>Hydrologic</w:t>
      </w:r>
      <w:proofErr w:type="spellEnd"/>
      <w:r w:rsidR="00857D35" w:rsidRPr="00857D35">
        <w:rPr>
          <w:lang w:val="es-ES_tradnl"/>
        </w:rPr>
        <w:t xml:space="preserve"> </w:t>
      </w:r>
      <w:proofErr w:type="spellStart"/>
      <w:r w:rsidR="00857D35" w:rsidRPr="00857D35">
        <w:rPr>
          <w:lang w:val="es-ES_tradnl"/>
        </w:rPr>
        <w:t>Engineering</w:t>
      </w:r>
      <w:proofErr w:type="spellEnd"/>
      <w:r w:rsidR="00857D35" w:rsidRPr="00857D35">
        <w:rPr>
          <w:lang w:val="es-ES_tradnl"/>
        </w:rPr>
        <w:t xml:space="preserve"> Center del US </w:t>
      </w:r>
      <w:proofErr w:type="spellStart"/>
      <w:r w:rsidR="00857D35" w:rsidRPr="00857D35">
        <w:rPr>
          <w:lang w:val="es-ES_tradnl"/>
        </w:rPr>
        <w:t>Army</w:t>
      </w:r>
      <w:proofErr w:type="spellEnd"/>
      <w:r w:rsidR="00857D35" w:rsidRPr="00857D35">
        <w:rPr>
          <w:lang w:val="es-ES_tradnl"/>
        </w:rPr>
        <w:t xml:space="preserve"> Corps </w:t>
      </w:r>
      <w:proofErr w:type="spellStart"/>
      <w:r w:rsidR="00857D35" w:rsidRPr="00857D35">
        <w:rPr>
          <w:lang w:val="es-ES_tradnl"/>
        </w:rPr>
        <w:t>of</w:t>
      </w:r>
      <w:proofErr w:type="spellEnd"/>
      <w:r w:rsidR="00857D35" w:rsidRPr="00857D35">
        <w:rPr>
          <w:lang w:val="es-ES_tradnl"/>
        </w:rPr>
        <w:t xml:space="preserve"> </w:t>
      </w:r>
      <w:proofErr w:type="spellStart"/>
      <w:r w:rsidR="00857D35" w:rsidRPr="00857D35">
        <w:rPr>
          <w:lang w:val="es-ES_tradnl"/>
        </w:rPr>
        <w:t>Engineers</w:t>
      </w:r>
      <w:proofErr w:type="spellEnd"/>
      <w:r w:rsidR="00857D35" w:rsidRPr="00857D35">
        <w:rPr>
          <w:lang w:val="es-ES_tradnl"/>
        </w:rPr>
        <w:t xml:space="preserve">, </w:t>
      </w:r>
      <w:r w:rsidR="00857D35">
        <w:rPr>
          <w:lang w:val="es-ES_tradnl"/>
        </w:rPr>
        <w:t xml:space="preserve">el cual </w:t>
      </w:r>
      <w:r w:rsidR="00857D35" w:rsidRPr="00857D35">
        <w:rPr>
          <w:lang w:val="es-ES_tradnl"/>
        </w:rPr>
        <w:t>es uno de los programas de referencia dentro de su campo.</w:t>
      </w:r>
      <w:r w:rsidR="00857D35">
        <w:rPr>
          <w:lang w:val="es-ES_tradnl"/>
        </w:rPr>
        <w:t xml:space="preserve"> Así mismo, sus características básicas, su uso </w:t>
      </w:r>
      <w:r w:rsidR="00857D35" w:rsidRPr="00857D35">
        <w:rPr>
          <w:lang w:val="es-ES_tradnl"/>
        </w:rPr>
        <w:t xml:space="preserve">generalizado y </w:t>
      </w:r>
      <w:r w:rsidR="00857D35">
        <w:rPr>
          <w:lang w:val="es-ES_tradnl"/>
        </w:rPr>
        <w:t xml:space="preserve">su </w:t>
      </w:r>
      <w:r w:rsidR="00857D35" w:rsidRPr="00857D35">
        <w:rPr>
          <w:lang w:val="es-ES_tradnl"/>
        </w:rPr>
        <w:t xml:space="preserve">constante </w:t>
      </w:r>
      <w:r w:rsidR="00857D35">
        <w:rPr>
          <w:lang w:val="es-ES_tradnl"/>
        </w:rPr>
        <w:t xml:space="preserve">proceso </w:t>
      </w:r>
      <w:r w:rsidR="00857D35" w:rsidRPr="00857D35">
        <w:rPr>
          <w:lang w:val="es-ES_tradnl"/>
        </w:rPr>
        <w:t>de actualización.</w:t>
      </w:r>
    </w:p>
    <w:p w14:paraId="1ACBCA35" w14:textId="77777777" w:rsidR="007871A4" w:rsidRDefault="007871A4" w:rsidP="007871A4">
      <w:pPr>
        <w:rPr>
          <w:lang w:val="es-ES_tradnl"/>
        </w:rPr>
      </w:pPr>
    </w:p>
    <w:p w14:paraId="7FA621B6" w14:textId="7CF46DD9" w:rsidR="00121D87" w:rsidRDefault="007871A4" w:rsidP="00905DCF">
      <w:pPr>
        <w:pStyle w:val="Ttulo1"/>
        <w:numPr>
          <w:ilvl w:val="0"/>
          <w:numId w:val="19"/>
        </w:numPr>
      </w:pPr>
      <w:bookmarkStart w:id="16" w:name="_Toc108426088"/>
      <w:r>
        <w:t>Modelación hidráulica básica</w:t>
      </w:r>
      <w:bookmarkEnd w:id="16"/>
    </w:p>
    <w:p w14:paraId="30CA1D24" w14:textId="794D5FE8" w:rsidR="00527EDB" w:rsidRDefault="00527EDB" w:rsidP="00FC10F3"/>
    <w:p w14:paraId="73413891" w14:textId="4D02F7F3" w:rsidR="005B4C86" w:rsidRPr="00E838FB" w:rsidRDefault="007871A4" w:rsidP="00E8274F">
      <w:pPr>
        <w:pStyle w:val="Ttulo2"/>
        <w:numPr>
          <w:ilvl w:val="1"/>
          <w:numId w:val="19"/>
        </w:numPr>
      </w:pPr>
      <w:bookmarkStart w:id="17" w:name="_Toc108426089"/>
      <w:r>
        <w:t>Cargue y validación geométrica</w:t>
      </w:r>
      <w:r w:rsidR="005B4C86">
        <w:t xml:space="preserve"> básica</w:t>
      </w:r>
      <w:bookmarkEnd w:id="17"/>
    </w:p>
    <w:p w14:paraId="0BEC485E" w14:textId="20D663AD" w:rsidR="005B4C86" w:rsidRPr="00E838FB" w:rsidRDefault="005B4C86" w:rsidP="0080211B">
      <w:pPr>
        <w:pStyle w:val="Ttulo2"/>
        <w:numPr>
          <w:ilvl w:val="1"/>
          <w:numId w:val="19"/>
        </w:numPr>
      </w:pPr>
      <w:bookmarkStart w:id="18" w:name="_Toc108426090"/>
      <w:r w:rsidRPr="00E838FB">
        <w:t>Definición de condiciones hidráulicas</w:t>
      </w:r>
      <w:bookmarkEnd w:id="18"/>
      <w:r w:rsidRPr="00E838FB">
        <w:t xml:space="preserve"> </w:t>
      </w:r>
    </w:p>
    <w:p w14:paraId="72FDBD52" w14:textId="28664BCD" w:rsidR="005B4C86" w:rsidRDefault="005B4C86" w:rsidP="006E683C">
      <w:pPr>
        <w:pStyle w:val="Ttulo2"/>
        <w:numPr>
          <w:ilvl w:val="1"/>
          <w:numId w:val="19"/>
        </w:numPr>
      </w:pPr>
      <w:bookmarkStart w:id="19" w:name="_Toc108426091"/>
      <w:r w:rsidRPr="005B4C86">
        <w:lastRenderedPageBreak/>
        <w:t>Simulación en régimen permanente 1D</w:t>
      </w:r>
      <w:bookmarkEnd w:id="19"/>
    </w:p>
    <w:p w14:paraId="727D29D3" w14:textId="098C7EA9" w:rsidR="005B4C86" w:rsidRDefault="005B4C86" w:rsidP="006928D2">
      <w:pPr>
        <w:pStyle w:val="Ttulo2"/>
        <w:numPr>
          <w:ilvl w:val="1"/>
          <w:numId w:val="19"/>
        </w:numPr>
      </w:pPr>
      <w:bookmarkStart w:id="20" w:name="_Toc108426092"/>
      <w:r w:rsidRPr="005B4C86">
        <w:t>Simulación en régimen no permanente 1D</w:t>
      </w:r>
      <w:bookmarkEnd w:id="20"/>
    </w:p>
    <w:p w14:paraId="7C8C66AC" w14:textId="6F5584EC" w:rsidR="005B4C86" w:rsidRDefault="005B4C86" w:rsidP="00530AD7">
      <w:pPr>
        <w:pStyle w:val="Ttulo2"/>
        <w:numPr>
          <w:ilvl w:val="1"/>
          <w:numId w:val="19"/>
        </w:numPr>
      </w:pPr>
      <w:bookmarkStart w:id="21" w:name="_Toc108426093"/>
      <w:r w:rsidRPr="005B4C86">
        <w:t>Cargue de información topográfica</w:t>
      </w:r>
      <w:bookmarkEnd w:id="21"/>
    </w:p>
    <w:p w14:paraId="469E04ED" w14:textId="0C432156" w:rsidR="005B4C86" w:rsidRDefault="005B4C86" w:rsidP="00E909D6">
      <w:pPr>
        <w:pStyle w:val="Ttulo2"/>
        <w:numPr>
          <w:ilvl w:val="1"/>
          <w:numId w:val="19"/>
        </w:numPr>
      </w:pPr>
      <w:bookmarkStart w:id="22" w:name="_Toc108426094"/>
      <w:r w:rsidRPr="005B4C86">
        <w:t>Visualización de resultados</w:t>
      </w:r>
      <w:bookmarkEnd w:id="22"/>
    </w:p>
    <w:p w14:paraId="00A26F9D" w14:textId="314BDE5B" w:rsidR="005B4C86" w:rsidRPr="005B4C86" w:rsidRDefault="005B4C86" w:rsidP="00905DCF">
      <w:pPr>
        <w:pStyle w:val="Ttulo2"/>
        <w:numPr>
          <w:ilvl w:val="1"/>
          <w:numId w:val="19"/>
        </w:numPr>
      </w:pPr>
      <w:bookmarkStart w:id="23" w:name="_Toc108426095"/>
      <w:r w:rsidRPr="005B4C86">
        <w:t>Errores y avisos comunes</w:t>
      </w:r>
      <w:bookmarkEnd w:id="23"/>
    </w:p>
    <w:p w14:paraId="4372DB5B" w14:textId="13C50E44" w:rsidR="00DA1F8B" w:rsidRDefault="00DA1F8B" w:rsidP="00DA1F8B">
      <w:pPr>
        <w:rPr>
          <w:lang w:val="es-ES_tradnl"/>
        </w:rPr>
      </w:pPr>
    </w:p>
    <w:p w14:paraId="48DB1579" w14:textId="4CA63411" w:rsidR="005B4C86" w:rsidRDefault="005B4C86" w:rsidP="00D25E35">
      <w:pPr>
        <w:pStyle w:val="Ttulo1"/>
        <w:numPr>
          <w:ilvl w:val="0"/>
          <w:numId w:val="19"/>
        </w:numPr>
      </w:pPr>
      <w:bookmarkStart w:id="24" w:name="_Toc108426096"/>
      <w:r w:rsidRPr="005B4C86">
        <w:t>Modelación con opciones avanzadas</w:t>
      </w:r>
      <w:bookmarkEnd w:id="24"/>
    </w:p>
    <w:p w14:paraId="1F28472B" w14:textId="7368FF68" w:rsidR="005B4C86" w:rsidRDefault="005B4C86" w:rsidP="005B4C86">
      <w:pPr>
        <w:pStyle w:val="Prrafodelista"/>
        <w:ind w:left="57"/>
        <w:rPr>
          <w:rFonts w:eastAsia="Times New Roman" w:cs="Arial"/>
          <w:color w:val="002060"/>
          <w:sz w:val="24"/>
          <w:szCs w:val="20"/>
          <w:shd w:val="clear" w:color="auto" w:fill="FFFFFF"/>
          <w:lang w:eastAsia="es-ES"/>
        </w:rPr>
      </w:pPr>
    </w:p>
    <w:p w14:paraId="58BF5762" w14:textId="553F2966" w:rsidR="005B4C86" w:rsidRPr="005B4C86" w:rsidRDefault="005B4C86" w:rsidP="00905DCF">
      <w:pPr>
        <w:pStyle w:val="Ttulo2"/>
        <w:numPr>
          <w:ilvl w:val="1"/>
          <w:numId w:val="19"/>
        </w:numPr>
      </w:pPr>
      <w:bookmarkStart w:id="25" w:name="_Toc108426097"/>
      <w:r w:rsidRPr="005B4C86">
        <w:t>Definición de coeficiente Manning a partir de coberturas</w:t>
      </w:r>
      <w:bookmarkEnd w:id="25"/>
    </w:p>
    <w:p w14:paraId="3F882890" w14:textId="163C8CF5" w:rsidR="005B4C86" w:rsidRPr="005B4C86" w:rsidRDefault="005B4C86" w:rsidP="00905DCF">
      <w:pPr>
        <w:pStyle w:val="Ttulo2"/>
        <w:numPr>
          <w:ilvl w:val="1"/>
          <w:numId w:val="19"/>
        </w:numPr>
      </w:pPr>
      <w:bookmarkStart w:id="26" w:name="_Toc108426098"/>
      <w:r w:rsidRPr="005B4C86">
        <w:t>Tramos con confluencias</w:t>
      </w:r>
      <w:bookmarkEnd w:id="26"/>
    </w:p>
    <w:p w14:paraId="6588ED9C" w14:textId="2207A36C" w:rsidR="005B4C86" w:rsidRPr="005B4C86" w:rsidRDefault="005B4C86" w:rsidP="00905DCF">
      <w:pPr>
        <w:pStyle w:val="Ttulo2"/>
        <w:numPr>
          <w:ilvl w:val="1"/>
          <w:numId w:val="19"/>
        </w:numPr>
      </w:pPr>
      <w:bookmarkStart w:id="27" w:name="_Toc108426099"/>
      <w:r w:rsidRPr="005B4C86">
        <w:t>Incorporación de estructuras hidráulicas</w:t>
      </w:r>
      <w:bookmarkEnd w:id="27"/>
    </w:p>
    <w:p w14:paraId="51105695" w14:textId="64AF813E" w:rsidR="005B4C86" w:rsidRPr="005B4C86" w:rsidRDefault="005B4C86" w:rsidP="00905DCF">
      <w:pPr>
        <w:pStyle w:val="Ttulo2"/>
        <w:numPr>
          <w:ilvl w:val="1"/>
          <w:numId w:val="19"/>
        </w:numPr>
      </w:pPr>
      <w:bookmarkStart w:id="28" w:name="_Toc108426100"/>
      <w:r w:rsidRPr="005B4C86">
        <w:t>Uso de diques en la modelación</w:t>
      </w:r>
      <w:bookmarkEnd w:id="28"/>
    </w:p>
    <w:p w14:paraId="1E1B37DD" w14:textId="0304DADD" w:rsidR="005B4C86" w:rsidRPr="005B4C86" w:rsidRDefault="005B4C86" w:rsidP="00905DCF">
      <w:pPr>
        <w:pStyle w:val="Ttulo2"/>
        <w:numPr>
          <w:ilvl w:val="1"/>
          <w:numId w:val="19"/>
        </w:numPr>
      </w:pPr>
      <w:bookmarkStart w:id="29" w:name="_Toc108426101"/>
      <w:r w:rsidRPr="005B4C86">
        <w:t>Cálculo de la socavación general y local</w:t>
      </w:r>
      <w:bookmarkEnd w:id="29"/>
    </w:p>
    <w:p w14:paraId="38A76626" w14:textId="485782CB" w:rsidR="005B4C86" w:rsidRDefault="005B4C86" w:rsidP="005B4C86">
      <w:pPr>
        <w:pStyle w:val="Prrafodelista"/>
        <w:ind w:left="57"/>
        <w:rPr>
          <w:rFonts w:eastAsia="Times New Roman" w:cs="Arial"/>
          <w:color w:val="002060"/>
          <w:sz w:val="24"/>
          <w:szCs w:val="20"/>
          <w:shd w:val="clear" w:color="auto" w:fill="FFFFFF"/>
          <w:lang w:eastAsia="es-ES"/>
        </w:rPr>
      </w:pPr>
    </w:p>
    <w:p w14:paraId="27604F16" w14:textId="561CCA72" w:rsidR="009032E2" w:rsidRDefault="005B4C86" w:rsidP="00905DCF">
      <w:pPr>
        <w:pStyle w:val="Ttulo1"/>
        <w:numPr>
          <w:ilvl w:val="0"/>
          <w:numId w:val="19"/>
        </w:numPr>
      </w:pPr>
      <w:bookmarkStart w:id="30" w:name="_Toc108426102"/>
      <w:r>
        <w:t>Modelación de flujo bidimensional</w:t>
      </w:r>
      <w:bookmarkEnd w:id="30"/>
    </w:p>
    <w:p w14:paraId="298F5A8C" w14:textId="77777777" w:rsidR="005B4C86" w:rsidRPr="005B4C86" w:rsidRDefault="005B4C86" w:rsidP="005B4C86"/>
    <w:p w14:paraId="69102ECA" w14:textId="77777777" w:rsidR="005B4C86" w:rsidRPr="005B4C86" w:rsidRDefault="005B4C86" w:rsidP="00905DCF">
      <w:pPr>
        <w:pStyle w:val="Ttulo2"/>
        <w:numPr>
          <w:ilvl w:val="1"/>
          <w:numId w:val="19"/>
        </w:numPr>
      </w:pPr>
      <w:bookmarkStart w:id="31" w:name="_Toc108426103"/>
      <w:r w:rsidRPr="005B4C86">
        <w:t>Herramienta RAS Mapper</w:t>
      </w:r>
      <w:bookmarkEnd w:id="31"/>
    </w:p>
    <w:p w14:paraId="2CDFDD77" w14:textId="20E3CFC7" w:rsidR="005B4C86" w:rsidRPr="005B4C86" w:rsidRDefault="005B4C86" w:rsidP="00905DCF">
      <w:pPr>
        <w:pStyle w:val="Ttulo2"/>
        <w:numPr>
          <w:ilvl w:val="1"/>
          <w:numId w:val="19"/>
        </w:numPr>
      </w:pPr>
      <w:bookmarkStart w:id="32" w:name="_Toc108426104"/>
      <w:r w:rsidRPr="005B4C86">
        <w:t>Procesamiento del</w:t>
      </w:r>
      <w:r>
        <w:t xml:space="preserve"> MDT</w:t>
      </w:r>
      <w:bookmarkEnd w:id="32"/>
    </w:p>
    <w:p w14:paraId="233FEF28" w14:textId="77777777" w:rsidR="005B4C86" w:rsidRPr="005B4C86" w:rsidRDefault="005B4C86" w:rsidP="00905DCF">
      <w:pPr>
        <w:pStyle w:val="Ttulo2"/>
        <w:numPr>
          <w:ilvl w:val="1"/>
          <w:numId w:val="19"/>
        </w:numPr>
      </w:pPr>
      <w:bookmarkStart w:id="33" w:name="_Toc108426105"/>
      <w:r w:rsidRPr="005B4C86">
        <w:t>Cargue de la geometría y definición de la malla</w:t>
      </w:r>
      <w:bookmarkEnd w:id="33"/>
    </w:p>
    <w:p w14:paraId="66C68B99" w14:textId="77777777" w:rsidR="005B4C86" w:rsidRPr="005B4C86" w:rsidRDefault="005B4C86" w:rsidP="00905DCF">
      <w:pPr>
        <w:pStyle w:val="Ttulo2"/>
        <w:numPr>
          <w:ilvl w:val="1"/>
          <w:numId w:val="19"/>
        </w:numPr>
      </w:pPr>
      <w:bookmarkStart w:id="34" w:name="_Toc108426106"/>
      <w:r w:rsidRPr="005B4C86">
        <w:t>Condiciones hidráulicas iniciales y de frontera</w:t>
      </w:r>
      <w:bookmarkEnd w:id="34"/>
    </w:p>
    <w:p w14:paraId="69E66404" w14:textId="77777777" w:rsidR="005B4C86" w:rsidRPr="005B4C86" w:rsidRDefault="005B4C86" w:rsidP="00905DCF">
      <w:pPr>
        <w:pStyle w:val="Ttulo2"/>
        <w:numPr>
          <w:ilvl w:val="1"/>
          <w:numId w:val="19"/>
        </w:numPr>
      </w:pPr>
      <w:bookmarkStart w:id="35" w:name="_Toc108426107"/>
      <w:r w:rsidRPr="005B4C86">
        <w:t>Simulaciones de flujo bidimensional</w:t>
      </w:r>
      <w:bookmarkEnd w:id="35"/>
    </w:p>
    <w:p w14:paraId="4697DBD3" w14:textId="77777777" w:rsidR="005B4C86" w:rsidRPr="005B4C86" w:rsidRDefault="005B4C86" w:rsidP="00905DCF">
      <w:pPr>
        <w:pStyle w:val="Ttulo2"/>
        <w:numPr>
          <w:ilvl w:val="1"/>
          <w:numId w:val="19"/>
        </w:numPr>
      </w:pPr>
      <w:bookmarkStart w:id="36" w:name="_Toc108426108"/>
      <w:r w:rsidRPr="005B4C86">
        <w:t>Visualización y generación de mapas de inundación</w:t>
      </w:r>
      <w:bookmarkEnd w:id="36"/>
    </w:p>
    <w:p w14:paraId="4AD8F67B" w14:textId="14C23A65" w:rsidR="005B4C86" w:rsidRPr="005B4C86" w:rsidRDefault="00EF4A6C" w:rsidP="00905DCF">
      <w:pPr>
        <w:pStyle w:val="Ttulo2"/>
        <w:numPr>
          <w:ilvl w:val="1"/>
          <w:numId w:val="19"/>
        </w:numPr>
      </w:pPr>
      <w:bookmarkStart w:id="37" w:name="_Toc108426109"/>
      <w:r>
        <w:t>O</w:t>
      </w:r>
      <w:r w:rsidR="005B4C86" w:rsidRPr="005B4C86">
        <w:t>bras hidráulicas en modelaciones bidimensionales</w:t>
      </w:r>
      <w:bookmarkEnd w:id="37"/>
    </w:p>
    <w:p w14:paraId="2F17C466" w14:textId="4E73EA16" w:rsidR="00B47CA2" w:rsidRDefault="00B47CA2" w:rsidP="00FC10F3"/>
    <w:p w14:paraId="450719BF" w14:textId="19CF3014" w:rsidR="00121D87" w:rsidRDefault="00121D87" w:rsidP="00FC10F3"/>
    <w:p w14:paraId="3C74316E" w14:textId="77777777" w:rsidR="00963821" w:rsidRDefault="00963821" w:rsidP="00FC10F3"/>
    <w:p w14:paraId="33C9B361" w14:textId="052A553E" w:rsidR="00C62777" w:rsidRDefault="00C62777" w:rsidP="00D65B2F">
      <w:pPr>
        <w:pStyle w:val="Ttulo1"/>
      </w:pPr>
      <w:bookmarkStart w:id="38" w:name="_Toc108426110"/>
      <w:r>
        <w:t>Convenciones en este documento</w:t>
      </w:r>
      <w:bookmarkEnd w:id="38"/>
    </w:p>
    <w:p w14:paraId="5BF35ACA" w14:textId="77777777" w:rsidR="00C62777" w:rsidRPr="00E85F69" w:rsidRDefault="00C62777" w:rsidP="00C62777">
      <w:pPr>
        <w:rPr>
          <w:shd w:val="clear" w:color="auto" w:fill="FFFFFF"/>
        </w:rPr>
      </w:pPr>
      <w:r w:rsidRPr="005B4C86">
        <w:rPr>
          <w:sz w:val="16"/>
          <w:szCs w:val="16"/>
          <w:highlight w:val="yellow"/>
        </w:rPr>
        <w:t>[v] Clase en video.</w:t>
      </w:r>
    </w:p>
    <w:p w14:paraId="5A513CC2" w14:textId="2DB07D26" w:rsidR="00C62777" w:rsidRDefault="00C62777" w:rsidP="00FC10F3"/>
    <w:p w14:paraId="66BDEAC0" w14:textId="52CF7950" w:rsidR="00195CA1" w:rsidRDefault="00195CA1" w:rsidP="00FC10F3"/>
    <w:p w14:paraId="7C6DCB99" w14:textId="4125038D" w:rsidR="00195CA1" w:rsidRDefault="00195CA1" w:rsidP="00D65B2F">
      <w:pPr>
        <w:pStyle w:val="Ttulo1"/>
      </w:pPr>
      <w:bookmarkStart w:id="39" w:name="_Toc108426111"/>
      <w:r>
        <w:t>Referencias</w:t>
      </w:r>
      <w:bookmarkEnd w:id="39"/>
    </w:p>
    <w:p w14:paraId="4405FD15" w14:textId="27604C20" w:rsidR="00195CA1" w:rsidRDefault="00195CA1" w:rsidP="00FC10F3"/>
    <w:p w14:paraId="3E04F6A2" w14:textId="3D24B9B1" w:rsidR="00D934B3" w:rsidRDefault="00D934B3" w:rsidP="00D934B3">
      <w:pPr>
        <w:pStyle w:val="Prrafodelista"/>
        <w:numPr>
          <w:ilvl w:val="0"/>
          <w:numId w:val="14"/>
        </w:numPr>
        <w:jc w:val="left"/>
        <w:rPr>
          <w:lang w:val="en-US"/>
        </w:rPr>
      </w:pPr>
      <w:r w:rsidRPr="00D934B3">
        <w:rPr>
          <w:lang w:val="en-US"/>
        </w:rPr>
        <w:t>HEC-RAS User’s Manual. US Army Corps of Engineers</w:t>
      </w:r>
      <w:r>
        <w:rPr>
          <w:lang w:val="en-US"/>
        </w:rPr>
        <w:t xml:space="preserve">. </w:t>
      </w:r>
      <w:hyperlink r:id="rId9" w:history="1">
        <w:r w:rsidRPr="001F6230">
          <w:rPr>
            <w:rStyle w:val="Hipervnculo"/>
            <w:noProof w:val="0"/>
            <w:lang w:val="en-US"/>
          </w:rPr>
          <w:t>https://www.hec.usace.army.mil/confluence/rasdocs/rasum/latest</w:t>
        </w:r>
      </w:hyperlink>
    </w:p>
    <w:p w14:paraId="10B0415F" w14:textId="44066972" w:rsidR="00BE2996" w:rsidRDefault="00D934B3" w:rsidP="00D934B3">
      <w:pPr>
        <w:pStyle w:val="Prrafodelista"/>
        <w:numPr>
          <w:ilvl w:val="0"/>
          <w:numId w:val="14"/>
        </w:numPr>
        <w:jc w:val="left"/>
        <w:rPr>
          <w:lang w:val="en-US"/>
        </w:rPr>
      </w:pPr>
      <w:r w:rsidRPr="00D934B3">
        <w:rPr>
          <w:lang w:val="en-US"/>
        </w:rPr>
        <w:t xml:space="preserve"> HEC-RAS </w:t>
      </w:r>
      <w:r>
        <w:rPr>
          <w:lang w:val="en-US"/>
        </w:rPr>
        <w:t xml:space="preserve">2D </w:t>
      </w:r>
      <w:r w:rsidRPr="00D934B3">
        <w:rPr>
          <w:lang w:val="en-US"/>
        </w:rPr>
        <w:t>User’s Manual. US Army Corps of Engineers</w:t>
      </w:r>
      <w:r>
        <w:rPr>
          <w:lang w:val="en-US"/>
        </w:rPr>
        <w:t>.</w:t>
      </w:r>
      <w:r w:rsidRPr="00D934B3">
        <w:rPr>
          <w:lang w:val="en-US"/>
        </w:rPr>
        <w:t xml:space="preserve"> </w:t>
      </w:r>
      <w:hyperlink r:id="rId10" w:history="1">
        <w:r w:rsidRPr="001F6230">
          <w:rPr>
            <w:rStyle w:val="Hipervnculo"/>
            <w:noProof w:val="0"/>
            <w:lang w:val="en-US"/>
          </w:rPr>
          <w:t>https://www.hec.usace.army.mil/confluence/rasdocs/r2dum/latest</w:t>
        </w:r>
      </w:hyperlink>
    </w:p>
    <w:p w14:paraId="53958639" w14:textId="41FE9C15" w:rsidR="00D934B3" w:rsidRDefault="003B255C" w:rsidP="00D934B3">
      <w:pPr>
        <w:pStyle w:val="Prrafodelista"/>
        <w:numPr>
          <w:ilvl w:val="0"/>
          <w:numId w:val="14"/>
        </w:numPr>
        <w:jc w:val="left"/>
        <w:rPr>
          <w:lang w:val="en-US"/>
        </w:rPr>
      </w:pPr>
      <w:r w:rsidRPr="00D934B3">
        <w:rPr>
          <w:lang w:val="en-US"/>
        </w:rPr>
        <w:t xml:space="preserve">HEC-RAS </w:t>
      </w:r>
      <w:r>
        <w:rPr>
          <w:lang w:val="en-US"/>
        </w:rPr>
        <w:t>Documentation</w:t>
      </w:r>
      <w:r w:rsidRPr="00D934B3">
        <w:rPr>
          <w:lang w:val="en-US"/>
        </w:rPr>
        <w:t>. US Army Corps of Engineers</w:t>
      </w:r>
      <w:r>
        <w:rPr>
          <w:lang w:val="en-US"/>
        </w:rPr>
        <w:t xml:space="preserve">. </w:t>
      </w:r>
      <w:hyperlink r:id="rId11" w:history="1">
        <w:r w:rsidRPr="001F6230">
          <w:rPr>
            <w:rStyle w:val="Hipervnculo"/>
            <w:noProof w:val="0"/>
            <w:lang w:val="en-US"/>
          </w:rPr>
          <w:t>https://www.hec.usace.army.mil/confluence/rasdocs</w:t>
        </w:r>
      </w:hyperlink>
    </w:p>
    <w:p w14:paraId="4043151D" w14:textId="77777777" w:rsidR="003B255C" w:rsidRDefault="003B255C" w:rsidP="00D934B3">
      <w:pPr>
        <w:pStyle w:val="Prrafodelista"/>
        <w:numPr>
          <w:ilvl w:val="0"/>
          <w:numId w:val="14"/>
        </w:numPr>
        <w:jc w:val="left"/>
        <w:rPr>
          <w:lang w:val="en-US"/>
        </w:rPr>
      </w:pPr>
    </w:p>
    <w:p w14:paraId="4B5F6030" w14:textId="77777777" w:rsidR="00EB4730" w:rsidRPr="0081504A" w:rsidRDefault="00EB4730" w:rsidP="00FC10F3">
      <w:pPr>
        <w:rPr>
          <w:lang w:val="en-US"/>
        </w:rPr>
      </w:pPr>
    </w:p>
    <w:tbl>
      <w:tblPr>
        <w:tblStyle w:val="Tablaconcuadrcula"/>
        <w:tblW w:w="0" w:type="auto"/>
        <w:tblBorders>
          <w:top w:val="single" w:sz="2" w:space="0" w:color="auto"/>
          <w:left w:val="single" w:sz="2" w:space="0" w:color="auto"/>
          <w:bottom w:val="single" w:sz="2" w:space="0" w:color="auto"/>
          <w:right w:val="single" w:sz="2" w:space="0" w:color="auto"/>
          <w:insideH w:val="none" w:sz="0" w:space="0" w:color="auto"/>
          <w:insideV w:val="none" w:sz="0" w:space="0" w:color="auto"/>
        </w:tblBorders>
        <w:tblLook w:val="04A0" w:firstRow="1" w:lastRow="0" w:firstColumn="1" w:lastColumn="0" w:noHBand="0" w:noVBand="1"/>
      </w:tblPr>
      <w:tblGrid>
        <w:gridCol w:w="1271"/>
        <w:gridCol w:w="4111"/>
        <w:gridCol w:w="4580"/>
      </w:tblGrid>
      <w:tr w:rsidR="00084D19" w14:paraId="689E9AB5" w14:textId="77777777" w:rsidTr="0053187E">
        <w:tc>
          <w:tcPr>
            <w:tcW w:w="1271" w:type="dxa"/>
            <w:shd w:val="clear" w:color="auto" w:fill="F2F2F2" w:themeFill="background1" w:themeFillShade="F2"/>
          </w:tcPr>
          <w:p w14:paraId="14BEC0A1" w14:textId="33FE107F" w:rsidR="00084D19" w:rsidRDefault="00942F05" w:rsidP="00FC10F3">
            <w:r>
              <w:t>Gestor</w:t>
            </w:r>
          </w:p>
        </w:tc>
        <w:tc>
          <w:tcPr>
            <w:tcW w:w="4111" w:type="dxa"/>
            <w:shd w:val="clear" w:color="auto" w:fill="F2F2F2" w:themeFill="background1" w:themeFillShade="F2"/>
          </w:tcPr>
          <w:p w14:paraId="74F09157" w14:textId="272B99F5" w:rsidR="00084D19" w:rsidRDefault="00B81437" w:rsidP="00FC10F3">
            <w:r>
              <w:t>Nombre</w:t>
            </w:r>
          </w:p>
        </w:tc>
        <w:tc>
          <w:tcPr>
            <w:tcW w:w="4580" w:type="dxa"/>
            <w:shd w:val="clear" w:color="auto" w:fill="F2F2F2" w:themeFill="background1" w:themeFillShade="F2"/>
          </w:tcPr>
          <w:p w14:paraId="4C04A0EE" w14:textId="57140B0F" w:rsidR="00084D19" w:rsidRDefault="00B81437" w:rsidP="00FC10F3">
            <w:r>
              <w:t>Fecha</w:t>
            </w:r>
            <w:r w:rsidR="00B1298F">
              <w:t xml:space="preserve"> (aaaa.mm.dd)</w:t>
            </w:r>
          </w:p>
        </w:tc>
      </w:tr>
      <w:tr w:rsidR="00E72D8B" w14:paraId="1718BD50" w14:textId="77777777" w:rsidTr="0053187E">
        <w:tc>
          <w:tcPr>
            <w:tcW w:w="1271" w:type="dxa"/>
          </w:tcPr>
          <w:p w14:paraId="4C13F3C8" w14:textId="0D2ED7E1" w:rsidR="00E72D8B" w:rsidRDefault="00E72D8B" w:rsidP="00FC10F3">
            <w:r>
              <w:t>Elaboró</w:t>
            </w:r>
          </w:p>
        </w:tc>
        <w:tc>
          <w:tcPr>
            <w:tcW w:w="4111" w:type="dxa"/>
          </w:tcPr>
          <w:p w14:paraId="1322107A" w14:textId="1E14F71F" w:rsidR="00E72D8B" w:rsidRPr="007E53E7" w:rsidRDefault="007E53E7" w:rsidP="00FC10F3">
            <w:r w:rsidRPr="007E53E7">
              <w:t>Juan David Rodriguez Ac</w:t>
            </w:r>
            <w:r>
              <w:t>evedo</w:t>
            </w:r>
          </w:p>
          <w:p w14:paraId="7034F065" w14:textId="3912DA0F" w:rsidR="005C42C5" w:rsidRPr="007E53E7" w:rsidRDefault="00000000" w:rsidP="00FC10F3">
            <w:hyperlink r:id="rId12" w:history="1">
              <w:r w:rsidR="007E53E7" w:rsidRPr="001F6230">
                <w:rPr>
                  <w:rStyle w:val="Hipervnculo"/>
                </w:rPr>
                <w:t>juan</w:t>
              </w:r>
              <w:r w:rsidR="007E53E7" w:rsidRPr="001F6230">
                <w:rPr>
                  <w:rStyle w:val="Hipervnculo"/>
                  <w:noProof w:val="0"/>
                </w:rPr>
                <w:t>.r</w:t>
              </w:r>
              <w:r w:rsidR="007E53E7" w:rsidRPr="001F6230">
                <w:rPr>
                  <w:rStyle w:val="Hipervnculo"/>
                </w:rPr>
                <w:t>odriguez</w:t>
              </w:r>
              <w:r w:rsidR="007E53E7" w:rsidRPr="001F6230">
                <w:rPr>
                  <w:rStyle w:val="Hipervnculo"/>
                  <w:noProof w:val="0"/>
                </w:rPr>
                <w:t>@escuelaing.edu.co</w:t>
              </w:r>
            </w:hyperlink>
          </w:p>
          <w:p w14:paraId="641812A6" w14:textId="1C4F77C8" w:rsidR="005C42C5" w:rsidRDefault="005C42C5" w:rsidP="00FC10F3">
            <w:r>
              <w:t>Centro de Estudios Hidráulicos</w:t>
            </w:r>
          </w:p>
          <w:p w14:paraId="347C1BBF" w14:textId="65ADB2AF" w:rsidR="005C42C5" w:rsidRDefault="005C42C5" w:rsidP="00FC10F3">
            <w:r>
              <w:t xml:space="preserve">Profesor </w:t>
            </w:r>
            <w:r w:rsidR="007E53E7">
              <w:t>instructor</w:t>
            </w:r>
          </w:p>
        </w:tc>
        <w:tc>
          <w:tcPr>
            <w:tcW w:w="4580" w:type="dxa"/>
          </w:tcPr>
          <w:p w14:paraId="18412AEE" w14:textId="233833AE" w:rsidR="00E72D8B" w:rsidRDefault="00B1298F" w:rsidP="00FC10F3">
            <w:r>
              <w:t>2022.0</w:t>
            </w:r>
            <w:r w:rsidR="007E53E7">
              <w:t>7</w:t>
            </w:r>
            <w:r>
              <w:t>.</w:t>
            </w:r>
            <w:r w:rsidR="007E53E7">
              <w:t>01</w:t>
            </w:r>
          </w:p>
        </w:tc>
      </w:tr>
      <w:tr w:rsidR="00084D19" w14:paraId="75A7BD54" w14:textId="77777777" w:rsidTr="0053187E">
        <w:tc>
          <w:tcPr>
            <w:tcW w:w="1271" w:type="dxa"/>
          </w:tcPr>
          <w:p w14:paraId="27A20033" w14:textId="5776E21A" w:rsidR="00084D19" w:rsidRDefault="00E72D8B" w:rsidP="00FC10F3">
            <w:r>
              <w:t>Revisó</w:t>
            </w:r>
          </w:p>
        </w:tc>
        <w:tc>
          <w:tcPr>
            <w:tcW w:w="4111" w:type="dxa"/>
          </w:tcPr>
          <w:p w14:paraId="0CEE7454" w14:textId="77777777" w:rsidR="00084D19" w:rsidRDefault="00084D19" w:rsidP="00FC10F3"/>
        </w:tc>
        <w:tc>
          <w:tcPr>
            <w:tcW w:w="4580" w:type="dxa"/>
          </w:tcPr>
          <w:p w14:paraId="32F17F27" w14:textId="77777777" w:rsidR="00084D19" w:rsidRDefault="00084D19" w:rsidP="00FC10F3"/>
        </w:tc>
      </w:tr>
      <w:tr w:rsidR="00084D19" w14:paraId="344FFEA9" w14:textId="77777777" w:rsidTr="0053187E">
        <w:tc>
          <w:tcPr>
            <w:tcW w:w="1271" w:type="dxa"/>
          </w:tcPr>
          <w:p w14:paraId="3F172844" w14:textId="0B0663F1" w:rsidR="00084D19" w:rsidRDefault="00E72D8B" w:rsidP="00FC10F3">
            <w:r>
              <w:t>Aprobó</w:t>
            </w:r>
          </w:p>
        </w:tc>
        <w:tc>
          <w:tcPr>
            <w:tcW w:w="4111" w:type="dxa"/>
          </w:tcPr>
          <w:p w14:paraId="167FCA7F" w14:textId="77777777" w:rsidR="00084D19" w:rsidRDefault="005C42C5" w:rsidP="00FC10F3">
            <w:r>
              <w:t>Hécto</w:t>
            </w:r>
            <w:r w:rsidR="0053187E">
              <w:t>r Alfonso Rodríguez Díaz</w:t>
            </w:r>
          </w:p>
          <w:p w14:paraId="664B6990" w14:textId="07EBC48C" w:rsidR="0053187E" w:rsidRDefault="00000000" w:rsidP="00FC10F3">
            <w:hyperlink r:id="rId13" w:history="1">
              <w:r w:rsidR="0053187E" w:rsidRPr="00864896">
                <w:rPr>
                  <w:rStyle w:val="Hipervnculo"/>
                  <w:noProof w:val="0"/>
                </w:rPr>
                <w:t>alfonso.rodríguez@escuelaing.edu.co</w:t>
              </w:r>
            </w:hyperlink>
          </w:p>
          <w:p w14:paraId="6E825DAD" w14:textId="77777777" w:rsidR="0053187E" w:rsidRDefault="0053187E" w:rsidP="0053187E">
            <w:r>
              <w:lastRenderedPageBreak/>
              <w:t>Centro de Estudios Hidráulicos</w:t>
            </w:r>
          </w:p>
          <w:p w14:paraId="76709024" w14:textId="773AEB3F" w:rsidR="0053187E" w:rsidRDefault="0053187E" w:rsidP="00FC10F3">
            <w:r>
              <w:t>Director</w:t>
            </w:r>
          </w:p>
        </w:tc>
        <w:tc>
          <w:tcPr>
            <w:tcW w:w="4580" w:type="dxa"/>
          </w:tcPr>
          <w:p w14:paraId="5756B44E" w14:textId="77777777" w:rsidR="00084D19" w:rsidRDefault="00084D19" w:rsidP="00FC10F3"/>
        </w:tc>
      </w:tr>
    </w:tbl>
    <w:p w14:paraId="75D364DC" w14:textId="5EF6ACFD" w:rsidR="00FF78A7" w:rsidRDefault="00FF78A7" w:rsidP="00FC10F3"/>
    <w:p w14:paraId="385753FB" w14:textId="304D0965" w:rsidR="00F34F8B" w:rsidRDefault="00F34F8B" w:rsidP="00FC10F3"/>
    <w:sectPr w:rsidR="00F34F8B" w:rsidSect="002B6DA9">
      <w:headerReference w:type="default" r:id="rId14"/>
      <w:footerReference w:type="even" r:id="rId15"/>
      <w:footerReference w:type="default" r:id="rId16"/>
      <w:pgSz w:w="12240" w:h="15840" w:code="1"/>
      <w:pgMar w:top="1418" w:right="1134" w:bottom="851" w:left="1134" w:header="425" w:footer="42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ABB6" w14:textId="77777777" w:rsidR="00533111" w:rsidRDefault="00533111">
      <w:r>
        <w:separator/>
      </w:r>
      <w:r>
        <w:cr/>
      </w:r>
    </w:p>
  </w:endnote>
  <w:endnote w:type="continuationSeparator" w:id="0">
    <w:p w14:paraId="6CFE0C7E" w14:textId="77777777" w:rsidR="00533111" w:rsidRDefault="00533111">
      <w:r>
        <w:continuationSeparator/>
      </w:r>
      <w:r>
        <w:c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rkney Light">
    <w:altName w:val="Calibri"/>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B369" w14:textId="77777777" w:rsidR="009F2A5F" w:rsidRDefault="009F2A5F">
    <w:pPr>
      <w:pStyle w:val="Piedepgina"/>
      <w:framePr w:wrap="around" w:vAnchor="text" w:hAnchor="margin" w:xAlign="right" w:y="1"/>
      <w:rPr>
        <w:rStyle w:val="Nmerodepgina"/>
      </w:rPr>
    </w:pPr>
    <w:r>
      <w:rPr>
        <w:rStyle w:val="Nmerodepgina"/>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76"/>
      <w:gridCol w:w="1496"/>
    </w:tblGrid>
    <w:tr w:rsidR="009F2A5F" w:rsidRPr="005D5463" w14:paraId="2A17B998" w14:textId="77777777" w:rsidTr="002954CF">
      <w:trPr>
        <w:jc w:val="center"/>
      </w:trPr>
      <w:tc>
        <w:tcPr>
          <w:tcW w:w="4250" w:type="pct"/>
          <w:vAlign w:val="center"/>
        </w:tcPr>
        <w:p w14:paraId="6E4DE5B8" w14:textId="4DB9B3D7" w:rsidR="009F2A5F" w:rsidRPr="005D5463" w:rsidRDefault="00DA4D25" w:rsidP="002954CF">
          <w:pPr>
            <w:jc w:val="left"/>
            <w:rPr>
              <w:sz w:val="12"/>
              <w:szCs w:val="12"/>
              <w:lang w:val="es-CO"/>
            </w:rPr>
          </w:pPr>
          <w:r>
            <w:rPr>
              <w:sz w:val="12"/>
              <w:szCs w:val="12"/>
              <w:lang w:val="es-CO"/>
            </w:rPr>
            <w:t>Facultad de Ingeniería Civil - Centro de Estudios Hidráulicos</w:t>
          </w:r>
        </w:p>
      </w:tc>
      <w:tc>
        <w:tcPr>
          <w:tcW w:w="750" w:type="pct"/>
          <w:vAlign w:val="center"/>
        </w:tcPr>
        <w:p w14:paraId="4D82B2F2" w14:textId="63478BC0" w:rsidR="009F2A5F" w:rsidRPr="005D5463" w:rsidRDefault="009F2A5F" w:rsidP="002954CF">
          <w:pPr>
            <w:jc w:val="right"/>
            <w:rPr>
              <w:sz w:val="12"/>
              <w:szCs w:val="12"/>
            </w:rPr>
          </w:pPr>
          <w:r w:rsidRPr="00646BF4">
            <w:rPr>
              <w:color w:val="7F7F7F" w:themeColor="text1" w:themeTint="80"/>
              <w:sz w:val="14"/>
              <w:szCs w:val="14"/>
            </w:rPr>
            <w:fldChar w:fldCharType="begin"/>
          </w:r>
          <w:r w:rsidRPr="00646BF4">
            <w:rPr>
              <w:color w:val="7F7F7F" w:themeColor="text1" w:themeTint="80"/>
              <w:sz w:val="14"/>
              <w:szCs w:val="14"/>
            </w:rPr>
            <w:instrText xml:space="preserve"> PAGE   \* MERGEFORMAT </w:instrText>
          </w:r>
          <w:r w:rsidRPr="00646BF4">
            <w:rPr>
              <w:color w:val="7F7F7F" w:themeColor="text1" w:themeTint="80"/>
              <w:sz w:val="14"/>
              <w:szCs w:val="14"/>
            </w:rPr>
            <w:fldChar w:fldCharType="separate"/>
          </w:r>
          <w:r>
            <w:rPr>
              <w:color w:val="7F7F7F" w:themeColor="text1" w:themeTint="80"/>
              <w:sz w:val="14"/>
              <w:szCs w:val="14"/>
            </w:rPr>
            <w:t>3</w:t>
          </w:r>
          <w:r w:rsidRPr="00646BF4">
            <w:rPr>
              <w:color w:val="7F7F7F" w:themeColor="text1" w:themeTint="80"/>
              <w:sz w:val="14"/>
              <w:szCs w:val="14"/>
            </w:rPr>
            <w:fldChar w:fldCharType="end"/>
          </w:r>
          <w:r w:rsidRPr="00646BF4">
            <w:rPr>
              <w:color w:val="7F7F7F" w:themeColor="text1" w:themeTint="80"/>
              <w:sz w:val="14"/>
              <w:szCs w:val="14"/>
            </w:rPr>
            <w:t xml:space="preserve"> / </w:t>
          </w:r>
          <w:r w:rsidRPr="00646BF4">
            <w:rPr>
              <w:noProof/>
              <w:color w:val="7F7F7F" w:themeColor="text1" w:themeTint="80"/>
              <w:sz w:val="14"/>
              <w:szCs w:val="14"/>
            </w:rPr>
            <w:fldChar w:fldCharType="begin"/>
          </w:r>
          <w:r w:rsidRPr="00646BF4">
            <w:rPr>
              <w:noProof/>
              <w:color w:val="7F7F7F" w:themeColor="text1" w:themeTint="80"/>
              <w:sz w:val="14"/>
              <w:szCs w:val="14"/>
            </w:rPr>
            <w:instrText xml:space="preserve"> NUMPAGES   \* MERGEFORMAT </w:instrText>
          </w:r>
          <w:r w:rsidRPr="00646BF4">
            <w:rPr>
              <w:noProof/>
              <w:color w:val="7F7F7F" w:themeColor="text1" w:themeTint="80"/>
              <w:sz w:val="14"/>
              <w:szCs w:val="14"/>
            </w:rPr>
            <w:fldChar w:fldCharType="separate"/>
          </w:r>
          <w:r>
            <w:rPr>
              <w:noProof/>
              <w:color w:val="7F7F7F" w:themeColor="text1" w:themeTint="80"/>
              <w:sz w:val="14"/>
              <w:szCs w:val="14"/>
            </w:rPr>
            <w:t>123</w:t>
          </w:r>
          <w:r w:rsidRPr="00646BF4">
            <w:rPr>
              <w:noProof/>
              <w:color w:val="7F7F7F" w:themeColor="text1" w:themeTint="80"/>
              <w:sz w:val="14"/>
              <w:szCs w:val="14"/>
            </w:rPr>
            <w:fldChar w:fldCharType="end"/>
          </w:r>
        </w:p>
      </w:tc>
    </w:tr>
  </w:tbl>
  <w:p w14:paraId="5B992280" w14:textId="3CB5275F" w:rsidR="009F2A5F" w:rsidRDefault="009F2A5F" w:rsidP="008001C9">
    <w:pPr>
      <w:pStyle w:val="Piedepgina"/>
      <w:rPr>
        <w:sz w:val="12"/>
        <w:szCs w:val="12"/>
        <w:lang w:val="es-CO"/>
      </w:rPr>
    </w:pPr>
    <w:r>
      <w:rPr>
        <w:noProof/>
        <w:lang w:val="es-CO" w:eastAsia="es-CO"/>
      </w:rPr>
      <mc:AlternateContent>
        <mc:Choice Requires="wps">
          <w:drawing>
            <wp:anchor distT="0" distB="0" distL="114300" distR="114300" simplePos="0" relativeHeight="251661312" behindDoc="0" locked="0" layoutInCell="1" allowOverlap="1" wp14:anchorId="3617AA76" wp14:editId="32109960">
              <wp:simplePos x="0" y="0"/>
              <wp:positionH relativeFrom="margin">
                <wp:align>right</wp:align>
              </wp:positionH>
              <wp:positionV relativeFrom="bottomMargin">
                <wp:posOffset>685800</wp:posOffset>
              </wp:positionV>
              <wp:extent cx="698400" cy="1908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400" cy="190800"/>
                      </a:xfrm>
                      <a:prstGeom prst="rect">
                        <a:avLst/>
                      </a:prstGeom>
                      <a:noFill/>
                      <a:ln>
                        <a:noFill/>
                      </a:ln>
                    </wps:spPr>
                    <wps:txbx>
                      <w:txbxContent>
                        <w:p w14:paraId="4DB3BC97" w14:textId="56B5461D" w:rsidR="009F2A5F" w:rsidRPr="00646BF4" w:rsidRDefault="009F2A5F" w:rsidP="00B95D98">
                          <w:pPr>
                            <w:jc w:val="right"/>
                            <w:rPr>
                              <w:color w:val="7F7F7F" w:themeColor="text1" w:themeTint="80"/>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617AA76" id="_x0000_t202" coordsize="21600,21600" o:spt="202" path="m,l,21600r21600,l21600,xe">
              <v:stroke joinstyle="miter"/>
              <v:path gradientshapeok="t" o:connecttype="rect"/>
            </v:shapetype>
            <v:shape id="Text Box 2" o:spid="_x0000_s1029" type="#_x0000_t202" style="position:absolute;left:0;text-align:left;margin-left:3.8pt;margin-top:54pt;width:55pt;height: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" filled="f" stroked="f">
              <v:textbox>
                <w:txbxContent>
                  <w:p w14:paraId="4DB3BC97" w14:textId="56B5461D" w:rsidR="009F2A5F" w:rsidRPr="00646BF4" w:rsidRDefault="009F2A5F" w:rsidP="00B95D98">
                    <w:pPr>
                      <w:jc w:val="right"/>
                      <w:rPr>
                        <w:color w:val="7F7F7F" w:themeColor="text1" w:themeTint="80"/>
                        <w:sz w:val="14"/>
                        <w:szCs w:val="14"/>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5A9D" w14:textId="77777777" w:rsidR="00533111" w:rsidRDefault="00533111">
      <w:r>
        <w:separator/>
      </w:r>
      <w:r>
        <w:cr/>
      </w:r>
    </w:p>
  </w:footnote>
  <w:footnote w:type="continuationSeparator" w:id="0">
    <w:p w14:paraId="35205EF8" w14:textId="77777777" w:rsidR="00533111" w:rsidRDefault="00533111">
      <w:r>
        <w:continuationSeparator/>
      </w:r>
      <w:r>
        <w:c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736"/>
      <w:gridCol w:w="499"/>
      <w:gridCol w:w="4737"/>
    </w:tblGrid>
    <w:tr w:rsidR="009F2A5F" w:rsidRPr="005D5463" w14:paraId="74434740" w14:textId="77777777" w:rsidTr="00375455">
      <w:trPr>
        <w:jc w:val="center"/>
      </w:trPr>
      <w:tc>
        <w:tcPr>
          <w:tcW w:w="2375" w:type="pct"/>
          <w:vAlign w:val="center"/>
        </w:tcPr>
        <w:p w14:paraId="50B5D288" w14:textId="3E1E7BA1" w:rsidR="009F2A5F" w:rsidRPr="005D5463" w:rsidRDefault="00467775" w:rsidP="008001C9">
          <w:pPr>
            <w:jc w:val="left"/>
            <w:rPr>
              <w:sz w:val="12"/>
              <w:szCs w:val="12"/>
              <w:lang w:val="es-CO"/>
            </w:rPr>
          </w:pPr>
          <w:bookmarkStart w:id="40" w:name="_Hlk534720586"/>
          <w:bookmarkStart w:id="41" w:name="_Hlk534720587"/>
          <w:r>
            <w:rPr>
              <w:noProof/>
              <w:sz w:val="12"/>
              <w:szCs w:val="12"/>
              <w:lang w:val="es-CO"/>
            </w:rPr>
            <w:drawing>
              <wp:inline distT="0" distB="0" distL="0" distR="0" wp14:anchorId="4A7357AF" wp14:editId="01E2FBDD">
                <wp:extent cx="993015" cy="450000"/>
                <wp:effectExtent l="0" t="0" r="0" b="762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93015" cy="450000"/>
                        </a:xfrm>
                        <a:prstGeom prst="rect">
                          <a:avLst/>
                        </a:prstGeom>
                      </pic:spPr>
                    </pic:pic>
                  </a:graphicData>
                </a:graphic>
              </wp:inline>
            </w:drawing>
          </w:r>
        </w:p>
      </w:tc>
      <w:tc>
        <w:tcPr>
          <w:tcW w:w="250" w:type="pct"/>
          <w:vAlign w:val="center"/>
        </w:tcPr>
        <w:p w14:paraId="6A5A8099" w14:textId="2E9E8C69" w:rsidR="009F2A5F" w:rsidRPr="005D5463" w:rsidRDefault="009F2A5F" w:rsidP="008001C9">
          <w:pPr>
            <w:jc w:val="right"/>
            <w:rPr>
              <w:sz w:val="12"/>
              <w:szCs w:val="12"/>
              <w:lang w:val="es-CO"/>
            </w:rPr>
          </w:pPr>
        </w:p>
      </w:tc>
      <w:tc>
        <w:tcPr>
          <w:tcW w:w="2375" w:type="pct"/>
          <w:vAlign w:val="center"/>
        </w:tcPr>
        <w:p w14:paraId="2173008B" w14:textId="2DCBFA05" w:rsidR="009F2A5F" w:rsidRPr="00534095" w:rsidRDefault="00AF33F7" w:rsidP="008001C9">
          <w:pPr>
            <w:jc w:val="right"/>
            <w:rPr>
              <w:sz w:val="12"/>
              <w:szCs w:val="12"/>
              <w:lang w:val="es-CO"/>
            </w:rPr>
          </w:pPr>
          <w:r>
            <w:rPr>
              <w:sz w:val="12"/>
              <w:szCs w:val="12"/>
              <w:lang w:val="es-CO"/>
            </w:rPr>
            <w:t>Model</w:t>
          </w:r>
          <w:r w:rsidR="00E5244F">
            <w:rPr>
              <w:sz w:val="12"/>
              <w:szCs w:val="12"/>
              <w:lang w:val="es-CO"/>
            </w:rPr>
            <w:t>ación</w:t>
          </w:r>
          <w:r>
            <w:rPr>
              <w:sz w:val="12"/>
              <w:szCs w:val="12"/>
              <w:lang w:val="es-CO"/>
            </w:rPr>
            <w:t xml:space="preserve"> hidráulic</w:t>
          </w:r>
          <w:r w:rsidR="00E5244F">
            <w:rPr>
              <w:sz w:val="12"/>
              <w:szCs w:val="12"/>
              <w:lang w:val="es-CO"/>
            </w:rPr>
            <w:t>a</w:t>
          </w:r>
          <w:r>
            <w:rPr>
              <w:sz w:val="12"/>
              <w:szCs w:val="12"/>
              <w:lang w:val="es-CO"/>
            </w:rPr>
            <w:t xml:space="preserve"> en HEC-RAS</w:t>
          </w:r>
        </w:p>
        <w:p w14:paraId="28699442" w14:textId="77777777" w:rsidR="00877650" w:rsidRPr="00877650" w:rsidRDefault="00E5244F" w:rsidP="00877650">
          <w:pPr>
            <w:jc w:val="right"/>
            <w:rPr>
              <w:sz w:val="12"/>
              <w:szCs w:val="12"/>
            </w:rPr>
          </w:pPr>
          <w:r w:rsidRPr="00E5244F">
            <w:rPr>
              <w:sz w:val="12"/>
              <w:szCs w:val="12"/>
              <w:lang w:val="es-CO"/>
            </w:rPr>
            <w:fldChar w:fldCharType="begin"/>
          </w:r>
          <w:r w:rsidRPr="00E5244F">
            <w:rPr>
              <w:sz w:val="12"/>
              <w:szCs w:val="12"/>
              <w:lang w:val="es-CO"/>
            </w:rPr>
            <w:instrText xml:space="preserve"> REF _Ref107500730 \h  \* MERGEFORMAT </w:instrText>
          </w:r>
          <w:r w:rsidRPr="00E5244F">
            <w:rPr>
              <w:sz w:val="12"/>
              <w:szCs w:val="12"/>
              <w:lang w:val="es-CO"/>
            </w:rPr>
          </w:r>
          <w:r w:rsidRPr="00E5244F">
            <w:rPr>
              <w:sz w:val="12"/>
              <w:szCs w:val="12"/>
              <w:lang w:val="es-CO"/>
            </w:rPr>
            <w:fldChar w:fldCharType="separate"/>
          </w:r>
          <w:r w:rsidR="00877650" w:rsidRPr="00877650">
            <w:rPr>
              <w:sz w:val="12"/>
              <w:szCs w:val="12"/>
            </w:rPr>
            <w:t>Contenido ampliado</w:t>
          </w:r>
        </w:p>
        <w:p w14:paraId="756972AD" w14:textId="77777777" w:rsidR="00877650" w:rsidRPr="00877650" w:rsidRDefault="00877650" w:rsidP="00877650">
          <w:pPr>
            <w:jc w:val="right"/>
            <w:rPr>
              <w:sz w:val="12"/>
              <w:szCs w:val="12"/>
            </w:rPr>
          </w:pPr>
        </w:p>
        <w:p w14:paraId="41742DCA" w14:textId="56E2390E" w:rsidR="002758AA" w:rsidRPr="00E5244F" w:rsidRDefault="00877650" w:rsidP="008001C9">
          <w:pPr>
            <w:jc w:val="right"/>
            <w:rPr>
              <w:sz w:val="12"/>
              <w:szCs w:val="12"/>
              <w:lang w:val="es-CO"/>
            </w:rPr>
          </w:pPr>
          <w:r>
            <w:t>Introducción y fundamentos</w:t>
          </w:r>
          <w:r w:rsidRPr="00E85F69">
            <w:t xml:space="preserve"> generales</w:t>
          </w:r>
          <w:r w:rsidR="00E5244F" w:rsidRPr="00E5244F">
            <w:rPr>
              <w:sz w:val="12"/>
              <w:szCs w:val="12"/>
              <w:lang w:val="es-CO"/>
            </w:rPr>
            <w:fldChar w:fldCharType="end"/>
          </w:r>
        </w:p>
        <w:p w14:paraId="1C7CA143" w14:textId="293A75FA" w:rsidR="009F2A5F" w:rsidRPr="005D5463" w:rsidRDefault="000262D2" w:rsidP="008001C9">
          <w:pPr>
            <w:jc w:val="right"/>
            <w:rPr>
              <w:sz w:val="12"/>
              <w:szCs w:val="12"/>
            </w:rPr>
          </w:pPr>
          <w:r>
            <w:rPr>
              <w:sz w:val="12"/>
              <w:szCs w:val="12"/>
              <w:lang w:val="es-CO"/>
            </w:rPr>
            <w:t>v.</w:t>
          </w:r>
          <w:r w:rsidRPr="000262D2">
            <w:rPr>
              <w:sz w:val="12"/>
              <w:szCs w:val="12"/>
              <w:lang w:val="es-CO"/>
            </w:rPr>
            <w:t>20</w:t>
          </w:r>
          <w:r w:rsidR="00615068">
            <w:rPr>
              <w:sz w:val="12"/>
              <w:szCs w:val="12"/>
              <w:lang w:val="es-CO"/>
            </w:rPr>
            <w:t>22</w:t>
          </w:r>
          <w:r w:rsidR="00260472">
            <w:rPr>
              <w:sz w:val="12"/>
              <w:szCs w:val="12"/>
              <w:lang w:val="es-CO"/>
            </w:rPr>
            <w:t>0</w:t>
          </w:r>
          <w:r w:rsidR="00AF33F7">
            <w:rPr>
              <w:sz w:val="12"/>
              <w:szCs w:val="12"/>
              <w:lang w:val="es-CO"/>
            </w:rPr>
            <w:t>701</w:t>
          </w:r>
        </w:p>
      </w:tc>
    </w:tr>
  </w:tbl>
  <w:bookmarkEnd w:id="40"/>
  <w:bookmarkEnd w:id="41"/>
  <w:p w14:paraId="33890AB8" w14:textId="2392F215" w:rsidR="009F2A5F" w:rsidRDefault="00AF33F7">
    <w:pPr>
      <w:pStyle w:val="Encabezado"/>
    </w:pPr>
    <w:r>
      <w:rPr>
        <w:noProof/>
      </w:rPr>
      <mc:AlternateContent>
        <mc:Choice Requires="wpg">
          <w:drawing>
            <wp:anchor distT="0" distB="0" distL="114300" distR="114300" simplePos="0" relativeHeight="251666432" behindDoc="0" locked="0" layoutInCell="1" allowOverlap="1" wp14:anchorId="2A8CA075" wp14:editId="5DE37265">
              <wp:simplePos x="0" y="0"/>
              <wp:positionH relativeFrom="page">
                <wp:posOffset>7086600</wp:posOffset>
              </wp:positionH>
              <wp:positionV relativeFrom="paragraph">
                <wp:posOffset>-719786</wp:posOffset>
              </wp:positionV>
              <wp:extent cx="671158" cy="286385"/>
              <wp:effectExtent l="0" t="0" r="15240" b="18415"/>
              <wp:wrapNone/>
              <wp:docPr id="22" name="Grupo 22"/>
              <wp:cNvGraphicFramePr/>
              <a:graphic xmlns:a="http://schemas.openxmlformats.org/drawingml/2006/main">
                <a:graphicData uri="http://schemas.microsoft.com/office/word/2010/wordprocessingGroup">
                  <wpg:wgp>
                    <wpg:cNvGrpSpPr/>
                    <wpg:grpSpPr>
                      <a:xfrm>
                        <a:off x="0" y="0"/>
                        <a:ext cx="671158" cy="286385"/>
                        <a:chOff x="0" y="0"/>
                        <a:chExt cx="671158" cy="286385"/>
                      </a:xfrm>
                    </wpg:grpSpPr>
                    <wps:wsp>
                      <wps:cNvPr id="21" name="Rectángulo: una sola esquina redondeada 21"/>
                      <wps:cNvSpPr/>
                      <wps:spPr>
                        <a:xfrm flipH="1" flipV="1">
                          <a:off x="0" y="6350"/>
                          <a:ext cx="671158" cy="274848"/>
                        </a:xfrm>
                        <a:prstGeom prst="round1Rect">
                          <a:avLst>
                            <a:gd name="adj" fmla="val 50000"/>
                          </a:avLst>
                        </a:prstGeom>
                        <a:solidFill>
                          <a:schemeClr val="tx1">
                            <a:lumMod val="75000"/>
                            <a:lumOff val="25000"/>
                          </a:schemeClr>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58E7EE" w14:textId="71BC2F52" w:rsidR="00AF33F7" w:rsidRPr="00AF33F7" w:rsidRDefault="00AF33F7" w:rsidP="00AF33F7">
                            <w:pPr>
                              <w:jc w:val="center"/>
                              <w:rPr>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Cuadro de texto 2"/>
                      <wps:cNvSpPr txBox="1">
                        <a:spLocks noChangeArrowheads="1"/>
                      </wps:cNvSpPr>
                      <wps:spPr bwMode="auto">
                        <a:xfrm>
                          <a:off x="57150" y="0"/>
                          <a:ext cx="577850" cy="286385"/>
                        </a:xfrm>
                        <a:prstGeom prst="rect">
                          <a:avLst/>
                        </a:prstGeom>
                        <a:noFill/>
                        <a:ln w="9525">
                          <a:noFill/>
                          <a:miter lim="800000"/>
                          <a:headEnd/>
                          <a:tailEnd/>
                        </a:ln>
                      </wps:spPr>
                      <wps:txbx>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wps:txbx>
                      <wps:bodyPr rot="0" vert="horz" wrap="square" lIns="91440" tIns="45720" rIns="91440" bIns="45720" anchor="t" anchorCtr="0">
                        <a:spAutoFit/>
                      </wps:bodyPr>
                    </wps:wsp>
                  </wpg:wgp>
                </a:graphicData>
              </a:graphic>
            </wp:anchor>
          </w:drawing>
        </mc:Choice>
        <mc:Fallback>
          <w:pict>
            <v:group w14:anchorId="2A8CA075" id="Grupo 22" o:spid="_x0000_s1026" style="position:absolute;left:0;text-align:left;margin-left:558pt;margin-top:-56.7pt;width:52.85pt;height:22.55pt;z-index:251666432;mso-position-horizontal-relative:page" coordsize="6711,2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">
              <v:shape id="Rectángulo: una sola esquina redondeada 21" o:spid="_x0000_s1027" style="position:absolute;top:63;width:6711;height:2748;flip:x y;visibility:visible;mso-wrap-style:square;v-text-anchor:middle" coordsize="671158,2748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" adj="-11796480,,5400" path="m,l533734,v75897,,137424,61527,137424,137424l671158,274848,,274848,,xe" fillcolor="#404040 [2429]" strokecolor="#404040 [2429]" strokeweight="2pt">
                <v:stroke joinstyle="miter"/>
                <v:formulas/>
                <v:path arrowok="t" o:connecttype="custom" o:connectlocs="0,0;533734,0;671158,137424;671158,274848;0,274848;0,0" o:connectangles="0,0,0,0,0,0" textboxrect="0,0,671158,274848"/>
                <v:textbox>
                  <w:txbxContent>
                    <w:p w14:paraId="3358E7EE" w14:textId="71BC2F52" w:rsidR="00AF33F7" w:rsidRPr="00AF33F7" w:rsidRDefault="00AF33F7" w:rsidP="00AF33F7">
                      <w:pPr>
                        <w:jc w:val="center"/>
                        <w:rPr>
                          <w:lang w:val="es-CO"/>
                        </w:rPr>
                      </w:pPr>
                    </w:p>
                  </w:txbxContent>
                </v:textbox>
              </v:shape>
              <v:shapetype id="_x0000_t202" coordsize="21600,21600" o:spt="202" path="m,l,21600r21600,l21600,xe">
                <v:stroke joinstyle="miter"/>
                <v:path gradientshapeok="t" o:connecttype="rect"/>
              </v:shapetype>
              <v:shape id="Cuadro de texto 2" o:spid="_x0000_s1028" type="#_x0000_t202" style="position:absolute;left:571;width:5779;height:2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C0B982C" w14:textId="3FD22040" w:rsidR="00AF33F7" w:rsidRPr="00AF33F7" w:rsidRDefault="00AF33F7">
                      <w:pPr>
                        <w:rPr>
                          <w:b/>
                          <w:bCs/>
                          <w:color w:val="FFFFFF" w:themeColor="background1"/>
                          <w:sz w:val="22"/>
                          <w:szCs w:val="22"/>
                        </w:rPr>
                      </w:pPr>
                      <w:r w:rsidRPr="00AF33F7">
                        <w:rPr>
                          <w:b/>
                          <w:bCs/>
                          <w:color w:val="FFFFFF" w:themeColor="background1"/>
                          <w:sz w:val="22"/>
                          <w:szCs w:val="22"/>
                        </w:rPr>
                        <w:t>HRAS</w:t>
                      </w:r>
                    </w:p>
                  </w:txbxContent>
                </v:textbox>
              </v:shape>
              <w10:wrap anchorx="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6A25"/>
    <w:multiLevelType w:val="hybridMultilevel"/>
    <w:tmpl w:val="A850974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9F5925"/>
    <w:multiLevelType w:val="multilevel"/>
    <w:tmpl w:val="5FE0A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86448"/>
    <w:multiLevelType w:val="hybridMultilevel"/>
    <w:tmpl w:val="CB5E745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63791B"/>
    <w:multiLevelType w:val="hybridMultilevel"/>
    <w:tmpl w:val="8A94BF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31C176C5"/>
    <w:multiLevelType w:val="multilevel"/>
    <w:tmpl w:val="56E89A4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444B33C9"/>
    <w:multiLevelType w:val="hybridMultilevel"/>
    <w:tmpl w:val="C9706A9A"/>
    <w:lvl w:ilvl="0" w:tplc="0409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B3A24E2"/>
    <w:multiLevelType w:val="multilevel"/>
    <w:tmpl w:val="42CCFCB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E6C38A1"/>
    <w:multiLevelType w:val="hybridMultilevel"/>
    <w:tmpl w:val="7158AFA0"/>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7B30B5"/>
    <w:multiLevelType w:val="multilevel"/>
    <w:tmpl w:val="9E9C3454"/>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C85189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0" w15:restartNumberingAfterBreak="0">
    <w:nsid w:val="5E867AFB"/>
    <w:multiLevelType w:val="hybridMultilevel"/>
    <w:tmpl w:val="A9EC5D16"/>
    <w:lvl w:ilvl="0" w:tplc="72140E20">
      <w:start w:val="1"/>
      <w:numFmt w:val="decimal"/>
      <w:lvlText w:val="%1."/>
      <w:lvlJc w:val="left"/>
      <w:pPr>
        <w:ind w:left="720" w:hanging="360"/>
      </w:pPr>
      <w:rPr>
        <w:rFonts w:hint="default"/>
      </w:rPr>
    </w:lvl>
    <w:lvl w:ilvl="1" w:tplc="240A0013">
      <w:start w:val="1"/>
      <w:numFmt w:val="upperRoman"/>
      <w:lvlText w:val="%2."/>
      <w:lvlJc w:val="righ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10379D7"/>
    <w:multiLevelType w:val="hybridMultilevel"/>
    <w:tmpl w:val="01C09044"/>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1763ACB"/>
    <w:multiLevelType w:val="multilevel"/>
    <w:tmpl w:val="2DEAF3CC"/>
    <w:lvl w:ilvl="0">
      <w:start w:val="1"/>
      <w:numFmt w:val="decimal"/>
      <w:suff w:val="space"/>
      <w:lvlText w:val="%1."/>
      <w:lvlJc w:val="left"/>
      <w:pPr>
        <w:ind w:left="57" w:hanging="57"/>
      </w:pPr>
      <w:rPr>
        <w:rFonts w:hint="default"/>
      </w:rPr>
    </w:lvl>
    <w:lvl w:ilvl="1">
      <w:start w:val="1"/>
      <w:numFmt w:val="decimal"/>
      <w:isLgl/>
      <w:suff w:val="space"/>
      <w:lvlText w:val="%1.%2."/>
      <w:lvlJc w:val="left"/>
      <w:pPr>
        <w:ind w:left="57" w:hanging="57"/>
      </w:pPr>
      <w:rPr>
        <w:rFonts w:hint="default"/>
      </w:rPr>
    </w:lvl>
    <w:lvl w:ilvl="2">
      <w:start w:val="1"/>
      <w:numFmt w:val="decimal"/>
      <w:isLgl/>
      <w:lvlText w:val="%1.%2.%3."/>
      <w:lvlJc w:val="left"/>
      <w:pPr>
        <w:ind w:left="57" w:hanging="57"/>
      </w:pPr>
      <w:rPr>
        <w:rFonts w:hint="default"/>
      </w:rPr>
    </w:lvl>
    <w:lvl w:ilvl="3">
      <w:start w:val="1"/>
      <w:numFmt w:val="decimal"/>
      <w:isLgl/>
      <w:lvlText w:val="%1.%2.%3.%4."/>
      <w:lvlJc w:val="left"/>
      <w:pPr>
        <w:ind w:left="57" w:hanging="57"/>
      </w:pPr>
      <w:rPr>
        <w:rFonts w:hint="default"/>
      </w:rPr>
    </w:lvl>
    <w:lvl w:ilvl="4">
      <w:start w:val="1"/>
      <w:numFmt w:val="decimal"/>
      <w:isLgl/>
      <w:lvlText w:val="%1.%2.%3.%4.%5."/>
      <w:lvlJc w:val="left"/>
      <w:pPr>
        <w:ind w:left="57" w:hanging="57"/>
      </w:pPr>
      <w:rPr>
        <w:rFonts w:hint="default"/>
      </w:rPr>
    </w:lvl>
    <w:lvl w:ilvl="5">
      <w:start w:val="1"/>
      <w:numFmt w:val="decimal"/>
      <w:isLgl/>
      <w:lvlText w:val="%1.%2.%3.%4.%5.%6."/>
      <w:lvlJc w:val="left"/>
      <w:pPr>
        <w:ind w:left="57" w:hanging="57"/>
      </w:pPr>
      <w:rPr>
        <w:rFonts w:hint="default"/>
      </w:rPr>
    </w:lvl>
    <w:lvl w:ilvl="6">
      <w:start w:val="1"/>
      <w:numFmt w:val="decimal"/>
      <w:isLgl/>
      <w:lvlText w:val="%1.%2.%3.%4.%5.%6.%7."/>
      <w:lvlJc w:val="left"/>
      <w:pPr>
        <w:ind w:left="57" w:hanging="57"/>
      </w:pPr>
      <w:rPr>
        <w:rFonts w:hint="default"/>
      </w:rPr>
    </w:lvl>
    <w:lvl w:ilvl="7">
      <w:start w:val="1"/>
      <w:numFmt w:val="decimal"/>
      <w:isLgl/>
      <w:lvlText w:val="%1.%2.%3.%4.%5.%6.%7.%8."/>
      <w:lvlJc w:val="left"/>
      <w:pPr>
        <w:ind w:left="57" w:hanging="57"/>
      </w:pPr>
      <w:rPr>
        <w:rFonts w:hint="default"/>
      </w:rPr>
    </w:lvl>
    <w:lvl w:ilvl="8">
      <w:start w:val="1"/>
      <w:numFmt w:val="decimal"/>
      <w:isLgl/>
      <w:lvlText w:val="%1.%2.%3.%4.%5.%6.%7.%8.%9."/>
      <w:lvlJc w:val="left"/>
      <w:pPr>
        <w:ind w:left="57" w:hanging="57"/>
      </w:pPr>
      <w:rPr>
        <w:rFonts w:hint="default"/>
      </w:rPr>
    </w:lvl>
  </w:abstractNum>
  <w:abstractNum w:abstractNumId="13" w15:restartNumberingAfterBreak="0">
    <w:nsid w:val="624946E5"/>
    <w:multiLevelType w:val="hybridMultilevel"/>
    <w:tmpl w:val="E70C6AD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34059DB"/>
    <w:multiLevelType w:val="hybridMultilevel"/>
    <w:tmpl w:val="F2BC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EC783D"/>
    <w:multiLevelType w:val="hybridMultilevel"/>
    <w:tmpl w:val="F7F87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2253F9A"/>
    <w:multiLevelType w:val="hybridMultilevel"/>
    <w:tmpl w:val="5922C338"/>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76C4157"/>
    <w:multiLevelType w:val="hybridMultilevel"/>
    <w:tmpl w:val="DB94603A"/>
    <w:lvl w:ilvl="0" w:tplc="0C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187AB8"/>
    <w:multiLevelType w:val="hybridMultilevel"/>
    <w:tmpl w:val="6686AA6E"/>
    <w:lvl w:ilvl="0" w:tplc="0C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9174242"/>
    <w:multiLevelType w:val="hybridMultilevel"/>
    <w:tmpl w:val="24D676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B233935"/>
    <w:multiLevelType w:val="hybridMultilevel"/>
    <w:tmpl w:val="2A50AB2E"/>
    <w:lvl w:ilvl="0" w:tplc="DA4E65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C2498"/>
    <w:multiLevelType w:val="multilevel"/>
    <w:tmpl w:val="2D6601FA"/>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72516963">
    <w:abstractNumId w:val="7"/>
  </w:num>
  <w:num w:numId="2" w16cid:durableId="1493986387">
    <w:abstractNumId w:val="5"/>
  </w:num>
  <w:num w:numId="3" w16cid:durableId="88357437">
    <w:abstractNumId w:val="2"/>
  </w:num>
  <w:num w:numId="4" w16cid:durableId="905721705">
    <w:abstractNumId w:val="15"/>
  </w:num>
  <w:num w:numId="5" w16cid:durableId="1643268582">
    <w:abstractNumId w:val="13"/>
  </w:num>
  <w:num w:numId="6" w16cid:durableId="409086048">
    <w:abstractNumId w:val="9"/>
  </w:num>
  <w:num w:numId="7" w16cid:durableId="2056157426">
    <w:abstractNumId w:val="6"/>
  </w:num>
  <w:num w:numId="8" w16cid:durableId="1909921218">
    <w:abstractNumId w:val="4"/>
  </w:num>
  <w:num w:numId="9" w16cid:durableId="1827699112">
    <w:abstractNumId w:val="8"/>
  </w:num>
  <w:num w:numId="10" w16cid:durableId="366564500">
    <w:abstractNumId w:val="1"/>
  </w:num>
  <w:num w:numId="11" w16cid:durableId="1087339817">
    <w:abstractNumId w:val="16"/>
  </w:num>
  <w:num w:numId="12" w16cid:durableId="700324074">
    <w:abstractNumId w:val="21"/>
  </w:num>
  <w:num w:numId="13" w16cid:durableId="398669570">
    <w:abstractNumId w:val="17"/>
  </w:num>
  <w:num w:numId="14" w16cid:durableId="1420760934">
    <w:abstractNumId w:val="11"/>
  </w:num>
  <w:num w:numId="15" w16cid:durableId="2047176060">
    <w:abstractNumId w:val="19"/>
  </w:num>
  <w:num w:numId="16" w16cid:durableId="719015967">
    <w:abstractNumId w:val="18"/>
  </w:num>
  <w:num w:numId="17" w16cid:durableId="1794132359">
    <w:abstractNumId w:val="0"/>
  </w:num>
  <w:num w:numId="18" w16cid:durableId="213203736">
    <w:abstractNumId w:val="10"/>
  </w:num>
  <w:num w:numId="19" w16cid:durableId="764498834">
    <w:abstractNumId w:val="12"/>
  </w:num>
  <w:num w:numId="20" w16cid:durableId="1146707359">
    <w:abstractNumId w:val="3"/>
  </w:num>
  <w:num w:numId="21" w16cid:durableId="415975197">
    <w:abstractNumId w:val="20"/>
  </w:num>
  <w:num w:numId="22" w16cid:durableId="445276408">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965"/>
    <w:rsid w:val="000001C3"/>
    <w:rsid w:val="00000396"/>
    <w:rsid w:val="00000F27"/>
    <w:rsid w:val="00001350"/>
    <w:rsid w:val="00001C7C"/>
    <w:rsid w:val="000039BA"/>
    <w:rsid w:val="00005877"/>
    <w:rsid w:val="000067B5"/>
    <w:rsid w:val="00006A44"/>
    <w:rsid w:val="00006A48"/>
    <w:rsid w:val="00007610"/>
    <w:rsid w:val="000077BA"/>
    <w:rsid w:val="00007A0B"/>
    <w:rsid w:val="00010590"/>
    <w:rsid w:val="000110B0"/>
    <w:rsid w:val="000115A0"/>
    <w:rsid w:val="000124E8"/>
    <w:rsid w:val="00012F79"/>
    <w:rsid w:val="000134B3"/>
    <w:rsid w:val="00013BAE"/>
    <w:rsid w:val="0001586D"/>
    <w:rsid w:val="00015E31"/>
    <w:rsid w:val="00021068"/>
    <w:rsid w:val="000220E7"/>
    <w:rsid w:val="00022297"/>
    <w:rsid w:val="0002261F"/>
    <w:rsid w:val="00024A87"/>
    <w:rsid w:val="00025907"/>
    <w:rsid w:val="000262D2"/>
    <w:rsid w:val="000274A5"/>
    <w:rsid w:val="000277D0"/>
    <w:rsid w:val="00031A0B"/>
    <w:rsid w:val="00031BC5"/>
    <w:rsid w:val="0003275A"/>
    <w:rsid w:val="00033369"/>
    <w:rsid w:val="00034A79"/>
    <w:rsid w:val="00036825"/>
    <w:rsid w:val="00037532"/>
    <w:rsid w:val="00040376"/>
    <w:rsid w:val="00040587"/>
    <w:rsid w:val="000409FE"/>
    <w:rsid w:val="00040DE5"/>
    <w:rsid w:val="00040FF3"/>
    <w:rsid w:val="000410C1"/>
    <w:rsid w:val="000412B7"/>
    <w:rsid w:val="00042A4A"/>
    <w:rsid w:val="00043728"/>
    <w:rsid w:val="00044292"/>
    <w:rsid w:val="000442E2"/>
    <w:rsid w:val="0004483A"/>
    <w:rsid w:val="00044844"/>
    <w:rsid w:val="00044D4B"/>
    <w:rsid w:val="00044DCA"/>
    <w:rsid w:val="00044E0F"/>
    <w:rsid w:val="00044E7C"/>
    <w:rsid w:val="00045D80"/>
    <w:rsid w:val="0004664E"/>
    <w:rsid w:val="00046D65"/>
    <w:rsid w:val="0005041A"/>
    <w:rsid w:val="00050D69"/>
    <w:rsid w:val="00051119"/>
    <w:rsid w:val="0005172C"/>
    <w:rsid w:val="0005249A"/>
    <w:rsid w:val="00053C33"/>
    <w:rsid w:val="00054AD2"/>
    <w:rsid w:val="000551F7"/>
    <w:rsid w:val="000554B4"/>
    <w:rsid w:val="00055D08"/>
    <w:rsid w:val="00056405"/>
    <w:rsid w:val="000567EE"/>
    <w:rsid w:val="00060AA5"/>
    <w:rsid w:val="00061574"/>
    <w:rsid w:val="000631DC"/>
    <w:rsid w:val="000634FF"/>
    <w:rsid w:val="000700F8"/>
    <w:rsid w:val="00070E06"/>
    <w:rsid w:val="000711B1"/>
    <w:rsid w:val="0007196E"/>
    <w:rsid w:val="00071DAA"/>
    <w:rsid w:val="00072989"/>
    <w:rsid w:val="00072E19"/>
    <w:rsid w:val="00073245"/>
    <w:rsid w:val="0007410E"/>
    <w:rsid w:val="00074BC3"/>
    <w:rsid w:val="0007560E"/>
    <w:rsid w:val="0007666F"/>
    <w:rsid w:val="00077E39"/>
    <w:rsid w:val="0008019B"/>
    <w:rsid w:val="000805CD"/>
    <w:rsid w:val="00081522"/>
    <w:rsid w:val="000815CA"/>
    <w:rsid w:val="0008177D"/>
    <w:rsid w:val="000823DA"/>
    <w:rsid w:val="00082419"/>
    <w:rsid w:val="00084D19"/>
    <w:rsid w:val="00085D0E"/>
    <w:rsid w:val="00085DEB"/>
    <w:rsid w:val="00091B10"/>
    <w:rsid w:val="00092392"/>
    <w:rsid w:val="00092426"/>
    <w:rsid w:val="0009263E"/>
    <w:rsid w:val="00092C8C"/>
    <w:rsid w:val="00093A84"/>
    <w:rsid w:val="000944B5"/>
    <w:rsid w:val="00094568"/>
    <w:rsid w:val="00095ABC"/>
    <w:rsid w:val="00095D6B"/>
    <w:rsid w:val="000968B7"/>
    <w:rsid w:val="00096CF8"/>
    <w:rsid w:val="000A1FB6"/>
    <w:rsid w:val="000A24E3"/>
    <w:rsid w:val="000A2914"/>
    <w:rsid w:val="000A33BF"/>
    <w:rsid w:val="000A3A22"/>
    <w:rsid w:val="000A43C2"/>
    <w:rsid w:val="000A494D"/>
    <w:rsid w:val="000A4A0F"/>
    <w:rsid w:val="000A51F2"/>
    <w:rsid w:val="000A5AAF"/>
    <w:rsid w:val="000A74DC"/>
    <w:rsid w:val="000A7C32"/>
    <w:rsid w:val="000A7E3F"/>
    <w:rsid w:val="000B0CB8"/>
    <w:rsid w:val="000B25C8"/>
    <w:rsid w:val="000B28DD"/>
    <w:rsid w:val="000B4370"/>
    <w:rsid w:val="000B4C69"/>
    <w:rsid w:val="000B5477"/>
    <w:rsid w:val="000B5DC6"/>
    <w:rsid w:val="000B6309"/>
    <w:rsid w:val="000B63A2"/>
    <w:rsid w:val="000B77DD"/>
    <w:rsid w:val="000C07FD"/>
    <w:rsid w:val="000C0AAF"/>
    <w:rsid w:val="000C5A5D"/>
    <w:rsid w:val="000C5AAC"/>
    <w:rsid w:val="000C715C"/>
    <w:rsid w:val="000D111C"/>
    <w:rsid w:val="000D2AC5"/>
    <w:rsid w:val="000D40A5"/>
    <w:rsid w:val="000D4899"/>
    <w:rsid w:val="000D5203"/>
    <w:rsid w:val="000D6F7A"/>
    <w:rsid w:val="000E04F6"/>
    <w:rsid w:val="000E0DA6"/>
    <w:rsid w:val="000E18A0"/>
    <w:rsid w:val="000E3A49"/>
    <w:rsid w:val="000E4B7C"/>
    <w:rsid w:val="000E4F8D"/>
    <w:rsid w:val="000E54D4"/>
    <w:rsid w:val="000E599B"/>
    <w:rsid w:val="000E5BA3"/>
    <w:rsid w:val="000F0395"/>
    <w:rsid w:val="000F0515"/>
    <w:rsid w:val="000F11A7"/>
    <w:rsid w:val="000F1E2B"/>
    <w:rsid w:val="000F485E"/>
    <w:rsid w:val="000F5B6F"/>
    <w:rsid w:val="000F6AE3"/>
    <w:rsid w:val="000F7F69"/>
    <w:rsid w:val="001004BC"/>
    <w:rsid w:val="0010066E"/>
    <w:rsid w:val="00100713"/>
    <w:rsid w:val="001012FF"/>
    <w:rsid w:val="00102F7C"/>
    <w:rsid w:val="001050AB"/>
    <w:rsid w:val="0010646C"/>
    <w:rsid w:val="00107D12"/>
    <w:rsid w:val="001100EC"/>
    <w:rsid w:val="00110C92"/>
    <w:rsid w:val="00110FC4"/>
    <w:rsid w:val="00112D76"/>
    <w:rsid w:val="00115422"/>
    <w:rsid w:val="00115436"/>
    <w:rsid w:val="001167EF"/>
    <w:rsid w:val="00116974"/>
    <w:rsid w:val="00116F4F"/>
    <w:rsid w:val="001178D5"/>
    <w:rsid w:val="00121576"/>
    <w:rsid w:val="00121D87"/>
    <w:rsid w:val="0012493A"/>
    <w:rsid w:val="00124E11"/>
    <w:rsid w:val="00125EE1"/>
    <w:rsid w:val="00126645"/>
    <w:rsid w:val="00126D70"/>
    <w:rsid w:val="0012731F"/>
    <w:rsid w:val="00127C3E"/>
    <w:rsid w:val="00127DF9"/>
    <w:rsid w:val="00131B10"/>
    <w:rsid w:val="001344D3"/>
    <w:rsid w:val="00134D17"/>
    <w:rsid w:val="00136AFA"/>
    <w:rsid w:val="00137355"/>
    <w:rsid w:val="001374BA"/>
    <w:rsid w:val="00137E18"/>
    <w:rsid w:val="00140722"/>
    <w:rsid w:val="001442E5"/>
    <w:rsid w:val="00146065"/>
    <w:rsid w:val="00146371"/>
    <w:rsid w:val="00150881"/>
    <w:rsid w:val="00151078"/>
    <w:rsid w:val="00151666"/>
    <w:rsid w:val="00151887"/>
    <w:rsid w:val="00151BCB"/>
    <w:rsid w:val="001526EB"/>
    <w:rsid w:val="001557F0"/>
    <w:rsid w:val="001559A7"/>
    <w:rsid w:val="00156515"/>
    <w:rsid w:val="00156807"/>
    <w:rsid w:val="001570D9"/>
    <w:rsid w:val="00157D6D"/>
    <w:rsid w:val="0016000E"/>
    <w:rsid w:val="0016242D"/>
    <w:rsid w:val="00162CD9"/>
    <w:rsid w:val="0016368B"/>
    <w:rsid w:val="00164255"/>
    <w:rsid w:val="00164B06"/>
    <w:rsid w:val="00164CE2"/>
    <w:rsid w:val="001650E6"/>
    <w:rsid w:val="00166E8B"/>
    <w:rsid w:val="00167883"/>
    <w:rsid w:val="00167E38"/>
    <w:rsid w:val="00171D46"/>
    <w:rsid w:val="00173E85"/>
    <w:rsid w:val="0017564A"/>
    <w:rsid w:val="00175816"/>
    <w:rsid w:val="0017759B"/>
    <w:rsid w:val="001817DF"/>
    <w:rsid w:val="00182F93"/>
    <w:rsid w:val="00183DF6"/>
    <w:rsid w:val="00184D81"/>
    <w:rsid w:val="00185886"/>
    <w:rsid w:val="001859B8"/>
    <w:rsid w:val="00186E8B"/>
    <w:rsid w:val="00187702"/>
    <w:rsid w:val="0018795C"/>
    <w:rsid w:val="00187B22"/>
    <w:rsid w:val="00187DF4"/>
    <w:rsid w:val="001901EA"/>
    <w:rsid w:val="00193DB5"/>
    <w:rsid w:val="00193EF8"/>
    <w:rsid w:val="001942E6"/>
    <w:rsid w:val="00194FE0"/>
    <w:rsid w:val="001950FB"/>
    <w:rsid w:val="001954D7"/>
    <w:rsid w:val="00195919"/>
    <w:rsid w:val="00195CA1"/>
    <w:rsid w:val="00196940"/>
    <w:rsid w:val="00196D7D"/>
    <w:rsid w:val="001A020A"/>
    <w:rsid w:val="001A0A4E"/>
    <w:rsid w:val="001A1062"/>
    <w:rsid w:val="001A1B6B"/>
    <w:rsid w:val="001A1C62"/>
    <w:rsid w:val="001A3303"/>
    <w:rsid w:val="001A4592"/>
    <w:rsid w:val="001A4EC9"/>
    <w:rsid w:val="001A4FA2"/>
    <w:rsid w:val="001A52AE"/>
    <w:rsid w:val="001A5C04"/>
    <w:rsid w:val="001A5C80"/>
    <w:rsid w:val="001A6D4C"/>
    <w:rsid w:val="001A6D92"/>
    <w:rsid w:val="001A6E9E"/>
    <w:rsid w:val="001B152E"/>
    <w:rsid w:val="001B257B"/>
    <w:rsid w:val="001B2A68"/>
    <w:rsid w:val="001B2A96"/>
    <w:rsid w:val="001B6D52"/>
    <w:rsid w:val="001B747F"/>
    <w:rsid w:val="001B7AA7"/>
    <w:rsid w:val="001C2464"/>
    <w:rsid w:val="001C2D3F"/>
    <w:rsid w:val="001C34FE"/>
    <w:rsid w:val="001C3723"/>
    <w:rsid w:val="001C4B23"/>
    <w:rsid w:val="001C5B56"/>
    <w:rsid w:val="001C6D12"/>
    <w:rsid w:val="001C774F"/>
    <w:rsid w:val="001C78DB"/>
    <w:rsid w:val="001C7A49"/>
    <w:rsid w:val="001D0872"/>
    <w:rsid w:val="001D1251"/>
    <w:rsid w:val="001D1D56"/>
    <w:rsid w:val="001D2C8C"/>
    <w:rsid w:val="001D2DA8"/>
    <w:rsid w:val="001D3033"/>
    <w:rsid w:val="001D4212"/>
    <w:rsid w:val="001D664F"/>
    <w:rsid w:val="001E06A0"/>
    <w:rsid w:val="001E138A"/>
    <w:rsid w:val="001E2705"/>
    <w:rsid w:val="001E276D"/>
    <w:rsid w:val="001E2FB9"/>
    <w:rsid w:val="001E3CAF"/>
    <w:rsid w:val="001E4CB4"/>
    <w:rsid w:val="001E58EA"/>
    <w:rsid w:val="001E5CE6"/>
    <w:rsid w:val="001E7834"/>
    <w:rsid w:val="001F0E13"/>
    <w:rsid w:val="001F0FC6"/>
    <w:rsid w:val="001F200F"/>
    <w:rsid w:val="001F2473"/>
    <w:rsid w:val="001F2CF1"/>
    <w:rsid w:val="001F3DF8"/>
    <w:rsid w:val="001F57C9"/>
    <w:rsid w:val="001F61C3"/>
    <w:rsid w:val="001F6251"/>
    <w:rsid w:val="001F67CE"/>
    <w:rsid w:val="001F7B69"/>
    <w:rsid w:val="001F7C3B"/>
    <w:rsid w:val="002000D1"/>
    <w:rsid w:val="00202839"/>
    <w:rsid w:val="00207FBA"/>
    <w:rsid w:val="002110AB"/>
    <w:rsid w:val="00211407"/>
    <w:rsid w:val="002114B0"/>
    <w:rsid w:val="0021382C"/>
    <w:rsid w:val="00213DAF"/>
    <w:rsid w:val="002146CF"/>
    <w:rsid w:val="002150F1"/>
    <w:rsid w:val="00215C6B"/>
    <w:rsid w:val="00216DD3"/>
    <w:rsid w:val="00216DD8"/>
    <w:rsid w:val="002231BC"/>
    <w:rsid w:val="00223CB9"/>
    <w:rsid w:val="00224344"/>
    <w:rsid w:val="00224D75"/>
    <w:rsid w:val="00227954"/>
    <w:rsid w:val="00231474"/>
    <w:rsid w:val="002314D3"/>
    <w:rsid w:val="00231A78"/>
    <w:rsid w:val="00233FD9"/>
    <w:rsid w:val="00235001"/>
    <w:rsid w:val="00235440"/>
    <w:rsid w:val="00240663"/>
    <w:rsid w:val="002409BD"/>
    <w:rsid w:val="00240A55"/>
    <w:rsid w:val="00241B68"/>
    <w:rsid w:val="00241F2E"/>
    <w:rsid w:val="00244C8B"/>
    <w:rsid w:val="00244E17"/>
    <w:rsid w:val="0024567C"/>
    <w:rsid w:val="00245CD7"/>
    <w:rsid w:val="00245D85"/>
    <w:rsid w:val="0024775A"/>
    <w:rsid w:val="00247BA9"/>
    <w:rsid w:val="002508AC"/>
    <w:rsid w:val="0025171C"/>
    <w:rsid w:val="00251B69"/>
    <w:rsid w:val="002538B6"/>
    <w:rsid w:val="002538D7"/>
    <w:rsid w:val="00253F5F"/>
    <w:rsid w:val="00254220"/>
    <w:rsid w:val="00254422"/>
    <w:rsid w:val="00254ECB"/>
    <w:rsid w:val="0025534F"/>
    <w:rsid w:val="00255898"/>
    <w:rsid w:val="00255FFA"/>
    <w:rsid w:val="00256611"/>
    <w:rsid w:val="00257152"/>
    <w:rsid w:val="00257DFA"/>
    <w:rsid w:val="00260472"/>
    <w:rsid w:val="00260B9D"/>
    <w:rsid w:val="00262019"/>
    <w:rsid w:val="0026242E"/>
    <w:rsid w:val="00263E59"/>
    <w:rsid w:val="0026491C"/>
    <w:rsid w:val="00270C9E"/>
    <w:rsid w:val="002715B9"/>
    <w:rsid w:val="00272065"/>
    <w:rsid w:val="002729AB"/>
    <w:rsid w:val="00272AFE"/>
    <w:rsid w:val="00273632"/>
    <w:rsid w:val="002736E1"/>
    <w:rsid w:val="002743EE"/>
    <w:rsid w:val="0027520D"/>
    <w:rsid w:val="002753CB"/>
    <w:rsid w:val="002758AA"/>
    <w:rsid w:val="00276139"/>
    <w:rsid w:val="00276A01"/>
    <w:rsid w:val="00276C66"/>
    <w:rsid w:val="00276FAB"/>
    <w:rsid w:val="00277B0D"/>
    <w:rsid w:val="0028025B"/>
    <w:rsid w:val="002802FB"/>
    <w:rsid w:val="0028051C"/>
    <w:rsid w:val="00280D73"/>
    <w:rsid w:val="002821ED"/>
    <w:rsid w:val="00283681"/>
    <w:rsid w:val="0028386D"/>
    <w:rsid w:val="00283CF4"/>
    <w:rsid w:val="00283DD3"/>
    <w:rsid w:val="00284881"/>
    <w:rsid w:val="002852F2"/>
    <w:rsid w:val="0028587A"/>
    <w:rsid w:val="00286732"/>
    <w:rsid w:val="00286DA7"/>
    <w:rsid w:val="002874B7"/>
    <w:rsid w:val="00290E4A"/>
    <w:rsid w:val="0029175B"/>
    <w:rsid w:val="00291FF1"/>
    <w:rsid w:val="00293DF4"/>
    <w:rsid w:val="00294A9B"/>
    <w:rsid w:val="0029523E"/>
    <w:rsid w:val="002954CF"/>
    <w:rsid w:val="002962C7"/>
    <w:rsid w:val="00296575"/>
    <w:rsid w:val="002966D2"/>
    <w:rsid w:val="002A08FA"/>
    <w:rsid w:val="002A13F5"/>
    <w:rsid w:val="002A1869"/>
    <w:rsid w:val="002A24C5"/>
    <w:rsid w:val="002A3D05"/>
    <w:rsid w:val="002A5825"/>
    <w:rsid w:val="002A6E98"/>
    <w:rsid w:val="002B042F"/>
    <w:rsid w:val="002B05D4"/>
    <w:rsid w:val="002B0F3E"/>
    <w:rsid w:val="002B1165"/>
    <w:rsid w:val="002B1184"/>
    <w:rsid w:val="002B126C"/>
    <w:rsid w:val="002B164C"/>
    <w:rsid w:val="002B1712"/>
    <w:rsid w:val="002B1A40"/>
    <w:rsid w:val="002B1C06"/>
    <w:rsid w:val="002B23F9"/>
    <w:rsid w:val="002B28E9"/>
    <w:rsid w:val="002B2D19"/>
    <w:rsid w:val="002B2DF0"/>
    <w:rsid w:val="002B5557"/>
    <w:rsid w:val="002B5904"/>
    <w:rsid w:val="002B6207"/>
    <w:rsid w:val="002B6682"/>
    <w:rsid w:val="002B6DA9"/>
    <w:rsid w:val="002C12E3"/>
    <w:rsid w:val="002C1D9E"/>
    <w:rsid w:val="002C20AD"/>
    <w:rsid w:val="002C2118"/>
    <w:rsid w:val="002C2337"/>
    <w:rsid w:val="002C38E7"/>
    <w:rsid w:val="002C3E97"/>
    <w:rsid w:val="002C4456"/>
    <w:rsid w:val="002C5669"/>
    <w:rsid w:val="002C6204"/>
    <w:rsid w:val="002C65D4"/>
    <w:rsid w:val="002C73AC"/>
    <w:rsid w:val="002C7F18"/>
    <w:rsid w:val="002D1D53"/>
    <w:rsid w:val="002D571A"/>
    <w:rsid w:val="002D5A28"/>
    <w:rsid w:val="002D5F27"/>
    <w:rsid w:val="002D6526"/>
    <w:rsid w:val="002D67DD"/>
    <w:rsid w:val="002D6D06"/>
    <w:rsid w:val="002D78A6"/>
    <w:rsid w:val="002D7A94"/>
    <w:rsid w:val="002D7ABA"/>
    <w:rsid w:val="002E3BB7"/>
    <w:rsid w:val="002E4575"/>
    <w:rsid w:val="002E4EA3"/>
    <w:rsid w:val="002E53FA"/>
    <w:rsid w:val="002E58E6"/>
    <w:rsid w:val="002F038F"/>
    <w:rsid w:val="002F0F01"/>
    <w:rsid w:val="002F1920"/>
    <w:rsid w:val="002F1A2E"/>
    <w:rsid w:val="002F2E04"/>
    <w:rsid w:val="002F3949"/>
    <w:rsid w:val="002F567F"/>
    <w:rsid w:val="003035AE"/>
    <w:rsid w:val="00305788"/>
    <w:rsid w:val="003060B5"/>
    <w:rsid w:val="00307AFE"/>
    <w:rsid w:val="00310BC1"/>
    <w:rsid w:val="00311C4B"/>
    <w:rsid w:val="00312BD9"/>
    <w:rsid w:val="003134BA"/>
    <w:rsid w:val="003139AE"/>
    <w:rsid w:val="00313C0B"/>
    <w:rsid w:val="00313FF7"/>
    <w:rsid w:val="00314532"/>
    <w:rsid w:val="00315C3B"/>
    <w:rsid w:val="0031609B"/>
    <w:rsid w:val="003172D2"/>
    <w:rsid w:val="00320121"/>
    <w:rsid w:val="00321400"/>
    <w:rsid w:val="003223D9"/>
    <w:rsid w:val="00323257"/>
    <w:rsid w:val="00323275"/>
    <w:rsid w:val="00325107"/>
    <w:rsid w:val="00326830"/>
    <w:rsid w:val="003268D5"/>
    <w:rsid w:val="00326D74"/>
    <w:rsid w:val="0032783D"/>
    <w:rsid w:val="00327D56"/>
    <w:rsid w:val="003304D7"/>
    <w:rsid w:val="00330509"/>
    <w:rsid w:val="00331195"/>
    <w:rsid w:val="0033147D"/>
    <w:rsid w:val="00331BDC"/>
    <w:rsid w:val="00332492"/>
    <w:rsid w:val="00332670"/>
    <w:rsid w:val="00332E4F"/>
    <w:rsid w:val="00333026"/>
    <w:rsid w:val="003336AB"/>
    <w:rsid w:val="00333A40"/>
    <w:rsid w:val="00334153"/>
    <w:rsid w:val="003352F3"/>
    <w:rsid w:val="00335583"/>
    <w:rsid w:val="00335CA9"/>
    <w:rsid w:val="00335CBC"/>
    <w:rsid w:val="003370C8"/>
    <w:rsid w:val="003374E3"/>
    <w:rsid w:val="00341522"/>
    <w:rsid w:val="00341C53"/>
    <w:rsid w:val="00342DBF"/>
    <w:rsid w:val="00342F57"/>
    <w:rsid w:val="00344531"/>
    <w:rsid w:val="00344C96"/>
    <w:rsid w:val="00345887"/>
    <w:rsid w:val="00345DC3"/>
    <w:rsid w:val="0034661A"/>
    <w:rsid w:val="00346BF8"/>
    <w:rsid w:val="00347CA4"/>
    <w:rsid w:val="003504DC"/>
    <w:rsid w:val="00350BD7"/>
    <w:rsid w:val="00353773"/>
    <w:rsid w:val="003547B5"/>
    <w:rsid w:val="00355A6B"/>
    <w:rsid w:val="00355D36"/>
    <w:rsid w:val="00355FDB"/>
    <w:rsid w:val="003570E8"/>
    <w:rsid w:val="003605BE"/>
    <w:rsid w:val="00362DD4"/>
    <w:rsid w:val="0036361E"/>
    <w:rsid w:val="00363F98"/>
    <w:rsid w:val="003640FA"/>
    <w:rsid w:val="00364273"/>
    <w:rsid w:val="003646B0"/>
    <w:rsid w:val="003654C8"/>
    <w:rsid w:val="003658F4"/>
    <w:rsid w:val="00366B04"/>
    <w:rsid w:val="00366B0E"/>
    <w:rsid w:val="00370ACB"/>
    <w:rsid w:val="0037294E"/>
    <w:rsid w:val="00372CF4"/>
    <w:rsid w:val="0037459A"/>
    <w:rsid w:val="003749D0"/>
    <w:rsid w:val="00374CDE"/>
    <w:rsid w:val="00375455"/>
    <w:rsid w:val="00376611"/>
    <w:rsid w:val="00376FEE"/>
    <w:rsid w:val="00377296"/>
    <w:rsid w:val="003800B3"/>
    <w:rsid w:val="00382FA3"/>
    <w:rsid w:val="00383A45"/>
    <w:rsid w:val="00385001"/>
    <w:rsid w:val="00385964"/>
    <w:rsid w:val="0038761B"/>
    <w:rsid w:val="00387634"/>
    <w:rsid w:val="003877D8"/>
    <w:rsid w:val="00390B72"/>
    <w:rsid w:val="00391103"/>
    <w:rsid w:val="00392617"/>
    <w:rsid w:val="00392782"/>
    <w:rsid w:val="00393289"/>
    <w:rsid w:val="00393309"/>
    <w:rsid w:val="00395073"/>
    <w:rsid w:val="00395E07"/>
    <w:rsid w:val="003969E4"/>
    <w:rsid w:val="00396E3C"/>
    <w:rsid w:val="0039738A"/>
    <w:rsid w:val="00397C19"/>
    <w:rsid w:val="003A034C"/>
    <w:rsid w:val="003A109A"/>
    <w:rsid w:val="003A171F"/>
    <w:rsid w:val="003A43CA"/>
    <w:rsid w:val="003A62EF"/>
    <w:rsid w:val="003A6EF0"/>
    <w:rsid w:val="003A6FB1"/>
    <w:rsid w:val="003A70ED"/>
    <w:rsid w:val="003A713B"/>
    <w:rsid w:val="003A7FC1"/>
    <w:rsid w:val="003B06E3"/>
    <w:rsid w:val="003B0C8B"/>
    <w:rsid w:val="003B255C"/>
    <w:rsid w:val="003B3B03"/>
    <w:rsid w:val="003B502C"/>
    <w:rsid w:val="003B5725"/>
    <w:rsid w:val="003B5AE0"/>
    <w:rsid w:val="003B6C68"/>
    <w:rsid w:val="003B704A"/>
    <w:rsid w:val="003B7915"/>
    <w:rsid w:val="003C01A6"/>
    <w:rsid w:val="003C048D"/>
    <w:rsid w:val="003C1059"/>
    <w:rsid w:val="003C20B9"/>
    <w:rsid w:val="003C2DF3"/>
    <w:rsid w:val="003C33AA"/>
    <w:rsid w:val="003C35E8"/>
    <w:rsid w:val="003C45B8"/>
    <w:rsid w:val="003C53F4"/>
    <w:rsid w:val="003C5B1F"/>
    <w:rsid w:val="003C62A6"/>
    <w:rsid w:val="003C7DDD"/>
    <w:rsid w:val="003D06EE"/>
    <w:rsid w:val="003D16A4"/>
    <w:rsid w:val="003D24FC"/>
    <w:rsid w:val="003D41A5"/>
    <w:rsid w:val="003D41BE"/>
    <w:rsid w:val="003D44AF"/>
    <w:rsid w:val="003D4635"/>
    <w:rsid w:val="003D58DB"/>
    <w:rsid w:val="003D5A57"/>
    <w:rsid w:val="003D6408"/>
    <w:rsid w:val="003D6BB4"/>
    <w:rsid w:val="003E021C"/>
    <w:rsid w:val="003E05B9"/>
    <w:rsid w:val="003E11CE"/>
    <w:rsid w:val="003E3E64"/>
    <w:rsid w:val="003E418A"/>
    <w:rsid w:val="003E4A83"/>
    <w:rsid w:val="003E4C48"/>
    <w:rsid w:val="003E66C6"/>
    <w:rsid w:val="003E6959"/>
    <w:rsid w:val="003E6E50"/>
    <w:rsid w:val="003E7162"/>
    <w:rsid w:val="003E767B"/>
    <w:rsid w:val="003E7E55"/>
    <w:rsid w:val="003F06DA"/>
    <w:rsid w:val="003F0C2B"/>
    <w:rsid w:val="003F122C"/>
    <w:rsid w:val="003F1B77"/>
    <w:rsid w:val="003F600E"/>
    <w:rsid w:val="003F6181"/>
    <w:rsid w:val="003F6695"/>
    <w:rsid w:val="003F686B"/>
    <w:rsid w:val="003F6EEC"/>
    <w:rsid w:val="003F7A79"/>
    <w:rsid w:val="00400733"/>
    <w:rsid w:val="00400B34"/>
    <w:rsid w:val="004022F6"/>
    <w:rsid w:val="00402FEA"/>
    <w:rsid w:val="00403672"/>
    <w:rsid w:val="00404B2C"/>
    <w:rsid w:val="00405A8E"/>
    <w:rsid w:val="00405BB9"/>
    <w:rsid w:val="00405D60"/>
    <w:rsid w:val="00406303"/>
    <w:rsid w:val="0040704F"/>
    <w:rsid w:val="00407938"/>
    <w:rsid w:val="00407CCA"/>
    <w:rsid w:val="004102A6"/>
    <w:rsid w:val="00410AA7"/>
    <w:rsid w:val="00410BCA"/>
    <w:rsid w:val="004117DF"/>
    <w:rsid w:val="004126E6"/>
    <w:rsid w:val="00412B5A"/>
    <w:rsid w:val="00412C52"/>
    <w:rsid w:val="00413E45"/>
    <w:rsid w:val="00414281"/>
    <w:rsid w:val="00414F01"/>
    <w:rsid w:val="004150E0"/>
    <w:rsid w:val="00416738"/>
    <w:rsid w:val="00417663"/>
    <w:rsid w:val="00420DBD"/>
    <w:rsid w:val="00421FAF"/>
    <w:rsid w:val="00422193"/>
    <w:rsid w:val="004225CE"/>
    <w:rsid w:val="0042414C"/>
    <w:rsid w:val="004241DC"/>
    <w:rsid w:val="004244CF"/>
    <w:rsid w:val="004269AF"/>
    <w:rsid w:val="004311E3"/>
    <w:rsid w:val="00431250"/>
    <w:rsid w:val="00431CCE"/>
    <w:rsid w:val="00431E90"/>
    <w:rsid w:val="00432CE9"/>
    <w:rsid w:val="004335D8"/>
    <w:rsid w:val="00433984"/>
    <w:rsid w:val="0043460B"/>
    <w:rsid w:val="00434FC8"/>
    <w:rsid w:val="0043546C"/>
    <w:rsid w:val="004359F5"/>
    <w:rsid w:val="00435DBA"/>
    <w:rsid w:val="0044404A"/>
    <w:rsid w:val="004446CA"/>
    <w:rsid w:val="00444B01"/>
    <w:rsid w:val="00445324"/>
    <w:rsid w:val="0044665E"/>
    <w:rsid w:val="00446F2D"/>
    <w:rsid w:val="00447B55"/>
    <w:rsid w:val="00447D6C"/>
    <w:rsid w:val="004511E3"/>
    <w:rsid w:val="00452472"/>
    <w:rsid w:val="004528C4"/>
    <w:rsid w:val="00452C90"/>
    <w:rsid w:val="00452D52"/>
    <w:rsid w:val="00452F67"/>
    <w:rsid w:val="00453FC7"/>
    <w:rsid w:val="004540FC"/>
    <w:rsid w:val="0045443E"/>
    <w:rsid w:val="004545A7"/>
    <w:rsid w:val="0045531F"/>
    <w:rsid w:val="0045588F"/>
    <w:rsid w:val="004563F5"/>
    <w:rsid w:val="004568EB"/>
    <w:rsid w:val="0045717E"/>
    <w:rsid w:val="0045766D"/>
    <w:rsid w:val="004606B8"/>
    <w:rsid w:val="00460889"/>
    <w:rsid w:val="00461093"/>
    <w:rsid w:val="00462E2D"/>
    <w:rsid w:val="00463A1D"/>
    <w:rsid w:val="00465F01"/>
    <w:rsid w:val="00466315"/>
    <w:rsid w:val="00466BBD"/>
    <w:rsid w:val="00467775"/>
    <w:rsid w:val="00470A73"/>
    <w:rsid w:val="00470F41"/>
    <w:rsid w:val="004714C3"/>
    <w:rsid w:val="004715BA"/>
    <w:rsid w:val="0047171C"/>
    <w:rsid w:val="00472A2C"/>
    <w:rsid w:val="00474B3C"/>
    <w:rsid w:val="0047507F"/>
    <w:rsid w:val="00475B56"/>
    <w:rsid w:val="00476318"/>
    <w:rsid w:val="00476AEB"/>
    <w:rsid w:val="0048020A"/>
    <w:rsid w:val="00480309"/>
    <w:rsid w:val="00480677"/>
    <w:rsid w:val="00481AE0"/>
    <w:rsid w:val="00482BD4"/>
    <w:rsid w:val="00483475"/>
    <w:rsid w:val="0048476F"/>
    <w:rsid w:val="004853D4"/>
    <w:rsid w:val="00485A61"/>
    <w:rsid w:val="00486A09"/>
    <w:rsid w:val="0048774F"/>
    <w:rsid w:val="004878E0"/>
    <w:rsid w:val="00487BA4"/>
    <w:rsid w:val="00490AF6"/>
    <w:rsid w:val="00490BCF"/>
    <w:rsid w:val="0049170E"/>
    <w:rsid w:val="00491FAC"/>
    <w:rsid w:val="004922C4"/>
    <w:rsid w:val="00492778"/>
    <w:rsid w:val="00493898"/>
    <w:rsid w:val="00493AE4"/>
    <w:rsid w:val="00494A9B"/>
    <w:rsid w:val="00494B4B"/>
    <w:rsid w:val="00497014"/>
    <w:rsid w:val="0049729A"/>
    <w:rsid w:val="00497FC9"/>
    <w:rsid w:val="004A0318"/>
    <w:rsid w:val="004A059E"/>
    <w:rsid w:val="004A125D"/>
    <w:rsid w:val="004A4A0B"/>
    <w:rsid w:val="004A50C0"/>
    <w:rsid w:val="004A53B3"/>
    <w:rsid w:val="004A598C"/>
    <w:rsid w:val="004A6811"/>
    <w:rsid w:val="004A7454"/>
    <w:rsid w:val="004A76E7"/>
    <w:rsid w:val="004A7CBE"/>
    <w:rsid w:val="004B0105"/>
    <w:rsid w:val="004B1416"/>
    <w:rsid w:val="004B1FF0"/>
    <w:rsid w:val="004B380B"/>
    <w:rsid w:val="004B3D57"/>
    <w:rsid w:val="004B511B"/>
    <w:rsid w:val="004B6A9B"/>
    <w:rsid w:val="004B779E"/>
    <w:rsid w:val="004B795D"/>
    <w:rsid w:val="004B7A72"/>
    <w:rsid w:val="004C0285"/>
    <w:rsid w:val="004C12CE"/>
    <w:rsid w:val="004C1AD8"/>
    <w:rsid w:val="004C2D43"/>
    <w:rsid w:val="004C40F1"/>
    <w:rsid w:val="004C4766"/>
    <w:rsid w:val="004C50FD"/>
    <w:rsid w:val="004C5921"/>
    <w:rsid w:val="004C6A5B"/>
    <w:rsid w:val="004C7721"/>
    <w:rsid w:val="004C7722"/>
    <w:rsid w:val="004C7921"/>
    <w:rsid w:val="004D02D7"/>
    <w:rsid w:val="004D02D9"/>
    <w:rsid w:val="004D191F"/>
    <w:rsid w:val="004D321E"/>
    <w:rsid w:val="004D3CC4"/>
    <w:rsid w:val="004D4370"/>
    <w:rsid w:val="004D599B"/>
    <w:rsid w:val="004D5F4C"/>
    <w:rsid w:val="004D61F4"/>
    <w:rsid w:val="004D6B56"/>
    <w:rsid w:val="004E0117"/>
    <w:rsid w:val="004E09AB"/>
    <w:rsid w:val="004E0CE6"/>
    <w:rsid w:val="004E1D5A"/>
    <w:rsid w:val="004E1EE5"/>
    <w:rsid w:val="004E21BD"/>
    <w:rsid w:val="004E3713"/>
    <w:rsid w:val="004E3F47"/>
    <w:rsid w:val="004E6F14"/>
    <w:rsid w:val="004E6FC7"/>
    <w:rsid w:val="004E7B19"/>
    <w:rsid w:val="004F02E6"/>
    <w:rsid w:val="004F1074"/>
    <w:rsid w:val="004F1194"/>
    <w:rsid w:val="004F1BAF"/>
    <w:rsid w:val="004F1EB4"/>
    <w:rsid w:val="004F2133"/>
    <w:rsid w:val="004F2185"/>
    <w:rsid w:val="004F2ADB"/>
    <w:rsid w:val="004F2DB0"/>
    <w:rsid w:val="004F4BA8"/>
    <w:rsid w:val="004F50BD"/>
    <w:rsid w:val="00500BFB"/>
    <w:rsid w:val="00502AEC"/>
    <w:rsid w:val="00503611"/>
    <w:rsid w:val="005049A2"/>
    <w:rsid w:val="00504B5E"/>
    <w:rsid w:val="00505550"/>
    <w:rsid w:val="00505D89"/>
    <w:rsid w:val="0050753E"/>
    <w:rsid w:val="00507F19"/>
    <w:rsid w:val="005100C7"/>
    <w:rsid w:val="0051064C"/>
    <w:rsid w:val="00513761"/>
    <w:rsid w:val="00513951"/>
    <w:rsid w:val="00513C66"/>
    <w:rsid w:val="005159AA"/>
    <w:rsid w:val="00515E93"/>
    <w:rsid w:val="00515F47"/>
    <w:rsid w:val="0051609E"/>
    <w:rsid w:val="00517A5A"/>
    <w:rsid w:val="00520066"/>
    <w:rsid w:val="00520D99"/>
    <w:rsid w:val="00522BE6"/>
    <w:rsid w:val="00522D97"/>
    <w:rsid w:val="00523DBC"/>
    <w:rsid w:val="0052401F"/>
    <w:rsid w:val="00525A8F"/>
    <w:rsid w:val="00525D27"/>
    <w:rsid w:val="0052797A"/>
    <w:rsid w:val="00527EB9"/>
    <w:rsid w:val="00527EDB"/>
    <w:rsid w:val="0053187E"/>
    <w:rsid w:val="00533111"/>
    <w:rsid w:val="00533F3F"/>
    <w:rsid w:val="00534095"/>
    <w:rsid w:val="00534464"/>
    <w:rsid w:val="00534E82"/>
    <w:rsid w:val="00535A3A"/>
    <w:rsid w:val="00536B09"/>
    <w:rsid w:val="0053765D"/>
    <w:rsid w:val="00540437"/>
    <w:rsid w:val="005409A1"/>
    <w:rsid w:val="00541F67"/>
    <w:rsid w:val="005421A3"/>
    <w:rsid w:val="00542217"/>
    <w:rsid w:val="00542FBF"/>
    <w:rsid w:val="005435A7"/>
    <w:rsid w:val="00544C80"/>
    <w:rsid w:val="00546478"/>
    <w:rsid w:val="00546AF5"/>
    <w:rsid w:val="005478EE"/>
    <w:rsid w:val="0055022D"/>
    <w:rsid w:val="00550C0D"/>
    <w:rsid w:val="00551B69"/>
    <w:rsid w:val="00552428"/>
    <w:rsid w:val="0055364C"/>
    <w:rsid w:val="00553B51"/>
    <w:rsid w:val="00554C3A"/>
    <w:rsid w:val="00555C98"/>
    <w:rsid w:val="005572DB"/>
    <w:rsid w:val="00557742"/>
    <w:rsid w:val="00561217"/>
    <w:rsid w:val="00561714"/>
    <w:rsid w:val="00562D70"/>
    <w:rsid w:val="00563264"/>
    <w:rsid w:val="005636C7"/>
    <w:rsid w:val="0056460C"/>
    <w:rsid w:val="00565976"/>
    <w:rsid w:val="00565D75"/>
    <w:rsid w:val="00566646"/>
    <w:rsid w:val="00566B41"/>
    <w:rsid w:val="00570673"/>
    <w:rsid w:val="00571EF1"/>
    <w:rsid w:val="00573122"/>
    <w:rsid w:val="00574E57"/>
    <w:rsid w:val="005761B7"/>
    <w:rsid w:val="00576FB7"/>
    <w:rsid w:val="0057738F"/>
    <w:rsid w:val="005773CD"/>
    <w:rsid w:val="00582B5D"/>
    <w:rsid w:val="00583BF8"/>
    <w:rsid w:val="00585CE0"/>
    <w:rsid w:val="0058641C"/>
    <w:rsid w:val="00586727"/>
    <w:rsid w:val="00587375"/>
    <w:rsid w:val="00587A8A"/>
    <w:rsid w:val="005902CF"/>
    <w:rsid w:val="0059134C"/>
    <w:rsid w:val="005918C1"/>
    <w:rsid w:val="005918D3"/>
    <w:rsid w:val="0059365A"/>
    <w:rsid w:val="005967E1"/>
    <w:rsid w:val="005A1190"/>
    <w:rsid w:val="005A18E6"/>
    <w:rsid w:val="005A3AB7"/>
    <w:rsid w:val="005A4C25"/>
    <w:rsid w:val="005A5182"/>
    <w:rsid w:val="005B07E9"/>
    <w:rsid w:val="005B0C7A"/>
    <w:rsid w:val="005B2677"/>
    <w:rsid w:val="005B2CF8"/>
    <w:rsid w:val="005B3089"/>
    <w:rsid w:val="005B34BB"/>
    <w:rsid w:val="005B4C86"/>
    <w:rsid w:val="005B632B"/>
    <w:rsid w:val="005B7A12"/>
    <w:rsid w:val="005B7A64"/>
    <w:rsid w:val="005C1B65"/>
    <w:rsid w:val="005C238E"/>
    <w:rsid w:val="005C268E"/>
    <w:rsid w:val="005C34AF"/>
    <w:rsid w:val="005C42C5"/>
    <w:rsid w:val="005C6601"/>
    <w:rsid w:val="005D2313"/>
    <w:rsid w:val="005D5439"/>
    <w:rsid w:val="005D5463"/>
    <w:rsid w:val="005D58B9"/>
    <w:rsid w:val="005D5F1A"/>
    <w:rsid w:val="005D6017"/>
    <w:rsid w:val="005D70B2"/>
    <w:rsid w:val="005E2BD9"/>
    <w:rsid w:val="005E4188"/>
    <w:rsid w:val="005E4602"/>
    <w:rsid w:val="005E494A"/>
    <w:rsid w:val="005E4B66"/>
    <w:rsid w:val="005E576A"/>
    <w:rsid w:val="005E6768"/>
    <w:rsid w:val="005E787E"/>
    <w:rsid w:val="005E7E40"/>
    <w:rsid w:val="005F07B8"/>
    <w:rsid w:val="005F0833"/>
    <w:rsid w:val="005F1079"/>
    <w:rsid w:val="005F1604"/>
    <w:rsid w:val="005F1BBE"/>
    <w:rsid w:val="005F2567"/>
    <w:rsid w:val="005F3632"/>
    <w:rsid w:val="005F3C8C"/>
    <w:rsid w:val="005F48DA"/>
    <w:rsid w:val="005F4EBC"/>
    <w:rsid w:val="005F64E8"/>
    <w:rsid w:val="005F694B"/>
    <w:rsid w:val="005F6965"/>
    <w:rsid w:val="005F7331"/>
    <w:rsid w:val="005F7B1B"/>
    <w:rsid w:val="006010B5"/>
    <w:rsid w:val="0060136A"/>
    <w:rsid w:val="00601EF4"/>
    <w:rsid w:val="0060403B"/>
    <w:rsid w:val="00604277"/>
    <w:rsid w:val="00605BC8"/>
    <w:rsid w:val="00606B2D"/>
    <w:rsid w:val="00607B7F"/>
    <w:rsid w:val="00607F99"/>
    <w:rsid w:val="006110BC"/>
    <w:rsid w:val="006112D0"/>
    <w:rsid w:val="0061198B"/>
    <w:rsid w:val="0061218E"/>
    <w:rsid w:val="0061269B"/>
    <w:rsid w:val="00613891"/>
    <w:rsid w:val="00613B71"/>
    <w:rsid w:val="0061460C"/>
    <w:rsid w:val="00614926"/>
    <w:rsid w:val="00614D59"/>
    <w:rsid w:val="00615068"/>
    <w:rsid w:val="00615B3C"/>
    <w:rsid w:val="0061709D"/>
    <w:rsid w:val="00617C73"/>
    <w:rsid w:val="00620283"/>
    <w:rsid w:val="0062090E"/>
    <w:rsid w:val="0062148B"/>
    <w:rsid w:val="00621FB9"/>
    <w:rsid w:val="0062240C"/>
    <w:rsid w:val="00623446"/>
    <w:rsid w:val="00623807"/>
    <w:rsid w:val="00623A72"/>
    <w:rsid w:val="00623A82"/>
    <w:rsid w:val="00625ACD"/>
    <w:rsid w:val="00625F9B"/>
    <w:rsid w:val="006265DD"/>
    <w:rsid w:val="006268E8"/>
    <w:rsid w:val="00626972"/>
    <w:rsid w:val="00626A8C"/>
    <w:rsid w:val="00627505"/>
    <w:rsid w:val="00627A65"/>
    <w:rsid w:val="00627CBA"/>
    <w:rsid w:val="00631DB3"/>
    <w:rsid w:val="00632113"/>
    <w:rsid w:val="006332CB"/>
    <w:rsid w:val="0063367B"/>
    <w:rsid w:val="00634385"/>
    <w:rsid w:val="0063515C"/>
    <w:rsid w:val="006356E4"/>
    <w:rsid w:val="00635E5F"/>
    <w:rsid w:val="00636F11"/>
    <w:rsid w:val="006371FB"/>
    <w:rsid w:val="006375FF"/>
    <w:rsid w:val="00637867"/>
    <w:rsid w:val="006416EF"/>
    <w:rsid w:val="00644483"/>
    <w:rsid w:val="00646081"/>
    <w:rsid w:val="0064693E"/>
    <w:rsid w:val="00646BF4"/>
    <w:rsid w:val="00646F2E"/>
    <w:rsid w:val="00647072"/>
    <w:rsid w:val="00647B59"/>
    <w:rsid w:val="00650C82"/>
    <w:rsid w:val="00650EEC"/>
    <w:rsid w:val="00651C2B"/>
    <w:rsid w:val="00651D29"/>
    <w:rsid w:val="00652A7D"/>
    <w:rsid w:val="00653FB1"/>
    <w:rsid w:val="00654088"/>
    <w:rsid w:val="00654768"/>
    <w:rsid w:val="00655F6F"/>
    <w:rsid w:val="00656209"/>
    <w:rsid w:val="0065672D"/>
    <w:rsid w:val="00660C8D"/>
    <w:rsid w:val="006616FB"/>
    <w:rsid w:val="006619FB"/>
    <w:rsid w:val="00661CD8"/>
    <w:rsid w:val="00662770"/>
    <w:rsid w:val="00663BDB"/>
    <w:rsid w:val="0066405F"/>
    <w:rsid w:val="00665A2A"/>
    <w:rsid w:val="00670A4E"/>
    <w:rsid w:val="0067134F"/>
    <w:rsid w:val="006718DC"/>
    <w:rsid w:val="00671993"/>
    <w:rsid w:val="00671BD4"/>
    <w:rsid w:val="00672A19"/>
    <w:rsid w:val="006731EE"/>
    <w:rsid w:val="0067393D"/>
    <w:rsid w:val="00675DD6"/>
    <w:rsid w:val="00675E30"/>
    <w:rsid w:val="00675FDB"/>
    <w:rsid w:val="0067763E"/>
    <w:rsid w:val="00677898"/>
    <w:rsid w:val="00677F75"/>
    <w:rsid w:val="00680B5A"/>
    <w:rsid w:val="00680F1E"/>
    <w:rsid w:val="006816E1"/>
    <w:rsid w:val="00681D1D"/>
    <w:rsid w:val="0068280A"/>
    <w:rsid w:val="00683EA7"/>
    <w:rsid w:val="00684B82"/>
    <w:rsid w:val="00687797"/>
    <w:rsid w:val="00687862"/>
    <w:rsid w:val="00687962"/>
    <w:rsid w:val="00687BA4"/>
    <w:rsid w:val="00691BE6"/>
    <w:rsid w:val="00692170"/>
    <w:rsid w:val="00692561"/>
    <w:rsid w:val="00693378"/>
    <w:rsid w:val="00693899"/>
    <w:rsid w:val="00693BD6"/>
    <w:rsid w:val="006946D8"/>
    <w:rsid w:val="00694E9E"/>
    <w:rsid w:val="006959DD"/>
    <w:rsid w:val="00696466"/>
    <w:rsid w:val="00696A78"/>
    <w:rsid w:val="00696EFD"/>
    <w:rsid w:val="006A0747"/>
    <w:rsid w:val="006A14CD"/>
    <w:rsid w:val="006A1945"/>
    <w:rsid w:val="006A28FB"/>
    <w:rsid w:val="006A30AE"/>
    <w:rsid w:val="006A3552"/>
    <w:rsid w:val="006A36DB"/>
    <w:rsid w:val="006A373F"/>
    <w:rsid w:val="006A4717"/>
    <w:rsid w:val="006A5FFF"/>
    <w:rsid w:val="006A7D37"/>
    <w:rsid w:val="006B0104"/>
    <w:rsid w:val="006B0804"/>
    <w:rsid w:val="006B0D06"/>
    <w:rsid w:val="006B17BD"/>
    <w:rsid w:val="006B17C0"/>
    <w:rsid w:val="006B29DB"/>
    <w:rsid w:val="006B3271"/>
    <w:rsid w:val="006B34AE"/>
    <w:rsid w:val="006B4AF4"/>
    <w:rsid w:val="006B4B69"/>
    <w:rsid w:val="006B4BBD"/>
    <w:rsid w:val="006B537A"/>
    <w:rsid w:val="006B5C54"/>
    <w:rsid w:val="006B6F7F"/>
    <w:rsid w:val="006B723D"/>
    <w:rsid w:val="006C21F1"/>
    <w:rsid w:val="006C4A28"/>
    <w:rsid w:val="006C5005"/>
    <w:rsid w:val="006C54B1"/>
    <w:rsid w:val="006C5545"/>
    <w:rsid w:val="006C7A38"/>
    <w:rsid w:val="006D0583"/>
    <w:rsid w:val="006D0C79"/>
    <w:rsid w:val="006D1411"/>
    <w:rsid w:val="006D1871"/>
    <w:rsid w:val="006D42C2"/>
    <w:rsid w:val="006D7810"/>
    <w:rsid w:val="006D7CF6"/>
    <w:rsid w:val="006D7E56"/>
    <w:rsid w:val="006E1C05"/>
    <w:rsid w:val="006E20E3"/>
    <w:rsid w:val="006E2D64"/>
    <w:rsid w:val="006E3E18"/>
    <w:rsid w:val="006E4D8A"/>
    <w:rsid w:val="006E50F4"/>
    <w:rsid w:val="006E6577"/>
    <w:rsid w:val="006E6E76"/>
    <w:rsid w:val="006E6F74"/>
    <w:rsid w:val="006E72FD"/>
    <w:rsid w:val="006E73DB"/>
    <w:rsid w:val="006E7772"/>
    <w:rsid w:val="006E7AD9"/>
    <w:rsid w:val="006E7EA1"/>
    <w:rsid w:val="006F00CF"/>
    <w:rsid w:val="006F07B9"/>
    <w:rsid w:val="006F0EBC"/>
    <w:rsid w:val="006F150F"/>
    <w:rsid w:val="006F15E8"/>
    <w:rsid w:val="006F1C1B"/>
    <w:rsid w:val="006F1E50"/>
    <w:rsid w:val="006F3213"/>
    <w:rsid w:val="006F3646"/>
    <w:rsid w:val="006F50E3"/>
    <w:rsid w:val="006F5863"/>
    <w:rsid w:val="006F6733"/>
    <w:rsid w:val="00701579"/>
    <w:rsid w:val="00701B94"/>
    <w:rsid w:val="00702338"/>
    <w:rsid w:val="007034C7"/>
    <w:rsid w:val="00703776"/>
    <w:rsid w:val="00704325"/>
    <w:rsid w:val="00704709"/>
    <w:rsid w:val="00705277"/>
    <w:rsid w:val="0070557A"/>
    <w:rsid w:val="0071013A"/>
    <w:rsid w:val="00710202"/>
    <w:rsid w:val="00712C35"/>
    <w:rsid w:val="00713974"/>
    <w:rsid w:val="007150AA"/>
    <w:rsid w:val="0071560C"/>
    <w:rsid w:val="00715849"/>
    <w:rsid w:val="00715D0B"/>
    <w:rsid w:val="00716419"/>
    <w:rsid w:val="007173EB"/>
    <w:rsid w:val="0072062C"/>
    <w:rsid w:val="00720C28"/>
    <w:rsid w:val="007234CE"/>
    <w:rsid w:val="00723F75"/>
    <w:rsid w:val="00726C6D"/>
    <w:rsid w:val="00730675"/>
    <w:rsid w:val="0073070B"/>
    <w:rsid w:val="007310E6"/>
    <w:rsid w:val="0073228D"/>
    <w:rsid w:val="00732B56"/>
    <w:rsid w:val="00734017"/>
    <w:rsid w:val="00735935"/>
    <w:rsid w:val="00735F99"/>
    <w:rsid w:val="00736A71"/>
    <w:rsid w:val="00737FAD"/>
    <w:rsid w:val="00740640"/>
    <w:rsid w:val="00740645"/>
    <w:rsid w:val="0074129A"/>
    <w:rsid w:val="00741FA5"/>
    <w:rsid w:val="007420D6"/>
    <w:rsid w:val="00742161"/>
    <w:rsid w:val="00742225"/>
    <w:rsid w:val="007423AB"/>
    <w:rsid w:val="007434A8"/>
    <w:rsid w:val="00744570"/>
    <w:rsid w:val="00744AA9"/>
    <w:rsid w:val="00744FE8"/>
    <w:rsid w:val="007453DB"/>
    <w:rsid w:val="007456C5"/>
    <w:rsid w:val="0074594C"/>
    <w:rsid w:val="00746999"/>
    <w:rsid w:val="00747071"/>
    <w:rsid w:val="00750725"/>
    <w:rsid w:val="00751407"/>
    <w:rsid w:val="00752A35"/>
    <w:rsid w:val="00752B4F"/>
    <w:rsid w:val="00752C71"/>
    <w:rsid w:val="007530A0"/>
    <w:rsid w:val="0075389C"/>
    <w:rsid w:val="00754F79"/>
    <w:rsid w:val="007553AC"/>
    <w:rsid w:val="00755794"/>
    <w:rsid w:val="00756808"/>
    <w:rsid w:val="00757437"/>
    <w:rsid w:val="00760FC0"/>
    <w:rsid w:val="00762D6E"/>
    <w:rsid w:val="0076576A"/>
    <w:rsid w:val="00765AA5"/>
    <w:rsid w:val="007674F2"/>
    <w:rsid w:val="007706E7"/>
    <w:rsid w:val="00770B7D"/>
    <w:rsid w:val="00770BFC"/>
    <w:rsid w:val="007728A0"/>
    <w:rsid w:val="0077488C"/>
    <w:rsid w:val="00774D24"/>
    <w:rsid w:val="00774E03"/>
    <w:rsid w:val="00774F1C"/>
    <w:rsid w:val="00775598"/>
    <w:rsid w:val="00775723"/>
    <w:rsid w:val="00775994"/>
    <w:rsid w:val="00776BEE"/>
    <w:rsid w:val="00777C42"/>
    <w:rsid w:val="0078167F"/>
    <w:rsid w:val="00782233"/>
    <w:rsid w:val="007826D7"/>
    <w:rsid w:val="0078329F"/>
    <w:rsid w:val="00783B14"/>
    <w:rsid w:val="00783B49"/>
    <w:rsid w:val="007842F8"/>
    <w:rsid w:val="00784449"/>
    <w:rsid w:val="0078563B"/>
    <w:rsid w:val="00785703"/>
    <w:rsid w:val="00785A0B"/>
    <w:rsid w:val="00786022"/>
    <w:rsid w:val="007864E2"/>
    <w:rsid w:val="00786962"/>
    <w:rsid w:val="007871A4"/>
    <w:rsid w:val="0079185C"/>
    <w:rsid w:val="00792454"/>
    <w:rsid w:val="007927D7"/>
    <w:rsid w:val="00792A5A"/>
    <w:rsid w:val="00792BA6"/>
    <w:rsid w:val="007977FC"/>
    <w:rsid w:val="007A0071"/>
    <w:rsid w:val="007A0442"/>
    <w:rsid w:val="007A126E"/>
    <w:rsid w:val="007A1ECD"/>
    <w:rsid w:val="007A25FA"/>
    <w:rsid w:val="007A2C58"/>
    <w:rsid w:val="007A2F5B"/>
    <w:rsid w:val="007A2FCD"/>
    <w:rsid w:val="007A344D"/>
    <w:rsid w:val="007A3872"/>
    <w:rsid w:val="007A3E38"/>
    <w:rsid w:val="007A61DB"/>
    <w:rsid w:val="007A79A7"/>
    <w:rsid w:val="007B1B49"/>
    <w:rsid w:val="007B20DC"/>
    <w:rsid w:val="007B3D76"/>
    <w:rsid w:val="007B4C0B"/>
    <w:rsid w:val="007B5089"/>
    <w:rsid w:val="007B5D2B"/>
    <w:rsid w:val="007B5E52"/>
    <w:rsid w:val="007B6881"/>
    <w:rsid w:val="007B6BE9"/>
    <w:rsid w:val="007B7CA7"/>
    <w:rsid w:val="007C0044"/>
    <w:rsid w:val="007C123B"/>
    <w:rsid w:val="007C26F1"/>
    <w:rsid w:val="007C3228"/>
    <w:rsid w:val="007C4E3A"/>
    <w:rsid w:val="007C503C"/>
    <w:rsid w:val="007C5A35"/>
    <w:rsid w:val="007C5AD4"/>
    <w:rsid w:val="007C6329"/>
    <w:rsid w:val="007C692F"/>
    <w:rsid w:val="007C69AB"/>
    <w:rsid w:val="007C6F4C"/>
    <w:rsid w:val="007C75DA"/>
    <w:rsid w:val="007C7E5C"/>
    <w:rsid w:val="007D0677"/>
    <w:rsid w:val="007D0D7F"/>
    <w:rsid w:val="007D215B"/>
    <w:rsid w:val="007D28FA"/>
    <w:rsid w:val="007D2ED8"/>
    <w:rsid w:val="007D322D"/>
    <w:rsid w:val="007D3E10"/>
    <w:rsid w:val="007D4104"/>
    <w:rsid w:val="007D45B1"/>
    <w:rsid w:val="007D514E"/>
    <w:rsid w:val="007D585F"/>
    <w:rsid w:val="007D5FA5"/>
    <w:rsid w:val="007D622B"/>
    <w:rsid w:val="007D68D5"/>
    <w:rsid w:val="007D6E53"/>
    <w:rsid w:val="007D7625"/>
    <w:rsid w:val="007E093A"/>
    <w:rsid w:val="007E0A42"/>
    <w:rsid w:val="007E16FF"/>
    <w:rsid w:val="007E371E"/>
    <w:rsid w:val="007E38E5"/>
    <w:rsid w:val="007E3C87"/>
    <w:rsid w:val="007E4357"/>
    <w:rsid w:val="007E4542"/>
    <w:rsid w:val="007E53E7"/>
    <w:rsid w:val="007E7D8E"/>
    <w:rsid w:val="007F0570"/>
    <w:rsid w:val="007F2AF6"/>
    <w:rsid w:val="007F2C6A"/>
    <w:rsid w:val="007F3007"/>
    <w:rsid w:val="007F344D"/>
    <w:rsid w:val="007F36E8"/>
    <w:rsid w:val="007F4EFC"/>
    <w:rsid w:val="007F5A5E"/>
    <w:rsid w:val="007F5E71"/>
    <w:rsid w:val="007F7E8C"/>
    <w:rsid w:val="008001C9"/>
    <w:rsid w:val="008012C3"/>
    <w:rsid w:val="008015FF"/>
    <w:rsid w:val="008017A2"/>
    <w:rsid w:val="00801AC1"/>
    <w:rsid w:val="00802F20"/>
    <w:rsid w:val="00805A29"/>
    <w:rsid w:val="00805ECF"/>
    <w:rsid w:val="008062C9"/>
    <w:rsid w:val="00806A7C"/>
    <w:rsid w:val="00813A48"/>
    <w:rsid w:val="00813EDE"/>
    <w:rsid w:val="00814244"/>
    <w:rsid w:val="00814251"/>
    <w:rsid w:val="0081431D"/>
    <w:rsid w:val="00814F7B"/>
    <w:rsid w:val="0081504A"/>
    <w:rsid w:val="00820312"/>
    <w:rsid w:val="00821D50"/>
    <w:rsid w:val="00822010"/>
    <w:rsid w:val="00822AD7"/>
    <w:rsid w:val="00823027"/>
    <w:rsid w:val="008230BC"/>
    <w:rsid w:val="008231D1"/>
    <w:rsid w:val="00824B87"/>
    <w:rsid w:val="008254D3"/>
    <w:rsid w:val="00826F2B"/>
    <w:rsid w:val="00827106"/>
    <w:rsid w:val="008273E3"/>
    <w:rsid w:val="008274A2"/>
    <w:rsid w:val="00827680"/>
    <w:rsid w:val="00831FA8"/>
    <w:rsid w:val="00833423"/>
    <w:rsid w:val="00833733"/>
    <w:rsid w:val="00833B0F"/>
    <w:rsid w:val="00834972"/>
    <w:rsid w:val="008409F0"/>
    <w:rsid w:val="00841F1E"/>
    <w:rsid w:val="00842356"/>
    <w:rsid w:val="00842D76"/>
    <w:rsid w:val="008432B2"/>
    <w:rsid w:val="00843533"/>
    <w:rsid w:val="008440AE"/>
    <w:rsid w:val="008444DE"/>
    <w:rsid w:val="00844CEB"/>
    <w:rsid w:val="00846AA7"/>
    <w:rsid w:val="00852A56"/>
    <w:rsid w:val="00853AD6"/>
    <w:rsid w:val="00853B46"/>
    <w:rsid w:val="008546DB"/>
    <w:rsid w:val="00854B9C"/>
    <w:rsid w:val="008553A6"/>
    <w:rsid w:val="00855BB6"/>
    <w:rsid w:val="00855F87"/>
    <w:rsid w:val="00856A3E"/>
    <w:rsid w:val="00857BA0"/>
    <w:rsid w:val="00857D35"/>
    <w:rsid w:val="008606B3"/>
    <w:rsid w:val="00860830"/>
    <w:rsid w:val="0086132F"/>
    <w:rsid w:val="008619ED"/>
    <w:rsid w:val="00862C24"/>
    <w:rsid w:val="00863A3A"/>
    <w:rsid w:val="00864A40"/>
    <w:rsid w:val="008650FD"/>
    <w:rsid w:val="008655CE"/>
    <w:rsid w:val="00865875"/>
    <w:rsid w:val="008671DE"/>
    <w:rsid w:val="00867A4F"/>
    <w:rsid w:val="00870AC2"/>
    <w:rsid w:val="0087108A"/>
    <w:rsid w:val="008721A5"/>
    <w:rsid w:val="00872585"/>
    <w:rsid w:val="0087277B"/>
    <w:rsid w:val="0087358D"/>
    <w:rsid w:val="0087394A"/>
    <w:rsid w:val="00874497"/>
    <w:rsid w:val="00874D5C"/>
    <w:rsid w:val="00875765"/>
    <w:rsid w:val="00876387"/>
    <w:rsid w:val="00876CE2"/>
    <w:rsid w:val="0087763E"/>
    <w:rsid w:val="00877650"/>
    <w:rsid w:val="00877DCB"/>
    <w:rsid w:val="0088013E"/>
    <w:rsid w:val="00880C6A"/>
    <w:rsid w:val="00881C17"/>
    <w:rsid w:val="00882640"/>
    <w:rsid w:val="0088297E"/>
    <w:rsid w:val="008844D1"/>
    <w:rsid w:val="008845FC"/>
    <w:rsid w:val="008847AA"/>
    <w:rsid w:val="008848CA"/>
    <w:rsid w:val="0088498F"/>
    <w:rsid w:val="008853B9"/>
    <w:rsid w:val="00886644"/>
    <w:rsid w:val="008866DD"/>
    <w:rsid w:val="00890D1E"/>
    <w:rsid w:val="0089196F"/>
    <w:rsid w:val="00891B59"/>
    <w:rsid w:val="0089314A"/>
    <w:rsid w:val="00896FC6"/>
    <w:rsid w:val="008A02DF"/>
    <w:rsid w:val="008A04AF"/>
    <w:rsid w:val="008A0F03"/>
    <w:rsid w:val="008A1119"/>
    <w:rsid w:val="008A1AAD"/>
    <w:rsid w:val="008A1CE8"/>
    <w:rsid w:val="008A1E24"/>
    <w:rsid w:val="008A2E37"/>
    <w:rsid w:val="008A4931"/>
    <w:rsid w:val="008A4CBF"/>
    <w:rsid w:val="008A5B0E"/>
    <w:rsid w:val="008A6E03"/>
    <w:rsid w:val="008A7F7F"/>
    <w:rsid w:val="008B29F5"/>
    <w:rsid w:val="008B32E4"/>
    <w:rsid w:val="008B35DC"/>
    <w:rsid w:val="008B56FD"/>
    <w:rsid w:val="008B5763"/>
    <w:rsid w:val="008B66A0"/>
    <w:rsid w:val="008B6704"/>
    <w:rsid w:val="008B6FE3"/>
    <w:rsid w:val="008B7079"/>
    <w:rsid w:val="008B731D"/>
    <w:rsid w:val="008B7E74"/>
    <w:rsid w:val="008C032B"/>
    <w:rsid w:val="008C03AC"/>
    <w:rsid w:val="008C0721"/>
    <w:rsid w:val="008C2053"/>
    <w:rsid w:val="008C30D1"/>
    <w:rsid w:val="008C3F07"/>
    <w:rsid w:val="008C3F57"/>
    <w:rsid w:val="008C401C"/>
    <w:rsid w:val="008C4173"/>
    <w:rsid w:val="008C4236"/>
    <w:rsid w:val="008C639D"/>
    <w:rsid w:val="008C6D6E"/>
    <w:rsid w:val="008C6E8A"/>
    <w:rsid w:val="008C6FF8"/>
    <w:rsid w:val="008D1DFC"/>
    <w:rsid w:val="008D2312"/>
    <w:rsid w:val="008D2DFC"/>
    <w:rsid w:val="008D3B4B"/>
    <w:rsid w:val="008D4A6B"/>
    <w:rsid w:val="008D5A93"/>
    <w:rsid w:val="008D7C1B"/>
    <w:rsid w:val="008E04D0"/>
    <w:rsid w:val="008E0D16"/>
    <w:rsid w:val="008E25A7"/>
    <w:rsid w:val="008E2C2E"/>
    <w:rsid w:val="008E52A7"/>
    <w:rsid w:val="008E6503"/>
    <w:rsid w:val="008E6568"/>
    <w:rsid w:val="008E7661"/>
    <w:rsid w:val="008F0131"/>
    <w:rsid w:val="008F0474"/>
    <w:rsid w:val="008F2805"/>
    <w:rsid w:val="008F3047"/>
    <w:rsid w:val="008F3247"/>
    <w:rsid w:val="008F3D2D"/>
    <w:rsid w:val="008F40DF"/>
    <w:rsid w:val="008F463E"/>
    <w:rsid w:val="008F6261"/>
    <w:rsid w:val="008F6639"/>
    <w:rsid w:val="008F6BCB"/>
    <w:rsid w:val="008F6E43"/>
    <w:rsid w:val="0090045A"/>
    <w:rsid w:val="009008B0"/>
    <w:rsid w:val="0090135C"/>
    <w:rsid w:val="00901468"/>
    <w:rsid w:val="0090234D"/>
    <w:rsid w:val="009032E2"/>
    <w:rsid w:val="009044AB"/>
    <w:rsid w:val="00904978"/>
    <w:rsid w:val="0090549A"/>
    <w:rsid w:val="009057A4"/>
    <w:rsid w:val="00905B81"/>
    <w:rsid w:val="00905DCF"/>
    <w:rsid w:val="0090653C"/>
    <w:rsid w:val="00906C83"/>
    <w:rsid w:val="00906D01"/>
    <w:rsid w:val="00907275"/>
    <w:rsid w:val="00907B16"/>
    <w:rsid w:val="009101B5"/>
    <w:rsid w:val="00910679"/>
    <w:rsid w:val="00910D18"/>
    <w:rsid w:val="00911D0F"/>
    <w:rsid w:val="0091220E"/>
    <w:rsid w:val="00912755"/>
    <w:rsid w:val="009128F5"/>
    <w:rsid w:val="00915FD3"/>
    <w:rsid w:val="0091722F"/>
    <w:rsid w:val="00917C4D"/>
    <w:rsid w:val="00917D21"/>
    <w:rsid w:val="009203BE"/>
    <w:rsid w:val="00920FA4"/>
    <w:rsid w:val="009230DD"/>
    <w:rsid w:val="0092390A"/>
    <w:rsid w:val="0092447B"/>
    <w:rsid w:val="00927D3B"/>
    <w:rsid w:val="00930118"/>
    <w:rsid w:val="009302E6"/>
    <w:rsid w:val="009303D6"/>
    <w:rsid w:val="009313A1"/>
    <w:rsid w:val="00931EDB"/>
    <w:rsid w:val="00932A00"/>
    <w:rsid w:val="0093493D"/>
    <w:rsid w:val="0093495B"/>
    <w:rsid w:val="00935334"/>
    <w:rsid w:val="0093538D"/>
    <w:rsid w:val="0093551F"/>
    <w:rsid w:val="00935EDA"/>
    <w:rsid w:val="009364EE"/>
    <w:rsid w:val="009368D9"/>
    <w:rsid w:val="00936BB2"/>
    <w:rsid w:val="00936FCF"/>
    <w:rsid w:val="00940DA8"/>
    <w:rsid w:val="0094141B"/>
    <w:rsid w:val="00941C6A"/>
    <w:rsid w:val="00942162"/>
    <w:rsid w:val="00942F05"/>
    <w:rsid w:val="009430EF"/>
    <w:rsid w:val="0094372F"/>
    <w:rsid w:val="0094499C"/>
    <w:rsid w:val="00944B3F"/>
    <w:rsid w:val="00946CAC"/>
    <w:rsid w:val="00946FFC"/>
    <w:rsid w:val="009471EF"/>
    <w:rsid w:val="0094751D"/>
    <w:rsid w:val="00947C33"/>
    <w:rsid w:val="00951CF1"/>
    <w:rsid w:val="00952965"/>
    <w:rsid w:val="00952C6D"/>
    <w:rsid w:val="0095306B"/>
    <w:rsid w:val="009531C9"/>
    <w:rsid w:val="00954256"/>
    <w:rsid w:val="009558B7"/>
    <w:rsid w:val="00955AFF"/>
    <w:rsid w:val="00955CFB"/>
    <w:rsid w:val="00960361"/>
    <w:rsid w:val="009608D7"/>
    <w:rsid w:val="009614C4"/>
    <w:rsid w:val="009615F4"/>
    <w:rsid w:val="009617B3"/>
    <w:rsid w:val="00962E9C"/>
    <w:rsid w:val="00963821"/>
    <w:rsid w:val="0096395B"/>
    <w:rsid w:val="00964544"/>
    <w:rsid w:val="00964B64"/>
    <w:rsid w:val="00964DA7"/>
    <w:rsid w:val="00965CA6"/>
    <w:rsid w:val="00965D16"/>
    <w:rsid w:val="0096605F"/>
    <w:rsid w:val="00966299"/>
    <w:rsid w:val="009662B3"/>
    <w:rsid w:val="00967ECC"/>
    <w:rsid w:val="00970A66"/>
    <w:rsid w:val="00970DCB"/>
    <w:rsid w:val="0097113B"/>
    <w:rsid w:val="00972089"/>
    <w:rsid w:val="0097264E"/>
    <w:rsid w:val="00973CD9"/>
    <w:rsid w:val="00974135"/>
    <w:rsid w:val="00975688"/>
    <w:rsid w:val="00976C0C"/>
    <w:rsid w:val="00977F5F"/>
    <w:rsid w:val="00980560"/>
    <w:rsid w:val="00982E24"/>
    <w:rsid w:val="009831FC"/>
    <w:rsid w:val="00983777"/>
    <w:rsid w:val="00983835"/>
    <w:rsid w:val="009840B6"/>
    <w:rsid w:val="0098527A"/>
    <w:rsid w:val="009861B1"/>
    <w:rsid w:val="00986823"/>
    <w:rsid w:val="00990AFC"/>
    <w:rsid w:val="00991D16"/>
    <w:rsid w:val="00993378"/>
    <w:rsid w:val="009944A6"/>
    <w:rsid w:val="00994780"/>
    <w:rsid w:val="00994BD9"/>
    <w:rsid w:val="009952A1"/>
    <w:rsid w:val="00995902"/>
    <w:rsid w:val="009961A8"/>
    <w:rsid w:val="00997829"/>
    <w:rsid w:val="009A2130"/>
    <w:rsid w:val="009A28E4"/>
    <w:rsid w:val="009A2DB5"/>
    <w:rsid w:val="009A33CA"/>
    <w:rsid w:val="009A3ABC"/>
    <w:rsid w:val="009A4564"/>
    <w:rsid w:val="009A4664"/>
    <w:rsid w:val="009A4C7B"/>
    <w:rsid w:val="009A551E"/>
    <w:rsid w:val="009A58FA"/>
    <w:rsid w:val="009A5C83"/>
    <w:rsid w:val="009A6C7B"/>
    <w:rsid w:val="009A7561"/>
    <w:rsid w:val="009B2003"/>
    <w:rsid w:val="009B285E"/>
    <w:rsid w:val="009B2A6D"/>
    <w:rsid w:val="009B3B0D"/>
    <w:rsid w:val="009B3D0C"/>
    <w:rsid w:val="009B6319"/>
    <w:rsid w:val="009C1766"/>
    <w:rsid w:val="009C1CC9"/>
    <w:rsid w:val="009C3F0D"/>
    <w:rsid w:val="009C4AD0"/>
    <w:rsid w:val="009C6131"/>
    <w:rsid w:val="009C64E2"/>
    <w:rsid w:val="009C7828"/>
    <w:rsid w:val="009D05CA"/>
    <w:rsid w:val="009D502B"/>
    <w:rsid w:val="009D524B"/>
    <w:rsid w:val="009D5B51"/>
    <w:rsid w:val="009D6BE3"/>
    <w:rsid w:val="009D6EB8"/>
    <w:rsid w:val="009E0015"/>
    <w:rsid w:val="009E0BAC"/>
    <w:rsid w:val="009E0D84"/>
    <w:rsid w:val="009E1146"/>
    <w:rsid w:val="009E1FAD"/>
    <w:rsid w:val="009E256D"/>
    <w:rsid w:val="009E25B1"/>
    <w:rsid w:val="009E3F4C"/>
    <w:rsid w:val="009E4F5E"/>
    <w:rsid w:val="009E5263"/>
    <w:rsid w:val="009E5978"/>
    <w:rsid w:val="009E5EAC"/>
    <w:rsid w:val="009E6728"/>
    <w:rsid w:val="009F035B"/>
    <w:rsid w:val="009F1037"/>
    <w:rsid w:val="009F1106"/>
    <w:rsid w:val="009F1B84"/>
    <w:rsid w:val="009F1CDE"/>
    <w:rsid w:val="009F2A5F"/>
    <w:rsid w:val="009F2DAB"/>
    <w:rsid w:val="009F34E9"/>
    <w:rsid w:val="009F34ED"/>
    <w:rsid w:val="009F3C13"/>
    <w:rsid w:val="009F4766"/>
    <w:rsid w:val="00A01C99"/>
    <w:rsid w:val="00A01F87"/>
    <w:rsid w:val="00A03035"/>
    <w:rsid w:val="00A0349F"/>
    <w:rsid w:val="00A0655B"/>
    <w:rsid w:val="00A070EF"/>
    <w:rsid w:val="00A07D1A"/>
    <w:rsid w:val="00A10B15"/>
    <w:rsid w:val="00A10CF9"/>
    <w:rsid w:val="00A13091"/>
    <w:rsid w:val="00A134ED"/>
    <w:rsid w:val="00A139FD"/>
    <w:rsid w:val="00A1487E"/>
    <w:rsid w:val="00A14E40"/>
    <w:rsid w:val="00A15F35"/>
    <w:rsid w:val="00A161AA"/>
    <w:rsid w:val="00A1792A"/>
    <w:rsid w:val="00A17E52"/>
    <w:rsid w:val="00A204B5"/>
    <w:rsid w:val="00A20FB3"/>
    <w:rsid w:val="00A21017"/>
    <w:rsid w:val="00A228C8"/>
    <w:rsid w:val="00A23B48"/>
    <w:rsid w:val="00A24025"/>
    <w:rsid w:val="00A24226"/>
    <w:rsid w:val="00A24C34"/>
    <w:rsid w:val="00A279BF"/>
    <w:rsid w:val="00A304BB"/>
    <w:rsid w:val="00A309AF"/>
    <w:rsid w:val="00A3276D"/>
    <w:rsid w:val="00A32E84"/>
    <w:rsid w:val="00A34D16"/>
    <w:rsid w:val="00A35BBC"/>
    <w:rsid w:val="00A35FD7"/>
    <w:rsid w:val="00A360BC"/>
    <w:rsid w:val="00A401CA"/>
    <w:rsid w:val="00A40BA9"/>
    <w:rsid w:val="00A421E5"/>
    <w:rsid w:val="00A429AD"/>
    <w:rsid w:val="00A42BE4"/>
    <w:rsid w:val="00A42FBE"/>
    <w:rsid w:val="00A43064"/>
    <w:rsid w:val="00A43065"/>
    <w:rsid w:val="00A4319B"/>
    <w:rsid w:val="00A44186"/>
    <w:rsid w:val="00A44826"/>
    <w:rsid w:val="00A458BC"/>
    <w:rsid w:val="00A50109"/>
    <w:rsid w:val="00A51314"/>
    <w:rsid w:val="00A51502"/>
    <w:rsid w:val="00A51B59"/>
    <w:rsid w:val="00A51B99"/>
    <w:rsid w:val="00A5503D"/>
    <w:rsid w:val="00A55932"/>
    <w:rsid w:val="00A563E4"/>
    <w:rsid w:val="00A56799"/>
    <w:rsid w:val="00A56B9B"/>
    <w:rsid w:val="00A573FF"/>
    <w:rsid w:val="00A57958"/>
    <w:rsid w:val="00A57D7D"/>
    <w:rsid w:val="00A61134"/>
    <w:rsid w:val="00A61F6F"/>
    <w:rsid w:val="00A62144"/>
    <w:rsid w:val="00A62948"/>
    <w:rsid w:val="00A630E0"/>
    <w:rsid w:val="00A63703"/>
    <w:rsid w:val="00A645B0"/>
    <w:rsid w:val="00A6494D"/>
    <w:rsid w:val="00A66C4A"/>
    <w:rsid w:val="00A73276"/>
    <w:rsid w:val="00A747AD"/>
    <w:rsid w:val="00A759B6"/>
    <w:rsid w:val="00A769FF"/>
    <w:rsid w:val="00A76D7B"/>
    <w:rsid w:val="00A76F12"/>
    <w:rsid w:val="00A77BD3"/>
    <w:rsid w:val="00A808EF"/>
    <w:rsid w:val="00A8152A"/>
    <w:rsid w:val="00A81B6D"/>
    <w:rsid w:val="00A81D44"/>
    <w:rsid w:val="00A81D45"/>
    <w:rsid w:val="00A822B8"/>
    <w:rsid w:val="00A8245E"/>
    <w:rsid w:val="00A828F3"/>
    <w:rsid w:val="00A82A23"/>
    <w:rsid w:val="00A8386A"/>
    <w:rsid w:val="00A849F7"/>
    <w:rsid w:val="00A86B12"/>
    <w:rsid w:val="00A8715D"/>
    <w:rsid w:val="00A8716E"/>
    <w:rsid w:val="00A87B28"/>
    <w:rsid w:val="00A87B29"/>
    <w:rsid w:val="00A901D9"/>
    <w:rsid w:val="00A90B6A"/>
    <w:rsid w:val="00A92429"/>
    <w:rsid w:val="00A93075"/>
    <w:rsid w:val="00A945BB"/>
    <w:rsid w:val="00A94998"/>
    <w:rsid w:val="00A95855"/>
    <w:rsid w:val="00A95E79"/>
    <w:rsid w:val="00A96611"/>
    <w:rsid w:val="00A96DCD"/>
    <w:rsid w:val="00A96F8E"/>
    <w:rsid w:val="00AA1C4D"/>
    <w:rsid w:val="00AA2469"/>
    <w:rsid w:val="00AA2628"/>
    <w:rsid w:val="00AA2AB4"/>
    <w:rsid w:val="00AA401C"/>
    <w:rsid w:val="00AA560E"/>
    <w:rsid w:val="00AA59A8"/>
    <w:rsid w:val="00AA606B"/>
    <w:rsid w:val="00AA67FF"/>
    <w:rsid w:val="00AA6A49"/>
    <w:rsid w:val="00AA70EC"/>
    <w:rsid w:val="00AA77A4"/>
    <w:rsid w:val="00AA7DF2"/>
    <w:rsid w:val="00AB02B9"/>
    <w:rsid w:val="00AB07F2"/>
    <w:rsid w:val="00AB2133"/>
    <w:rsid w:val="00AB2A05"/>
    <w:rsid w:val="00AB409C"/>
    <w:rsid w:val="00AB40C2"/>
    <w:rsid w:val="00AB5215"/>
    <w:rsid w:val="00AB551B"/>
    <w:rsid w:val="00AB6158"/>
    <w:rsid w:val="00AB66D8"/>
    <w:rsid w:val="00AB6E25"/>
    <w:rsid w:val="00AB7317"/>
    <w:rsid w:val="00AB73AA"/>
    <w:rsid w:val="00AB7954"/>
    <w:rsid w:val="00AB79D4"/>
    <w:rsid w:val="00AC1E35"/>
    <w:rsid w:val="00AC2EA8"/>
    <w:rsid w:val="00AC6291"/>
    <w:rsid w:val="00AC7680"/>
    <w:rsid w:val="00AC7D14"/>
    <w:rsid w:val="00AD0E4F"/>
    <w:rsid w:val="00AD0FA6"/>
    <w:rsid w:val="00AD100D"/>
    <w:rsid w:val="00AD105B"/>
    <w:rsid w:val="00AD1872"/>
    <w:rsid w:val="00AD1928"/>
    <w:rsid w:val="00AD1BA2"/>
    <w:rsid w:val="00AD1F56"/>
    <w:rsid w:val="00AD3EB9"/>
    <w:rsid w:val="00AD3F17"/>
    <w:rsid w:val="00AD4107"/>
    <w:rsid w:val="00AD439D"/>
    <w:rsid w:val="00AD4907"/>
    <w:rsid w:val="00AD4C47"/>
    <w:rsid w:val="00AD4F02"/>
    <w:rsid w:val="00AD5872"/>
    <w:rsid w:val="00AD5F47"/>
    <w:rsid w:val="00AD6F64"/>
    <w:rsid w:val="00AE031E"/>
    <w:rsid w:val="00AE0376"/>
    <w:rsid w:val="00AE0BC0"/>
    <w:rsid w:val="00AE0F23"/>
    <w:rsid w:val="00AE0F40"/>
    <w:rsid w:val="00AE17C3"/>
    <w:rsid w:val="00AE2639"/>
    <w:rsid w:val="00AE46C9"/>
    <w:rsid w:val="00AE60F0"/>
    <w:rsid w:val="00AE66A2"/>
    <w:rsid w:val="00AE7F9C"/>
    <w:rsid w:val="00AF123B"/>
    <w:rsid w:val="00AF12A8"/>
    <w:rsid w:val="00AF1555"/>
    <w:rsid w:val="00AF1771"/>
    <w:rsid w:val="00AF2637"/>
    <w:rsid w:val="00AF2888"/>
    <w:rsid w:val="00AF2B52"/>
    <w:rsid w:val="00AF2BFE"/>
    <w:rsid w:val="00AF31D8"/>
    <w:rsid w:val="00AF33F7"/>
    <w:rsid w:val="00AF343B"/>
    <w:rsid w:val="00AF3F87"/>
    <w:rsid w:val="00AF461A"/>
    <w:rsid w:val="00AF4B52"/>
    <w:rsid w:val="00AF4D86"/>
    <w:rsid w:val="00AF4F94"/>
    <w:rsid w:val="00AF67DA"/>
    <w:rsid w:val="00AF7C07"/>
    <w:rsid w:val="00B00DDD"/>
    <w:rsid w:val="00B012A1"/>
    <w:rsid w:val="00B01412"/>
    <w:rsid w:val="00B01851"/>
    <w:rsid w:val="00B01CE8"/>
    <w:rsid w:val="00B02048"/>
    <w:rsid w:val="00B0218D"/>
    <w:rsid w:val="00B02908"/>
    <w:rsid w:val="00B02AEE"/>
    <w:rsid w:val="00B02CF5"/>
    <w:rsid w:val="00B031F6"/>
    <w:rsid w:val="00B03782"/>
    <w:rsid w:val="00B03879"/>
    <w:rsid w:val="00B04FE7"/>
    <w:rsid w:val="00B06121"/>
    <w:rsid w:val="00B06244"/>
    <w:rsid w:val="00B103EE"/>
    <w:rsid w:val="00B10A64"/>
    <w:rsid w:val="00B10AFD"/>
    <w:rsid w:val="00B114E5"/>
    <w:rsid w:val="00B12202"/>
    <w:rsid w:val="00B126D4"/>
    <w:rsid w:val="00B1298F"/>
    <w:rsid w:val="00B14521"/>
    <w:rsid w:val="00B147C7"/>
    <w:rsid w:val="00B14E58"/>
    <w:rsid w:val="00B15455"/>
    <w:rsid w:val="00B15F22"/>
    <w:rsid w:val="00B214FD"/>
    <w:rsid w:val="00B22ACE"/>
    <w:rsid w:val="00B23248"/>
    <w:rsid w:val="00B23A52"/>
    <w:rsid w:val="00B245B2"/>
    <w:rsid w:val="00B24A03"/>
    <w:rsid w:val="00B25CA7"/>
    <w:rsid w:val="00B27028"/>
    <w:rsid w:val="00B27103"/>
    <w:rsid w:val="00B2744C"/>
    <w:rsid w:val="00B3045B"/>
    <w:rsid w:val="00B33109"/>
    <w:rsid w:val="00B335A2"/>
    <w:rsid w:val="00B33AA3"/>
    <w:rsid w:val="00B33B42"/>
    <w:rsid w:val="00B34501"/>
    <w:rsid w:val="00B34604"/>
    <w:rsid w:val="00B36027"/>
    <w:rsid w:val="00B360D0"/>
    <w:rsid w:val="00B3682A"/>
    <w:rsid w:val="00B36FEC"/>
    <w:rsid w:val="00B37A12"/>
    <w:rsid w:val="00B407FB"/>
    <w:rsid w:val="00B40A20"/>
    <w:rsid w:val="00B42151"/>
    <w:rsid w:val="00B42BF4"/>
    <w:rsid w:val="00B43094"/>
    <w:rsid w:val="00B43788"/>
    <w:rsid w:val="00B45815"/>
    <w:rsid w:val="00B475D0"/>
    <w:rsid w:val="00B47A75"/>
    <w:rsid w:val="00B47CA2"/>
    <w:rsid w:val="00B47E9A"/>
    <w:rsid w:val="00B47F29"/>
    <w:rsid w:val="00B5045D"/>
    <w:rsid w:val="00B506F1"/>
    <w:rsid w:val="00B5146A"/>
    <w:rsid w:val="00B51824"/>
    <w:rsid w:val="00B51CF2"/>
    <w:rsid w:val="00B52293"/>
    <w:rsid w:val="00B52564"/>
    <w:rsid w:val="00B526F5"/>
    <w:rsid w:val="00B53090"/>
    <w:rsid w:val="00B5336C"/>
    <w:rsid w:val="00B539EE"/>
    <w:rsid w:val="00B54267"/>
    <w:rsid w:val="00B54946"/>
    <w:rsid w:val="00B553CE"/>
    <w:rsid w:val="00B55851"/>
    <w:rsid w:val="00B604BD"/>
    <w:rsid w:val="00B6068E"/>
    <w:rsid w:val="00B62472"/>
    <w:rsid w:val="00B65D2F"/>
    <w:rsid w:val="00B66702"/>
    <w:rsid w:val="00B66E5F"/>
    <w:rsid w:val="00B67674"/>
    <w:rsid w:val="00B67D2A"/>
    <w:rsid w:val="00B67EFD"/>
    <w:rsid w:val="00B70B85"/>
    <w:rsid w:val="00B713AC"/>
    <w:rsid w:val="00B715EE"/>
    <w:rsid w:val="00B72E21"/>
    <w:rsid w:val="00B730FE"/>
    <w:rsid w:val="00B731AC"/>
    <w:rsid w:val="00B73AE2"/>
    <w:rsid w:val="00B75496"/>
    <w:rsid w:val="00B767AB"/>
    <w:rsid w:val="00B7687D"/>
    <w:rsid w:val="00B76940"/>
    <w:rsid w:val="00B775AF"/>
    <w:rsid w:val="00B80F08"/>
    <w:rsid w:val="00B81437"/>
    <w:rsid w:val="00B81D38"/>
    <w:rsid w:val="00B82826"/>
    <w:rsid w:val="00B82CDE"/>
    <w:rsid w:val="00B83BCE"/>
    <w:rsid w:val="00B84430"/>
    <w:rsid w:val="00B84BDF"/>
    <w:rsid w:val="00B85EAE"/>
    <w:rsid w:val="00B874CB"/>
    <w:rsid w:val="00B876E8"/>
    <w:rsid w:val="00B87C4B"/>
    <w:rsid w:val="00B87CDB"/>
    <w:rsid w:val="00B90639"/>
    <w:rsid w:val="00B91849"/>
    <w:rsid w:val="00B932A3"/>
    <w:rsid w:val="00B94274"/>
    <w:rsid w:val="00B945F0"/>
    <w:rsid w:val="00B95D98"/>
    <w:rsid w:val="00B96C63"/>
    <w:rsid w:val="00B97EDE"/>
    <w:rsid w:val="00BA09C1"/>
    <w:rsid w:val="00BA2424"/>
    <w:rsid w:val="00BA2A1B"/>
    <w:rsid w:val="00BA3418"/>
    <w:rsid w:val="00BA352A"/>
    <w:rsid w:val="00BA3E67"/>
    <w:rsid w:val="00BA4923"/>
    <w:rsid w:val="00BA4A68"/>
    <w:rsid w:val="00BA64E7"/>
    <w:rsid w:val="00BA6969"/>
    <w:rsid w:val="00BA6F06"/>
    <w:rsid w:val="00BA76CF"/>
    <w:rsid w:val="00BA7C44"/>
    <w:rsid w:val="00BB0558"/>
    <w:rsid w:val="00BB101A"/>
    <w:rsid w:val="00BB118F"/>
    <w:rsid w:val="00BB1A90"/>
    <w:rsid w:val="00BB20A1"/>
    <w:rsid w:val="00BB2D80"/>
    <w:rsid w:val="00BB39A9"/>
    <w:rsid w:val="00BB3C3C"/>
    <w:rsid w:val="00BB4D4E"/>
    <w:rsid w:val="00BB5053"/>
    <w:rsid w:val="00BB5641"/>
    <w:rsid w:val="00BB59FC"/>
    <w:rsid w:val="00BB6E90"/>
    <w:rsid w:val="00BB6FE5"/>
    <w:rsid w:val="00BB7876"/>
    <w:rsid w:val="00BC0155"/>
    <w:rsid w:val="00BC0371"/>
    <w:rsid w:val="00BC053A"/>
    <w:rsid w:val="00BC1ADD"/>
    <w:rsid w:val="00BC23C6"/>
    <w:rsid w:val="00BC331A"/>
    <w:rsid w:val="00BC3381"/>
    <w:rsid w:val="00BC46EA"/>
    <w:rsid w:val="00BC5F30"/>
    <w:rsid w:val="00BC6BBA"/>
    <w:rsid w:val="00BC756B"/>
    <w:rsid w:val="00BD12DE"/>
    <w:rsid w:val="00BD16B0"/>
    <w:rsid w:val="00BD1D6F"/>
    <w:rsid w:val="00BD213D"/>
    <w:rsid w:val="00BD27F2"/>
    <w:rsid w:val="00BD2A02"/>
    <w:rsid w:val="00BD2F8A"/>
    <w:rsid w:val="00BD4200"/>
    <w:rsid w:val="00BD4DDC"/>
    <w:rsid w:val="00BD5675"/>
    <w:rsid w:val="00BD5E6E"/>
    <w:rsid w:val="00BD78AF"/>
    <w:rsid w:val="00BE0016"/>
    <w:rsid w:val="00BE0670"/>
    <w:rsid w:val="00BE1493"/>
    <w:rsid w:val="00BE2996"/>
    <w:rsid w:val="00BE2AE0"/>
    <w:rsid w:val="00BE2CCA"/>
    <w:rsid w:val="00BE371A"/>
    <w:rsid w:val="00BE484A"/>
    <w:rsid w:val="00BE51A8"/>
    <w:rsid w:val="00BE53F3"/>
    <w:rsid w:val="00BE58F4"/>
    <w:rsid w:val="00BE71CE"/>
    <w:rsid w:val="00BF10EC"/>
    <w:rsid w:val="00BF17E8"/>
    <w:rsid w:val="00BF4E95"/>
    <w:rsid w:val="00BF603D"/>
    <w:rsid w:val="00BF62D9"/>
    <w:rsid w:val="00BF703D"/>
    <w:rsid w:val="00C0215A"/>
    <w:rsid w:val="00C02867"/>
    <w:rsid w:val="00C04B42"/>
    <w:rsid w:val="00C0516F"/>
    <w:rsid w:val="00C05A39"/>
    <w:rsid w:val="00C05E5E"/>
    <w:rsid w:val="00C065F7"/>
    <w:rsid w:val="00C1034B"/>
    <w:rsid w:val="00C12834"/>
    <w:rsid w:val="00C1295C"/>
    <w:rsid w:val="00C15029"/>
    <w:rsid w:val="00C167F4"/>
    <w:rsid w:val="00C23809"/>
    <w:rsid w:val="00C23B29"/>
    <w:rsid w:val="00C23B75"/>
    <w:rsid w:val="00C23E34"/>
    <w:rsid w:val="00C24755"/>
    <w:rsid w:val="00C24AEF"/>
    <w:rsid w:val="00C24BD1"/>
    <w:rsid w:val="00C25CC9"/>
    <w:rsid w:val="00C26FF6"/>
    <w:rsid w:val="00C313CE"/>
    <w:rsid w:val="00C31DC9"/>
    <w:rsid w:val="00C32981"/>
    <w:rsid w:val="00C35EB4"/>
    <w:rsid w:val="00C3762C"/>
    <w:rsid w:val="00C40006"/>
    <w:rsid w:val="00C40B68"/>
    <w:rsid w:val="00C40F93"/>
    <w:rsid w:val="00C40FE2"/>
    <w:rsid w:val="00C422D7"/>
    <w:rsid w:val="00C44671"/>
    <w:rsid w:val="00C45C22"/>
    <w:rsid w:val="00C46CCC"/>
    <w:rsid w:val="00C5019F"/>
    <w:rsid w:val="00C51CB8"/>
    <w:rsid w:val="00C52952"/>
    <w:rsid w:val="00C553C2"/>
    <w:rsid w:val="00C56A06"/>
    <w:rsid w:val="00C56BBB"/>
    <w:rsid w:val="00C575C7"/>
    <w:rsid w:val="00C576F9"/>
    <w:rsid w:val="00C5776E"/>
    <w:rsid w:val="00C57DA6"/>
    <w:rsid w:val="00C60A3B"/>
    <w:rsid w:val="00C61C0C"/>
    <w:rsid w:val="00C62092"/>
    <w:rsid w:val="00C62122"/>
    <w:rsid w:val="00C6258E"/>
    <w:rsid w:val="00C62777"/>
    <w:rsid w:val="00C638AA"/>
    <w:rsid w:val="00C64806"/>
    <w:rsid w:val="00C64B15"/>
    <w:rsid w:val="00C6531D"/>
    <w:rsid w:val="00C66615"/>
    <w:rsid w:val="00C6746B"/>
    <w:rsid w:val="00C7173A"/>
    <w:rsid w:val="00C71BB1"/>
    <w:rsid w:val="00C71C64"/>
    <w:rsid w:val="00C7264B"/>
    <w:rsid w:val="00C73B5C"/>
    <w:rsid w:val="00C74372"/>
    <w:rsid w:val="00C74879"/>
    <w:rsid w:val="00C74F63"/>
    <w:rsid w:val="00C762C8"/>
    <w:rsid w:val="00C76540"/>
    <w:rsid w:val="00C83031"/>
    <w:rsid w:val="00C84187"/>
    <w:rsid w:val="00C84450"/>
    <w:rsid w:val="00C84E34"/>
    <w:rsid w:val="00C854F0"/>
    <w:rsid w:val="00C856D9"/>
    <w:rsid w:val="00C862B2"/>
    <w:rsid w:val="00C86D8D"/>
    <w:rsid w:val="00C86DF6"/>
    <w:rsid w:val="00C87322"/>
    <w:rsid w:val="00C87646"/>
    <w:rsid w:val="00C87B82"/>
    <w:rsid w:val="00C90D5A"/>
    <w:rsid w:val="00C9129C"/>
    <w:rsid w:val="00C917B5"/>
    <w:rsid w:val="00C91CD4"/>
    <w:rsid w:val="00C9290A"/>
    <w:rsid w:val="00C948B7"/>
    <w:rsid w:val="00C94AE2"/>
    <w:rsid w:val="00C94C63"/>
    <w:rsid w:val="00C95AAC"/>
    <w:rsid w:val="00C969A3"/>
    <w:rsid w:val="00C96ECE"/>
    <w:rsid w:val="00C97F95"/>
    <w:rsid w:val="00CA035A"/>
    <w:rsid w:val="00CA044C"/>
    <w:rsid w:val="00CA04B2"/>
    <w:rsid w:val="00CA0667"/>
    <w:rsid w:val="00CA0DC8"/>
    <w:rsid w:val="00CA0F00"/>
    <w:rsid w:val="00CA255D"/>
    <w:rsid w:val="00CA2A58"/>
    <w:rsid w:val="00CA2D58"/>
    <w:rsid w:val="00CA3539"/>
    <w:rsid w:val="00CA5D25"/>
    <w:rsid w:val="00CA621F"/>
    <w:rsid w:val="00CA6F32"/>
    <w:rsid w:val="00CA72D6"/>
    <w:rsid w:val="00CA75F6"/>
    <w:rsid w:val="00CA7802"/>
    <w:rsid w:val="00CA7AFD"/>
    <w:rsid w:val="00CB1866"/>
    <w:rsid w:val="00CB1E54"/>
    <w:rsid w:val="00CB1E84"/>
    <w:rsid w:val="00CB480A"/>
    <w:rsid w:val="00CB6E65"/>
    <w:rsid w:val="00CC0BE4"/>
    <w:rsid w:val="00CC1A52"/>
    <w:rsid w:val="00CC1B4A"/>
    <w:rsid w:val="00CC20A4"/>
    <w:rsid w:val="00CC25A9"/>
    <w:rsid w:val="00CC3097"/>
    <w:rsid w:val="00CC334F"/>
    <w:rsid w:val="00CC379B"/>
    <w:rsid w:val="00CC38C9"/>
    <w:rsid w:val="00CC561A"/>
    <w:rsid w:val="00CC5B69"/>
    <w:rsid w:val="00CC5EF6"/>
    <w:rsid w:val="00CC5EF7"/>
    <w:rsid w:val="00CC6811"/>
    <w:rsid w:val="00CC6E27"/>
    <w:rsid w:val="00CC7529"/>
    <w:rsid w:val="00CD152E"/>
    <w:rsid w:val="00CD26DB"/>
    <w:rsid w:val="00CD30A6"/>
    <w:rsid w:val="00CD30BA"/>
    <w:rsid w:val="00CD4DE3"/>
    <w:rsid w:val="00CD575E"/>
    <w:rsid w:val="00CD6543"/>
    <w:rsid w:val="00CD65AC"/>
    <w:rsid w:val="00CD6703"/>
    <w:rsid w:val="00CE02DC"/>
    <w:rsid w:val="00CE2492"/>
    <w:rsid w:val="00CE270A"/>
    <w:rsid w:val="00CE2AAB"/>
    <w:rsid w:val="00CE4559"/>
    <w:rsid w:val="00CE4FA3"/>
    <w:rsid w:val="00CE652B"/>
    <w:rsid w:val="00CF2051"/>
    <w:rsid w:val="00CF30BF"/>
    <w:rsid w:val="00CF349D"/>
    <w:rsid w:val="00CF4033"/>
    <w:rsid w:val="00CF411C"/>
    <w:rsid w:val="00CF76F8"/>
    <w:rsid w:val="00CF7F86"/>
    <w:rsid w:val="00CF7F8B"/>
    <w:rsid w:val="00D00D76"/>
    <w:rsid w:val="00D02474"/>
    <w:rsid w:val="00D0257B"/>
    <w:rsid w:val="00D04158"/>
    <w:rsid w:val="00D058FF"/>
    <w:rsid w:val="00D059F0"/>
    <w:rsid w:val="00D05ABB"/>
    <w:rsid w:val="00D05CCC"/>
    <w:rsid w:val="00D05EC0"/>
    <w:rsid w:val="00D07110"/>
    <w:rsid w:val="00D07B6F"/>
    <w:rsid w:val="00D1008C"/>
    <w:rsid w:val="00D101E7"/>
    <w:rsid w:val="00D11DE4"/>
    <w:rsid w:val="00D12791"/>
    <w:rsid w:val="00D12A26"/>
    <w:rsid w:val="00D12FDB"/>
    <w:rsid w:val="00D1310E"/>
    <w:rsid w:val="00D13C74"/>
    <w:rsid w:val="00D13ED4"/>
    <w:rsid w:val="00D14926"/>
    <w:rsid w:val="00D1496B"/>
    <w:rsid w:val="00D17588"/>
    <w:rsid w:val="00D17817"/>
    <w:rsid w:val="00D203D7"/>
    <w:rsid w:val="00D21CA1"/>
    <w:rsid w:val="00D21F41"/>
    <w:rsid w:val="00D22D53"/>
    <w:rsid w:val="00D2342B"/>
    <w:rsid w:val="00D251C4"/>
    <w:rsid w:val="00D25E35"/>
    <w:rsid w:val="00D260C3"/>
    <w:rsid w:val="00D2650D"/>
    <w:rsid w:val="00D2653C"/>
    <w:rsid w:val="00D27454"/>
    <w:rsid w:val="00D27C0E"/>
    <w:rsid w:val="00D27ECB"/>
    <w:rsid w:val="00D30E8C"/>
    <w:rsid w:val="00D3222C"/>
    <w:rsid w:val="00D323A7"/>
    <w:rsid w:val="00D32F00"/>
    <w:rsid w:val="00D342A0"/>
    <w:rsid w:val="00D35372"/>
    <w:rsid w:val="00D359A3"/>
    <w:rsid w:val="00D35E9E"/>
    <w:rsid w:val="00D36975"/>
    <w:rsid w:val="00D400D7"/>
    <w:rsid w:val="00D403E5"/>
    <w:rsid w:val="00D4076D"/>
    <w:rsid w:val="00D40BF7"/>
    <w:rsid w:val="00D448E0"/>
    <w:rsid w:val="00D467C6"/>
    <w:rsid w:val="00D46846"/>
    <w:rsid w:val="00D4707A"/>
    <w:rsid w:val="00D47B8E"/>
    <w:rsid w:val="00D47ED4"/>
    <w:rsid w:val="00D502DE"/>
    <w:rsid w:val="00D50323"/>
    <w:rsid w:val="00D50AEF"/>
    <w:rsid w:val="00D51684"/>
    <w:rsid w:val="00D525C3"/>
    <w:rsid w:val="00D52B19"/>
    <w:rsid w:val="00D53936"/>
    <w:rsid w:val="00D5452E"/>
    <w:rsid w:val="00D555F6"/>
    <w:rsid w:val="00D57F5C"/>
    <w:rsid w:val="00D60629"/>
    <w:rsid w:val="00D60674"/>
    <w:rsid w:val="00D6102C"/>
    <w:rsid w:val="00D616F8"/>
    <w:rsid w:val="00D639C7"/>
    <w:rsid w:val="00D63F54"/>
    <w:rsid w:val="00D64136"/>
    <w:rsid w:val="00D64817"/>
    <w:rsid w:val="00D65B2F"/>
    <w:rsid w:val="00D66146"/>
    <w:rsid w:val="00D6659F"/>
    <w:rsid w:val="00D66E53"/>
    <w:rsid w:val="00D6759A"/>
    <w:rsid w:val="00D70333"/>
    <w:rsid w:val="00D705B3"/>
    <w:rsid w:val="00D720E6"/>
    <w:rsid w:val="00D72280"/>
    <w:rsid w:val="00D73257"/>
    <w:rsid w:val="00D73690"/>
    <w:rsid w:val="00D74C3B"/>
    <w:rsid w:val="00D759A6"/>
    <w:rsid w:val="00D75EFA"/>
    <w:rsid w:val="00D768D6"/>
    <w:rsid w:val="00D769E7"/>
    <w:rsid w:val="00D772CA"/>
    <w:rsid w:val="00D7732E"/>
    <w:rsid w:val="00D77974"/>
    <w:rsid w:val="00D77B89"/>
    <w:rsid w:val="00D801CD"/>
    <w:rsid w:val="00D81181"/>
    <w:rsid w:val="00D81FF9"/>
    <w:rsid w:val="00D83FFE"/>
    <w:rsid w:val="00D84BAF"/>
    <w:rsid w:val="00D857C2"/>
    <w:rsid w:val="00D917A1"/>
    <w:rsid w:val="00D9244C"/>
    <w:rsid w:val="00D934B3"/>
    <w:rsid w:val="00D93981"/>
    <w:rsid w:val="00D9466A"/>
    <w:rsid w:val="00D94898"/>
    <w:rsid w:val="00D95AD7"/>
    <w:rsid w:val="00D97AB0"/>
    <w:rsid w:val="00DA1BFA"/>
    <w:rsid w:val="00DA1F8B"/>
    <w:rsid w:val="00DA2222"/>
    <w:rsid w:val="00DA2769"/>
    <w:rsid w:val="00DA2976"/>
    <w:rsid w:val="00DA2DB5"/>
    <w:rsid w:val="00DA30B4"/>
    <w:rsid w:val="00DA3192"/>
    <w:rsid w:val="00DA40BD"/>
    <w:rsid w:val="00DA4D25"/>
    <w:rsid w:val="00DA5897"/>
    <w:rsid w:val="00DA749B"/>
    <w:rsid w:val="00DA7887"/>
    <w:rsid w:val="00DB0544"/>
    <w:rsid w:val="00DB0C5C"/>
    <w:rsid w:val="00DB26B9"/>
    <w:rsid w:val="00DB2A18"/>
    <w:rsid w:val="00DB418E"/>
    <w:rsid w:val="00DB4F22"/>
    <w:rsid w:val="00DB6155"/>
    <w:rsid w:val="00DB64B9"/>
    <w:rsid w:val="00DB7395"/>
    <w:rsid w:val="00DC1C15"/>
    <w:rsid w:val="00DC35AB"/>
    <w:rsid w:val="00DC36F1"/>
    <w:rsid w:val="00DC4887"/>
    <w:rsid w:val="00DC4A89"/>
    <w:rsid w:val="00DC5562"/>
    <w:rsid w:val="00DC6096"/>
    <w:rsid w:val="00DC6173"/>
    <w:rsid w:val="00DC733C"/>
    <w:rsid w:val="00DD1709"/>
    <w:rsid w:val="00DD1C05"/>
    <w:rsid w:val="00DD334C"/>
    <w:rsid w:val="00DD3832"/>
    <w:rsid w:val="00DD5288"/>
    <w:rsid w:val="00DD544A"/>
    <w:rsid w:val="00DD6E69"/>
    <w:rsid w:val="00DD77BA"/>
    <w:rsid w:val="00DD79D9"/>
    <w:rsid w:val="00DE0D81"/>
    <w:rsid w:val="00DE2200"/>
    <w:rsid w:val="00DE292E"/>
    <w:rsid w:val="00DE29C6"/>
    <w:rsid w:val="00DE2ABE"/>
    <w:rsid w:val="00DE2B32"/>
    <w:rsid w:val="00DE36E0"/>
    <w:rsid w:val="00DE46EB"/>
    <w:rsid w:val="00DE4A2F"/>
    <w:rsid w:val="00DE4CCE"/>
    <w:rsid w:val="00DE5544"/>
    <w:rsid w:val="00DE5AEC"/>
    <w:rsid w:val="00DE6B6C"/>
    <w:rsid w:val="00DE7346"/>
    <w:rsid w:val="00DE7C3A"/>
    <w:rsid w:val="00DF084F"/>
    <w:rsid w:val="00DF3C21"/>
    <w:rsid w:val="00DF4E7F"/>
    <w:rsid w:val="00DF5D9B"/>
    <w:rsid w:val="00DF66F6"/>
    <w:rsid w:val="00DF6F09"/>
    <w:rsid w:val="00DF7FBC"/>
    <w:rsid w:val="00E0022D"/>
    <w:rsid w:val="00E0052E"/>
    <w:rsid w:val="00E007B1"/>
    <w:rsid w:val="00E02C9C"/>
    <w:rsid w:val="00E030E8"/>
    <w:rsid w:val="00E03656"/>
    <w:rsid w:val="00E0515E"/>
    <w:rsid w:val="00E0612F"/>
    <w:rsid w:val="00E0622F"/>
    <w:rsid w:val="00E0658C"/>
    <w:rsid w:val="00E06C67"/>
    <w:rsid w:val="00E07C09"/>
    <w:rsid w:val="00E07D59"/>
    <w:rsid w:val="00E07D60"/>
    <w:rsid w:val="00E10479"/>
    <w:rsid w:val="00E10BBF"/>
    <w:rsid w:val="00E119E6"/>
    <w:rsid w:val="00E11ECE"/>
    <w:rsid w:val="00E11F28"/>
    <w:rsid w:val="00E1220D"/>
    <w:rsid w:val="00E12DA1"/>
    <w:rsid w:val="00E12F85"/>
    <w:rsid w:val="00E1300E"/>
    <w:rsid w:val="00E13A68"/>
    <w:rsid w:val="00E16C53"/>
    <w:rsid w:val="00E171B2"/>
    <w:rsid w:val="00E1728E"/>
    <w:rsid w:val="00E1737E"/>
    <w:rsid w:val="00E20146"/>
    <w:rsid w:val="00E20DE4"/>
    <w:rsid w:val="00E20FE7"/>
    <w:rsid w:val="00E2131A"/>
    <w:rsid w:val="00E229AA"/>
    <w:rsid w:val="00E230C4"/>
    <w:rsid w:val="00E23D5A"/>
    <w:rsid w:val="00E2478C"/>
    <w:rsid w:val="00E24C61"/>
    <w:rsid w:val="00E25131"/>
    <w:rsid w:val="00E25A07"/>
    <w:rsid w:val="00E25D31"/>
    <w:rsid w:val="00E2643C"/>
    <w:rsid w:val="00E30175"/>
    <w:rsid w:val="00E3061F"/>
    <w:rsid w:val="00E3078D"/>
    <w:rsid w:val="00E3228A"/>
    <w:rsid w:val="00E33EF7"/>
    <w:rsid w:val="00E35DAF"/>
    <w:rsid w:val="00E40D49"/>
    <w:rsid w:val="00E4107C"/>
    <w:rsid w:val="00E42FF0"/>
    <w:rsid w:val="00E4301B"/>
    <w:rsid w:val="00E43293"/>
    <w:rsid w:val="00E444B0"/>
    <w:rsid w:val="00E51D0A"/>
    <w:rsid w:val="00E5244F"/>
    <w:rsid w:val="00E53159"/>
    <w:rsid w:val="00E5321D"/>
    <w:rsid w:val="00E54946"/>
    <w:rsid w:val="00E54B17"/>
    <w:rsid w:val="00E5542E"/>
    <w:rsid w:val="00E569C9"/>
    <w:rsid w:val="00E57618"/>
    <w:rsid w:val="00E6134D"/>
    <w:rsid w:val="00E65C30"/>
    <w:rsid w:val="00E66F87"/>
    <w:rsid w:val="00E679E7"/>
    <w:rsid w:val="00E67A9F"/>
    <w:rsid w:val="00E700DA"/>
    <w:rsid w:val="00E7057A"/>
    <w:rsid w:val="00E70A43"/>
    <w:rsid w:val="00E71B81"/>
    <w:rsid w:val="00E72214"/>
    <w:rsid w:val="00E72D8B"/>
    <w:rsid w:val="00E736ED"/>
    <w:rsid w:val="00E81A26"/>
    <w:rsid w:val="00E81B59"/>
    <w:rsid w:val="00E838FB"/>
    <w:rsid w:val="00E86A0B"/>
    <w:rsid w:val="00E86FEF"/>
    <w:rsid w:val="00E871CB"/>
    <w:rsid w:val="00E872A4"/>
    <w:rsid w:val="00E912C7"/>
    <w:rsid w:val="00E9137D"/>
    <w:rsid w:val="00E914F5"/>
    <w:rsid w:val="00E9221F"/>
    <w:rsid w:val="00E92645"/>
    <w:rsid w:val="00E934DF"/>
    <w:rsid w:val="00E93C32"/>
    <w:rsid w:val="00E93D6B"/>
    <w:rsid w:val="00E95016"/>
    <w:rsid w:val="00E96AD1"/>
    <w:rsid w:val="00E96F75"/>
    <w:rsid w:val="00E97966"/>
    <w:rsid w:val="00EA002C"/>
    <w:rsid w:val="00EA0AFD"/>
    <w:rsid w:val="00EA172D"/>
    <w:rsid w:val="00EA3D8C"/>
    <w:rsid w:val="00EA4006"/>
    <w:rsid w:val="00EA4B51"/>
    <w:rsid w:val="00EA560C"/>
    <w:rsid w:val="00EA5A3C"/>
    <w:rsid w:val="00EA5F0A"/>
    <w:rsid w:val="00EA751D"/>
    <w:rsid w:val="00EA7A9B"/>
    <w:rsid w:val="00EB0A4C"/>
    <w:rsid w:val="00EB18AD"/>
    <w:rsid w:val="00EB2966"/>
    <w:rsid w:val="00EB2A4D"/>
    <w:rsid w:val="00EB2B45"/>
    <w:rsid w:val="00EB307F"/>
    <w:rsid w:val="00EB3559"/>
    <w:rsid w:val="00EB4730"/>
    <w:rsid w:val="00EB4C96"/>
    <w:rsid w:val="00EB5BA0"/>
    <w:rsid w:val="00EB79A5"/>
    <w:rsid w:val="00EB7B4B"/>
    <w:rsid w:val="00EB7CA9"/>
    <w:rsid w:val="00EB7EA7"/>
    <w:rsid w:val="00EC1707"/>
    <w:rsid w:val="00EC1B59"/>
    <w:rsid w:val="00EC1DB9"/>
    <w:rsid w:val="00EC265E"/>
    <w:rsid w:val="00EC4A54"/>
    <w:rsid w:val="00EC4E67"/>
    <w:rsid w:val="00EC52B0"/>
    <w:rsid w:val="00EC6276"/>
    <w:rsid w:val="00EC636B"/>
    <w:rsid w:val="00EC65E0"/>
    <w:rsid w:val="00EC6DB5"/>
    <w:rsid w:val="00EC7F19"/>
    <w:rsid w:val="00ED11A2"/>
    <w:rsid w:val="00ED1F41"/>
    <w:rsid w:val="00ED36A7"/>
    <w:rsid w:val="00ED3905"/>
    <w:rsid w:val="00ED6843"/>
    <w:rsid w:val="00ED760C"/>
    <w:rsid w:val="00ED7924"/>
    <w:rsid w:val="00ED7D26"/>
    <w:rsid w:val="00EE16D6"/>
    <w:rsid w:val="00EE1F34"/>
    <w:rsid w:val="00EE204C"/>
    <w:rsid w:val="00EE2187"/>
    <w:rsid w:val="00EE242B"/>
    <w:rsid w:val="00EE24F8"/>
    <w:rsid w:val="00EE41DF"/>
    <w:rsid w:val="00EE496B"/>
    <w:rsid w:val="00EE6054"/>
    <w:rsid w:val="00EE61CB"/>
    <w:rsid w:val="00EE6719"/>
    <w:rsid w:val="00EE6A0B"/>
    <w:rsid w:val="00EF04FA"/>
    <w:rsid w:val="00EF1324"/>
    <w:rsid w:val="00EF1F59"/>
    <w:rsid w:val="00EF2624"/>
    <w:rsid w:val="00EF339A"/>
    <w:rsid w:val="00EF4816"/>
    <w:rsid w:val="00EF4A4F"/>
    <w:rsid w:val="00EF4A6C"/>
    <w:rsid w:val="00EF593F"/>
    <w:rsid w:val="00EF5B10"/>
    <w:rsid w:val="00EF7315"/>
    <w:rsid w:val="00EF734A"/>
    <w:rsid w:val="00F009A3"/>
    <w:rsid w:val="00F00B4B"/>
    <w:rsid w:val="00F0264E"/>
    <w:rsid w:val="00F046FC"/>
    <w:rsid w:val="00F04C69"/>
    <w:rsid w:val="00F06289"/>
    <w:rsid w:val="00F06565"/>
    <w:rsid w:val="00F0677C"/>
    <w:rsid w:val="00F06A11"/>
    <w:rsid w:val="00F106C3"/>
    <w:rsid w:val="00F10783"/>
    <w:rsid w:val="00F10A69"/>
    <w:rsid w:val="00F10B77"/>
    <w:rsid w:val="00F10FB7"/>
    <w:rsid w:val="00F11169"/>
    <w:rsid w:val="00F13950"/>
    <w:rsid w:val="00F14180"/>
    <w:rsid w:val="00F15E71"/>
    <w:rsid w:val="00F17B65"/>
    <w:rsid w:val="00F20407"/>
    <w:rsid w:val="00F2105D"/>
    <w:rsid w:val="00F211D9"/>
    <w:rsid w:val="00F211DA"/>
    <w:rsid w:val="00F22CBF"/>
    <w:rsid w:val="00F23DB1"/>
    <w:rsid w:val="00F250F6"/>
    <w:rsid w:val="00F25265"/>
    <w:rsid w:val="00F266A9"/>
    <w:rsid w:val="00F30026"/>
    <w:rsid w:val="00F308F7"/>
    <w:rsid w:val="00F30C94"/>
    <w:rsid w:val="00F30FE0"/>
    <w:rsid w:val="00F3222C"/>
    <w:rsid w:val="00F34B2E"/>
    <w:rsid w:val="00F34F8B"/>
    <w:rsid w:val="00F35DF1"/>
    <w:rsid w:val="00F37A58"/>
    <w:rsid w:val="00F37B11"/>
    <w:rsid w:val="00F408C6"/>
    <w:rsid w:val="00F41C11"/>
    <w:rsid w:val="00F41ED1"/>
    <w:rsid w:val="00F41F7F"/>
    <w:rsid w:val="00F43870"/>
    <w:rsid w:val="00F460E7"/>
    <w:rsid w:val="00F463C4"/>
    <w:rsid w:val="00F4652A"/>
    <w:rsid w:val="00F47592"/>
    <w:rsid w:val="00F476A5"/>
    <w:rsid w:val="00F479ED"/>
    <w:rsid w:val="00F50511"/>
    <w:rsid w:val="00F50842"/>
    <w:rsid w:val="00F525C0"/>
    <w:rsid w:val="00F52FF7"/>
    <w:rsid w:val="00F5355F"/>
    <w:rsid w:val="00F56B7C"/>
    <w:rsid w:val="00F56CEC"/>
    <w:rsid w:val="00F578B6"/>
    <w:rsid w:val="00F60658"/>
    <w:rsid w:val="00F60A05"/>
    <w:rsid w:val="00F6272E"/>
    <w:rsid w:val="00F6285E"/>
    <w:rsid w:val="00F6408C"/>
    <w:rsid w:val="00F64948"/>
    <w:rsid w:val="00F65793"/>
    <w:rsid w:val="00F66C78"/>
    <w:rsid w:val="00F670BF"/>
    <w:rsid w:val="00F70C31"/>
    <w:rsid w:val="00F71A24"/>
    <w:rsid w:val="00F735F8"/>
    <w:rsid w:val="00F737AD"/>
    <w:rsid w:val="00F74F3F"/>
    <w:rsid w:val="00F753DE"/>
    <w:rsid w:val="00F76079"/>
    <w:rsid w:val="00F77102"/>
    <w:rsid w:val="00F77379"/>
    <w:rsid w:val="00F779A1"/>
    <w:rsid w:val="00F800E1"/>
    <w:rsid w:val="00F8020D"/>
    <w:rsid w:val="00F823D8"/>
    <w:rsid w:val="00F824D8"/>
    <w:rsid w:val="00F83741"/>
    <w:rsid w:val="00F83C7A"/>
    <w:rsid w:val="00F866D0"/>
    <w:rsid w:val="00F90F6B"/>
    <w:rsid w:val="00F925D7"/>
    <w:rsid w:val="00F933F8"/>
    <w:rsid w:val="00F93BAD"/>
    <w:rsid w:val="00F93BBC"/>
    <w:rsid w:val="00F93ECA"/>
    <w:rsid w:val="00F945B2"/>
    <w:rsid w:val="00F94647"/>
    <w:rsid w:val="00F94C79"/>
    <w:rsid w:val="00F95267"/>
    <w:rsid w:val="00F954F1"/>
    <w:rsid w:val="00F9697D"/>
    <w:rsid w:val="00F9773E"/>
    <w:rsid w:val="00FA0137"/>
    <w:rsid w:val="00FA07BE"/>
    <w:rsid w:val="00FA0C88"/>
    <w:rsid w:val="00FA0F80"/>
    <w:rsid w:val="00FA25ED"/>
    <w:rsid w:val="00FA2B28"/>
    <w:rsid w:val="00FA2E00"/>
    <w:rsid w:val="00FA2FF7"/>
    <w:rsid w:val="00FA3ECD"/>
    <w:rsid w:val="00FA49AC"/>
    <w:rsid w:val="00FA752E"/>
    <w:rsid w:val="00FA7F14"/>
    <w:rsid w:val="00FB0C0C"/>
    <w:rsid w:val="00FB1FAB"/>
    <w:rsid w:val="00FB25EE"/>
    <w:rsid w:val="00FB276E"/>
    <w:rsid w:val="00FB300A"/>
    <w:rsid w:val="00FB4985"/>
    <w:rsid w:val="00FC07BE"/>
    <w:rsid w:val="00FC0ACD"/>
    <w:rsid w:val="00FC0C55"/>
    <w:rsid w:val="00FC10F3"/>
    <w:rsid w:val="00FC25B0"/>
    <w:rsid w:val="00FC2B9E"/>
    <w:rsid w:val="00FC2EDE"/>
    <w:rsid w:val="00FC34B3"/>
    <w:rsid w:val="00FC38F8"/>
    <w:rsid w:val="00FC3F7D"/>
    <w:rsid w:val="00FC45E9"/>
    <w:rsid w:val="00FC5270"/>
    <w:rsid w:val="00FC6023"/>
    <w:rsid w:val="00FC6AB8"/>
    <w:rsid w:val="00FC6B9F"/>
    <w:rsid w:val="00FC6D42"/>
    <w:rsid w:val="00FC77ED"/>
    <w:rsid w:val="00FC7827"/>
    <w:rsid w:val="00FC7949"/>
    <w:rsid w:val="00FC7E1A"/>
    <w:rsid w:val="00FC7FBF"/>
    <w:rsid w:val="00FD0824"/>
    <w:rsid w:val="00FD0ECA"/>
    <w:rsid w:val="00FD1A43"/>
    <w:rsid w:val="00FD215A"/>
    <w:rsid w:val="00FD2937"/>
    <w:rsid w:val="00FD358C"/>
    <w:rsid w:val="00FD3BA3"/>
    <w:rsid w:val="00FD4668"/>
    <w:rsid w:val="00FD4D90"/>
    <w:rsid w:val="00FD52AC"/>
    <w:rsid w:val="00FD5321"/>
    <w:rsid w:val="00FD59F5"/>
    <w:rsid w:val="00FD5FBF"/>
    <w:rsid w:val="00FD7C07"/>
    <w:rsid w:val="00FE05D1"/>
    <w:rsid w:val="00FE094E"/>
    <w:rsid w:val="00FE0ACE"/>
    <w:rsid w:val="00FE113E"/>
    <w:rsid w:val="00FE1B5E"/>
    <w:rsid w:val="00FE1C6C"/>
    <w:rsid w:val="00FE1CAC"/>
    <w:rsid w:val="00FE3258"/>
    <w:rsid w:val="00FE3A45"/>
    <w:rsid w:val="00FE49A9"/>
    <w:rsid w:val="00FE536B"/>
    <w:rsid w:val="00FE5911"/>
    <w:rsid w:val="00FE68FB"/>
    <w:rsid w:val="00FE72BE"/>
    <w:rsid w:val="00FE74D5"/>
    <w:rsid w:val="00FE7FCF"/>
    <w:rsid w:val="00FF002E"/>
    <w:rsid w:val="00FF0F31"/>
    <w:rsid w:val="00FF11DA"/>
    <w:rsid w:val="00FF2B72"/>
    <w:rsid w:val="00FF35FA"/>
    <w:rsid w:val="00FF3FB2"/>
    <w:rsid w:val="00FF42E3"/>
    <w:rsid w:val="00FF49A3"/>
    <w:rsid w:val="00FF49DE"/>
    <w:rsid w:val="00FF4DDF"/>
    <w:rsid w:val="00FF5D33"/>
    <w:rsid w:val="00FF61AC"/>
    <w:rsid w:val="00FF6A2C"/>
    <w:rsid w:val="00FF78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0F539"/>
  <w15:docId w15:val="{BBB9FA1A-866A-4682-9E85-1E5F9F4C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72E"/>
    <w:pPr>
      <w:jc w:val="both"/>
    </w:pPr>
    <w:rPr>
      <w:rFonts w:ascii="Segoe UI Light" w:hAnsi="Segoe UI Light"/>
    </w:rPr>
  </w:style>
  <w:style w:type="paragraph" w:styleId="Ttulo1">
    <w:name w:val="heading 1"/>
    <w:basedOn w:val="Normal"/>
    <w:next w:val="Normal"/>
    <w:link w:val="Ttulo1Car"/>
    <w:qFormat/>
    <w:rsid w:val="00AE0376"/>
    <w:pPr>
      <w:jc w:val="left"/>
      <w:outlineLvl w:val="0"/>
    </w:pPr>
    <w:rPr>
      <w:rFonts w:cs="Arial"/>
      <w:color w:val="002060"/>
      <w:sz w:val="24"/>
      <w:shd w:val="clear" w:color="auto" w:fill="FFFFFF"/>
    </w:rPr>
  </w:style>
  <w:style w:type="paragraph" w:styleId="Ttulo2">
    <w:name w:val="heading 2"/>
    <w:basedOn w:val="Normal"/>
    <w:next w:val="Normal"/>
    <w:qFormat/>
    <w:rsid w:val="00AE0376"/>
    <w:pPr>
      <w:outlineLvl w:val="1"/>
    </w:pPr>
    <w:rPr>
      <w:rFonts w:cs="Arial"/>
      <w:color w:val="002060"/>
      <w:sz w:val="22"/>
      <w:lang w:val="es-ES_tradnl"/>
    </w:rPr>
  </w:style>
  <w:style w:type="paragraph" w:styleId="Ttulo3">
    <w:name w:val="heading 3"/>
    <w:basedOn w:val="Normal"/>
    <w:next w:val="Normal"/>
    <w:link w:val="Ttulo3Car"/>
    <w:uiPriority w:val="9"/>
    <w:rsid w:val="000409FE"/>
    <w:pPr>
      <w:keepNext/>
      <w:keepLines/>
      <w:outlineLvl w:val="2"/>
    </w:pPr>
    <w:rPr>
      <w:rFonts w:eastAsiaTheme="majorEastAsia" w:cstheme="majorBidi"/>
      <w:bCs/>
      <w:color w:val="262626" w:themeColor="text1" w:themeTint="D9"/>
    </w:rPr>
  </w:style>
  <w:style w:type="paragraph" w:styleId="Ttulo4">
    <w:name w:val="heading 4"/>
    <w:basedOn w:val="Normal"/>
    <w:next w:val="Normal"/>
    <w:link w:val="Ttulo4Car"/>
    <w:uiPriority w:val="9"/>
    <w:qFormat/>
    <w:rsid w:val="00860830"/>
    <w:pPr>
      <w:keepNext/>
      <w:keepLines/>
      <w:outlineLvl w:val="3"/>
    </w:pPr>
    <w:rPr>
      <w:rFonts w:eastAsiaTheme="majorEastAsia" w:cstheme="majorBidi"/>
      <w:iCs/>
      <w:color w:val="000000" w:themeColor="text1"/>
    </w:rPr>
  </w:style>
  <w:style w:type="paragraph" w:styleId="Ttulo5">
    <w:name w:val="heading 5"/>
    <w:basedOn w:val="Normal"/>
    <w:next w:val="Normal"/>
    <w:link w:val="Ttulo5Car"/>
    <w:uiPriority w:val="9"/>
    <w:qFormat/>
    <w:rsid w:val="00991D16"/>
    <w:pPr>
      <w:spacing w:before="240" w:after="60"/>
      <w:outlineLvl w:val="4"/>
    </w:pPr>
    <w:rPr>
      <w:rFonts w:ascii="Calibri"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semiHidden/>
    <w:rsid w:val="00991D16"/>
    <w:rPr>
      <w:rFonts w:ascii="Calibri" w:eastAsia="Times New Roman" w:hAnsi="Calibri" w:cs="Times New Roman"/>
      <w:b/>
      <w:bCs/>
      <w:i/>
      <w:iCs/>
      <w:sz w:val="26"/>
      <w:szCs w:val="26"/>
      <w:lang w:val="es-ES" w:eastAsia="es-ES"/>
    </w:rPr>
  </w:style>
  <w:style w:type="paragraph" w:styleId="Encabezado">
    <w:name w:val="header"/>
    <w:basedOn w:val="Normal"/>
    <w:link w:val="EncabezadoCar"/>
    <w:rsid w:val="00AA2AB4"/>
    <w:pPr>
      <w:tabs>
        <w:tab w:val="center" w:pos="4252"/>
        <w:tab w:val="right" w:pos="8504"/>
      </w:tabs>
    </w:pPr>
  </w:style>
  <w:style w:type="character" w:customStyle="1" w:styleId="EncabezadoCar">
    <w:name w:val="Encabezado Car"/>
    <w:basedOn w:val="Fuentedeprrafopredeter"/>
    <w:link w:val="Encabezado"/>
    <w:rsid w:val="00623A82"/>
    <w:rPr>
      <w:rFonts w:asciiTheme="minorHAnsi" w:hAnsiTheme="minorHAnsi"/>
      <w:sz w:val="22"/>
    </w:rPr>
  </w:style>
  <w:style w:type="paragraph" w:styleId="Piedepgina">
    <w:name w:val="footer"/>
    <w:basedOn w:val="Normal"/>
    <w:rsid w:val="004F1194"/>
    <w:pPr>
      <w:tabs>
        <w:tab w:val="center" w:pos="4252"/>
        <w:tab w:val="right" w:pos="8504"/>
      </w:tabs>
    </w:pPr>
  </w:style>
  <w:style w:type="character" w:styleId="Nmerodepgina">
    <w:name w:val="page number"/>
    <w:basedOn w:val="Fuentedeprrafopredeter"/>
    <w:rsid w:val="00AA2AB4"/>
  </w:style>
  <w:style w:type="character" w:styleId="Hipervnculo">
    <w:name w:val="Hyperlink"/>
    <w:basedOn w:val="Fuentedeprrafopredeter"/>
    <w:uiPriority w:val="99"/>
    <w:rsid w:val="00DB0544"/>
    <w:rPr>
      <w:rFonts w:ascii="Segoe UI Light" w:hAnsi="Segoe UI Light"/>
      <w:noProof/>
      <w:color w:val="0070C0"/>
      <w:sz w:val="20"/>
      <w:u w:val="none"/>
    </w:rPr>
  </w:style>
  <w:style w:type="paragraph" w:styleId="Textoindependiente">
    <w:name w:val="Body Text"/>
    <w:basedOn w:val="Normal"/>
    <w:rsid w:val="00AA2AB4"/>
    <w:rPr>
      <w:lang w:val="es-CO"/>
    </w:rPr>
  </w:style>
  <w:style w:type="table" w:styleId="Tablaconcuadrcula">
    <w:name w:val="Table Grid"/>
    <w:basedOn w:val="Tablanormal"/>
    <w:rsid w:val="003F0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1C6D12"/>
    <w:rPr>
      <w:rFonts w:ascii="Tahoma" w:hAnsi="Tahoma" w:cs="Tahoma"/>
      <w:sz w:val="16"/>
      <w:szCs w:val="16"/>
    </w:rPr>
  </w:style>
  <w:style w:type="paragraph" w:styleId="Prrafodelista">
    <w:name w:val="List Paragraph"/>
    <w:basedOn w:val="Normal"/>
    <w:uiPriority w:val="34"/>
    <w:qFormat/>
    <w:rsid w:val="00A44826"/>
    <w:pPr>
      <w:ind w:left="720"/>
      <w:contextualSpacing/>
    </w:pPr>
    <w:rPr>
      <w:rFonts w:eastAsia="Calibri"/>
      <w:szCs w:val="22"/>
      <w:lang w:eastAsia="en-US"/>
    </w:rPr>
  </w:style>
  <w:style w:type="paragraph" w:customStyle="1" w:styleId="Ttulocuadro">
    <w:name w:val="Título cuadro"/>
    <w:basedOn w:val="Normal"/>
    <w:rsid w:val="00991D16"/>
    <w:pPr>
      <w:spacing w:before="240" w:after="120"/>
      <w:jc w:val="center"/>
    </w:pPr>
    <w:rPr>
      <w:caps/>
      <w:sz w:val="24"/>
      <w:lang w:val="es-ES_tradnl"/>
    </w:rPr>
  </w:style>
  <w:style w:type="paragraph" w:styleId="Textoindependiente3">
    <w:name w:val="Body Text 3"/>
    <w:basedOn w:val="Normal"/>
    <w:rsid w:val="00A8386A"/>
    <w:pPr>
      <w:spacing w:after="120"/>
    </w:pPr>
    <w:rPr>
      <w:sz w:val="16"/>
      <w:szCs w:val="16"/>
    </w:rPr>
  </w:style>
  <w:style w:type="paragraph" w:customStyle="1" w:styleId="estilo1">
    <w:name w:val="estilo1"/>
    <w:basedOn w:val="Normal"/>
    <w:rsid w:val="00A8386A"/>
    <w:pPr>
      <w:spacing w:before="100" w:beforeAutospacing="1" w:after="100" w:afterAutospacing="1"/>
    </w:pPr>
    <w:rPr>
      <w:rFonts w:ascii="Times New Roman" w:hAnsi="Times New Roman"/>
      <w:sz w:val="24"/>
      <w:szCs w:val="24"/>
      <w:lang w:val="es-CO" w:eastAsia="es-CO"/>
    </w:rPr>
  </w:style>
  <w:style w:type="character" w:styleId="Textoennegrita">
    <w:name w:val="Strong"/>
    <w:basedOn w:val="Fuentedeprrafopredeter"/>
    <w:qFormat/>
    <w:rsid w:val="001954D7"/>
    <w:rPr>
      <w:rFonts w:ascii="Orkney Light" w:hAnsi="Orkney Light"/>
      <w:b/>
      <w:bCs/>
      <w:sz w:val="20"/>
    </w:rPr>
  </w:style>
  <w:style w:type="paragraph" w:styleId="Textonotapie">
    <w:name w:val="footnote text"/>
    <w:basedOn w:val="Normal"/>
    <w:semiHidden/>
    <w:rsid w:val="004F1194"/>
    <w:rPr>
      <w:sz w:val="16"/>
      <w:lang w:val="es-ES_tradnl"/>
    </w:rPr>
  </w:style>
  <w:style w:type="character" w:styleId="Refdenotaalpie">
    <w:name w:val="footnote reference"/>
    <w:basedOn w:val="Fuentedeprrafopredeter"/>
    <w:semiHidden/>
    <w:rsid w:val="00A8386A"/>
    <w:rPr>
      <w:vertAlign w:val="superscript"/>
    </w:rPr>
  </w:style>
  <w:style w:type="character" w:styleId="Refdecomentario">
    <w:name w:val="annotation reference"/>
    <w:basedOn w:val="Fuentedeprrafopredeter"/>
    <w:semiHidden/>
    <w:rsid w:val="00BB5053"/>
    <w:rPr>
      <w:sz w:val="16"/>
      <w:szCs w:val="16"/>
    </w:rPr>
  </w:style>
  <w:style w:type="paragraph" w:styleId="Textocomentario">
    <w:name w:val="annotation text"/>
    <w:basedOn w:val="Normal"/>
    <w:semiHidden/>
    <w:rsid w:val="00BB5053"/>
  </w:style>
  <w:style w:type="paragraph" w:styleId="Asuntodelcomentario">
    <w:name w:val="annotation subject"/>
    <w:basedOn w:val="Textocomentario"/>
    <w:next w:val="Textocomentario"/>
    <w:semiHidden/>
    <w:rsid w:val="00BB5053"/>
    <w:rPr>
      <w:b/>
      <w:bCs/>
    </w:rPr>
  </w:style>
  <w:style w:type="character" w:customStyle="1" w:styleId="longtext1">
    <w:name w:val="long_text1"/>
    <w:basedOn w:val="Fuentedeprrafopredeter"/>
    <w:rsid w:val="00164CE2"/>
    <w:rPr>
      <w:sz w:val="15"/>
      <w:szCs w:val="15"/>
    </w:rPr>
  </w:style>
  <w:style w:type="paragraph" w:styleId="Ttulo">
    <w:name w:val="Title"/>
    <w:basedOn w:val="Normal"/>
    <w:next w:val="Normal"/>
    <w:link w:val="TtuloCar"/>
    <w:uiPriority w:val="10"/>
    <w:qFormat/>
    <w:rsid w:val="00F779A1"/>
    <w:pPr>
      <w:pBdr>
        <w:bottom w:val="single" w:sz="8" w:space="4" w:color="4F81BD" w:themeColor="accent1"/>
      </w:pBdr>
      <w:contextualSpacing/>
    </w:pPr>
    <w:rPr>
      <w:rFonts w:eastAsiaTheme="majorEastAsia" w:cstheme="majorBidi"/>
      <w:color w:val="0D0D0D" w:themeColor="text1" w:themeTint="F2"/>
      <w:spacing w:val="5"/>
      <w:kern w:val="28"/>
      <w:szCs w:val="52"/>
    </w:rPr>
  </w:style>
  <w:style w:type="character" w:customStyle="1" w:styleId="TtuloCar">
    <w:name w:val="Título Car"/>
    <w:basedOn w:val="Fuentedeprrafopredeter"/>
    <w:link w:val="Ttulo"/>
    <w:uiPriority w:val="10"/>
    <w:rsid w:val="00F779A1"/>
    <w:rPr>
      <w:rFonts w:asciiTheme="minorHAnsi" w:eastAsiaTheme="majorEastAsia" w:hAnsiTheme="minorHAnsi" w:cstheme="majorBidi"/>
      <w:color w:val="0D0D0D" w:themeColor="text1" w:themeTint="F2"/>
      <w:spacing w:val="5"/>
      <w:kern w:val="28"/>
      <w:sz w:val="22"/>
      <w:szCs w:val="52"/>
    </w:rPr>
  </w:style>
  <w:style w:type="paragraph" w:styleId="TDC1">
    <w:name w:val="toc 1"/>
    <w:basedOn w:val="Normal"/>
    <w:next w:val="Normal"/>
    <w:autoRedefine/>
    <w:uiPriority w:val="39"/>
    <w:unhideWhenUsed/>
    <w:rsid w:val="00627A65"/>
    <w:rPr>
      <w:color w:val="000000" w:themeColor="text1"/>
    </w:rPr>
  </w:style>
  <w:style w:type="paragraph" w:styleId="Tabladeilustraciones">
    <w:name w:val="table of figures"/>
    <w:basedOn w:val="Normal"/>
    <w:next w:val="Normal"/>
    <w:uiPriority w:val="99"/>
    <w:unhideWhenUsed/>
    <w:rsid w:val="002B2DF0"/>
  </w:style>
  <w:style w:type="paragraph" w:styleId="TDC2">
    <w:name w:val="toc 2"/>
    <w:basedOn w:val="Normal"/>
    <w:next w:val="Normal"/>
    <w:autoRedefine/>
    <w:uiPriority w:val="39"/>
    <w:unhideWhenUsed/>
    <w:rsid w:val="00AB7317"/>
    <w:pPr>
      <w:ind w:left="220"/>
    </w:pPr>
    <w:rPr>
      <w:color w:val="000000" w:themeColor="text1"/>
    </w:rPr>
  </w:style>
  <w:style w:type="paragraph" w:styleId="Textonotaalfinal">
    <w:name w:val="endnote text"/>
    <w:basedOn w:val="Normal"/>
    <w:link w:val="TextonotaalfinalCar"/>
    <w:uiPriority w:val="99"/>
    <w:semiHidden/>
    <w:unhideWhenUsed/>
    <w:rsid w:val="00E93C32"/>
  </w:style>
  <w:style w:type="character" w:customStyle="1" w:styleId="TextonotaalfinalCar">
    <w:name w:val="Texto nota al final Car"/>
    <w:basedOn w:val="Fuentedeprrafopredeter"/>
    <w:link w:val="Textonotaalfinal"/>
    <w:uiPriority w:val="99"/>
    <w:semiHidden/>
    <w:rsid w:val="00E93C32"/>
    <w:rPr>
      <w:rFonts w:asciiTheme="minorHAnsi" w:hAnsiTheme="minorHAnsi"/>
    </w:rPr>
  </w:style>
  <w:style w:type="character" w:styleId="Refdenotaalfinal">
    <w:name w:val="endnote reference"/>
    <w:basedOn w:val="Fuentedeprrafopredeter"/>
    <w:uiPriority w:val="99"/>
    <w:semiHidden/>
    <w:unhideWhenUsed/>
    <w:rsid w:val="00E93C32"/>
    <w:rPr>
      <w:vertAlign w:val="superscript"/>
    </w:rPr>
  </w:style>
  <w:style w:type="character" w:styleId="Textodelmarcadordeposicin">
    <w:name w:val="Placeholder Text"/>
    <w:basedOn w:val="Fuentedeprrafopredeter"/>
    <w:uiPriority w:val="99"/>
    <w:semiHidden/>
    <w:rsid w:val="00D66146"/>
    <w:rPr>
      <w:color w:val="808080"/>
    </w:rPr>
  </w:style>
  <w:style w:type="paragraph" w:styleId="TDC3">
    <w:name w:val="toc 3"/>
    <w:basedOn w:val="Normal"/>
    <w:next w:val="Normal"/>
    <w:autoRedefine/>
    <w:uiPriority w:val="39"/>
    <w:unhideWhenUsed/>
    <w:rsid w:val="00CB1E84"/>
    <w:pPr>
      <w:tabs>
        <w:tab w:val="right" w:leader="dot" w:pos="9962"/>
      </w:tabs>
      <w:ind w:left="284"/>
    </w:pPr>
    <w:rPr>
      <w:color w:val="000000" w:themeColor="text1"/>
    </w:rPr>
  </w:style>
  <w:style w:type="paragraph" w:styleId="TtuloTDC">
    <w:name w:val="TOC Heading"/>
    <w:basedOn w:val="Ttulo1"/>
    <w:next w:val="Normal"/>
    <w:uiPriority w:val="39"/>
    <w:semiHidden/>
    <w:unhideWhenUsed/>
    <w:qFormat/>
    <w:rsid w:val="00D3222C"/>
    <w:pPr>
      <w:keepNext/>
      <w:keepLines/>
      <w:spacing w:before="480" w:line="276" w:lineRule="auto"/>
      <w:outlineLvl w:val="9"/>
    </w:pPr>
    <w:rPr>
      <w:rFonts w:asciiTheme="majorHAnsi" w:eastAsiaTheme="majorEastAsia" w:hAnsiTheme="majorHAnsi" w:cstheme="majorBidi"/>
      <w:b/>
      <w:bCs/>
      <w:szCs w:val="28"/>
      <w:lang w:eastAsia="en-US"/>
    </w:rPr>
  </w:style>
  <w:style w:type="character" w:customStyle="1" w:styleId="mediumtext">
    <w:name w:val="medium_text"/>
    <w:basedOn w:val="Fuentedeprrafopredeter"/>
    <w:rsid w:val="003A7FC1"/>
  </w:style>
  <w:style w:type="character" w:customStyle="1" w:styleId="Ttulo3Car">
    <w:name w:val="Título 3 Car"/>
    <w:basedOn w:val="Fuentedeprrafopredeter"/>
    <w:link w:val="Ttulo3"/>
    <w:uiPriority w:val="9"/>
    <w:rsid w:val="000409FE"/>
    <w:rPr>
      <w:rFonts w:ascii="Orkney Light" w:eastAsiaTheme="majorEastAsia" w:hAnsi="Orkney Light" w:cstheme="majorBidi"/>
      <w:bCs/>
      <w:color w:val="262626" w:themeColor="text1" w:themeTint="D9"/>
    </w:rPr>
  </w:style>
  <w:style w:type="character" w:customStyle="1" w:styleId="longtext">
    <w:name w:val="long_text"/>
    <w:basedOn w:val="Fuentedeprrafopredeter"/>
    <w:rsid w:val="00AA7DF2"/>
  </w:style>
  <w:style w:type="character" w:styleId="Hipervnculovisitado">
    <w:name w:val="FollowedHyperlink"/>
    <w:basedOn w:val="Fuentedeprrafopredeter"/>
    <w:uiPriority w:val="99"/>
    <w:semiHidden/>
    <w:unhideWhenUsed/>
    <w:rsid w:val="008C3F57"/>
    <w:rPr>
      <w:color w:val="800080" w:themeColor="followedHyperlink"/>
      <w:u w:val="single"/>
    </w:rPr>
  </w:style>
  <w:style w:type="character" w:customStyle="1" w:styleId="Mencinsinresolver1">
    <w:name w:val="Mención sin resolver1"/>
    <w:basedOn w:val="Fuentedeprrafopredeter"/>
    <w:uiPriority w:val="99"/>
    <w:semiHidden/>
    <w:unhideWhenUsed/>
    <w:rsid w:val="00383A45"/>
    <w:rPr>
      <w:color w:val="808080"/>
      <w:shd w:val="clear" w:color="auto" w:fill="E6E6E6"/>
    </w:rPr>
  </w:style>
  <w:style w:type="character" w:styleId="Mencinsinresolver">
    <w:name w:val="Unresolved Mention"/>
    <w:basedOn w:val="Fuentedeprrafopredeter"/>
    <w:uiPriority w:val="99"/>
    <w:semiHidden/>
    <w:unhideWhenUsed/>
    <w:rsid w:val="00151666"/>
    <w:rPr>
      <w:color w:val="605E5C"/>
      <w:shd w:val="clear" w:color="auto" w:fill="E1DFDD"/>
    </w:rPr>
  </w:style>
  <w:style w:type="character" w:customStyle="1" w:styleId="Ttulo4Car">
    <w:name w:val="Título 4 Car"/>
    <w:basedOn w:val="Fuentedeprrafopredeter"/>
    <w:link w:val="Ttulo4"/>
    <w:uiPriority w:val="9"/>
    <w:rsid w:val="00860830"/>
    <w:rPr>
      <w:rFonts w:ascii="Orkney Light" w:eastAsiaTheme="majorEastAsia" w:hAnsi="Orkney Light" w:cstheme="majorBidi"/>
      <w:iCs/>
      <w:color w:val="000000" w:themeColor="text1"/>
    </w:rPr>
  </w:style>
  <w:style w:type="character" w:customStyle="1" w:styleId="Ttulo1Car">
    <w:name w:val="Título 1 Car"/>
    <w:basedOn w:val="Fuentedeprrafopredeter"/>
    <w:link w:val="Ttulo1"/>
    <w:rsid w:val="00AE0376"/>
    <w:rPr>
      <w:rFonts w:ascii="Segoe UI Light" w:hAnsi="Segoe UI Light" w:cs="Arial"/>
      <w:color w:val="002060"/>
      <w:sz w:val="24"/>
    </w:rPr>
  </w:style>
  <w:style w:type="paragraph" w:styleId="Descripcin">
    <w:name w:val="caption"/>
    <w:basedOn w:val="Normal"/>
    <w:next w:val="Normal"/>
    <w:uiPriority w:val="35"/>
    <w:unhideWhenUsed/>
    <w:qFormat/>
    <w:rsid w:val="004F1194"/>
    <w:pPr>
      <w:jc w:val="center"/>
    </w:pPr>
    <w:rPr>
      <w:bCs/>
      <w:color w:val="984806" w:themeColor="accent6" w:themeShade="80"/>
      <w:szCs w:val="18"/>
    </w:rPr>
  </w:style>
  <w:style w:type="paragraph" w:customStyle="1" w:styleId="aaa">
    <w:name w:val="aaa"/>
    <w:basedOn w:val="Ttulo3"/>
    <w:qFormat/>
    <w:rsid w:val="004F1194"/>
    <w:pPr>
      <w:spacing w:before="200"/>
    </w:pPr>
    <w:rPr>
      <w:sz w:val="18"/>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0935">
      <w:bodyDiv w:val="1"/>
      <w:marLeft w:val="0"/>
      <w:marRight w:val="0"/>
      <w:marTop w:val="0"/>
      <w:marBottom w:val="0"/>
      <w:divBdr>
        <w:top w:val="none" w:sz="0" w:space="0" w:color="auto"/>
        <w:left w:val="none" w:sz="0" w:space="0" w:color="auto"/>
        <w:bottom w:val="none" w:sz="0" w:space="0" w:color="auto"/>
        <w:right w:val="none" w:sz="0" w:space="0" w:color="auto"/>
      </w:divBdr>
    </w:div>
    <w:div w:id="51932274">
      <w:bodyDiv w:val="1"/>
      <w:marLeft w:val="0"/>
      <w:marRight w:val="0"/>
      <w:marTop w:val="0"/>
      <w:marBottom w:val="0"/>
      <w:divBdr>
        <w:top w:val="none" w:sz="0" w:space="0" w:color="auto"/>
        <w:left w:val="none" w:sz="0" w:space="0" w:color="auto"/>
        <w:bottom w:val="none" w:sz="0" w:space="0" w:color="auto"/>
        <w:right w:val="none" w:sz="0" w:space="0" w:color="auto"/>
      </w:divBdr>
    </w:div>
    <w:div w:id="59987268">
      <w:bodyDiv w:val="1"/>
      <w:marLeft w:val="0"/>
      <w:marRight w:val="0"/>
      <w:marTop w:val="0"/>
      <w:marBottom w:val="0"/>
      <w:divBdr>
        <w:top w:val="none" w:sz="0" w:space="0" w:color="auto"/>
        <w:left w:val="none" w:sz="0" w:space="0" w:color="auto"/>
        <w:bottom w:val="none" w:sz="0" w:space="0" w:color="auto"/>
        <w:right w:val="none" w:sz="0" w:space="0" w:color="auto"/>
      </w:divBdr>
      <w:divsChild>
        <w:div w:id="1632831265">
          <w:marLeft w:val="1350"/>
          <w:marRight w:val="120"/>
          <w:marTop w:val="0"/>
          <w:marBottom w:val="0"/>
          <w:divBdr>
            <w:top w:val="none" w:sz="0" w:space="0" w:color="auto"/>
            <w:left w:val="none" w:sz="0" w:space="0" w:color="auto"/>
            <w:bottom w:val="none" w:sz="0" w:space="0" w:color="auto"/>
            <w:right w:val="none" w:sz="0" w:space="0" w:color="auto"/>
          </w:divBdr>
        </w:div>
      </w:divsChild>
    </w:div>
    <w:div w:id="318077781">
      <w:bodyDiv w:val="1"/>
      <w:marLeft w:val="0"/>
      <w:marRight w:val="0"/>
      <w:marTop w:val="0"/>
      <w:marBottom w:val="0"/>
      <w:divBdr>
        <w:top w:val="none" w:sz="0" w:space="0" w:color="auto"/>
        <w:left w:val="none" w:sz="0" w:space="0" w:color="auto"/>
        <w:bottom w:val="none" w:sz="0" w:space="0" w:color="auto"/>
        <w:right w:val="none" w:sz="0" w:space="0" w:color="auto"/>
      </w:divBdr>
    </w:div>
    <w:div w:id="330333513">
      <w:bodyDiv w:val="1"/>
      <w:marLeft w:val="0"/>
      <w:marRight w:val="0"/>
      <w:marTop w:val="0"/>
      <w:marBottom w:val="0"/>
      <w:divBdr>
        <w:top w:val="none" w:sz="0" w:space="0" w:color="auto"/>
        <w:left w:val="none" w:sz="0" w:space="0" w:color="auto"/>
        <w:bottom w:val="none" w:sz="0" w:space="0" w:color="auto"/>
        <w:right w:val="none" w:sz="0" w:space="0" w:color="auto"/>
      </w:divBdr>
    </w:div>
    <w:div w:id="407382115">
      <w:bodyDiv w:val="1"/>
      <w:marLeft w:val="0"/>
      <w:marRight w:val="0"/>
      <w:marTop w:val="0"/>
      <w:marBottom w:val="0"/>
      <w:divBdr>
        <w:top w:val="none" w:sz="0" w:space="0" w:color="auto"/>
        <w:left w:val="none" w:sz="0" w:space="0" w:color="auto"/>
        <w:bottom w:val="none" w:sz="0" w:space="0" w:color="auto"/>
        <w:right w:val="none" w:sz="0" w:space="0" w:color="auto"/>
      </w:divBdr>
    </w:div>
    <w:div w:id="413404120">
      <w:bodyDiv w:val="1"/>
      <w:marLeft w:val="0"/>
      <w:marRight w:val="0"/>
      <w:marTop w:val="0"/>
      <w:marBottom w:val="0"/>
      <w:divBdr>
        <w:top w:val="none" w:sz="0" w:space="0" w:color="auto"/>
        <w:left w:val="none" w:sz="0" w:space="0" w:color="auto"/>
        <w:bottom w:val="none" w:sz="0" w:space="0" w:color="auto"/>
        <w:right w:val="none" w:sz="0" w:space="0" w:color="auto"/>
      </w:divBdr>
    </w:div>
    <w:div w:id="421686439">
      <w:bodyDiv w:val="1"/>
      <w:marLeft w:val="0"/>
      <w:marRight w:val="0"/>
      <w:marTop w:val="0"/>
      <w:marBottom w:val="0"/>
      <w:divBdr>
        <w:top w:val="none" w:sz="0" w:space="0" w:color="auto"/>
        <w:left w:val="none" w:sz="0" w:space="0" w:color="auto"/>
        <w:bottom w:val="none" w:sz="0" w:space="0" w:color="auto"/>
        <w:right w:val="none" w:sz="0" w:space="0" w:color="auto"/>
      </w:divBdr>
    </w:div>
    <w:div w:id="471601105">
      <w:bodyDiv w:val="1"/>
      <w:marLeft w:val="0"/>
      <w:marRight w:val="0"/>
      <w:marTop w:val="0"/>
      <w:marBottom w:val="0"/>
      <w:divBdr>
        <w:top w:val="none" w:sz="0" w:space="0" w:color="auto"/>
        <w:left w:val="none" w:sz="0" w:space="0" w:color="auto"/>
        <w:bottom w:val="none" w:sz="0" w:space="0" w:color="auto"/>
        <w:right w:val="none" w:sz="0" w:space="0" w:color="auto"/>
      </w:divBdr>
    </w:div>
    <w:div w:id="520241980">
      <w:bodyDiv w:val="1"/>
      <w:marLeft w:val="0"/>
      <w:marRight w:val="0"/>
      <w:marTop w:val="0"/>
      <w:marBottom w:val="0"/>
      <w:divBdr>
        <w:top w:val="none" w:sz="0" w:space="0" w:color="auto"/>
        <w:left w:val="none" w:sz="0" w:space="0" w:color="auto"/>
        <w:bottom w:val="none" w:sz="0" w:space="0" w:color="auto"/>
        <w:right w:val="none" w:sz="0" w:space="0" w:color="auto"/>
      </w:divBdr>
      <w:divsChild>
        <w:div w:id="750201499">
          <w:marLeft w:val="0"/>
          <w:marRight w:val="0"/>
          <w:marTop w:val="0"/>
          <w:marBottom w:val="0"/>
          <w:divBdr>
            <w:top w:val="none" w:sz="0" w:space="0" w:color="auto"/>
            <w:left w:val="none" w:sz="0" w:space="0" w:color="auto"/>
            <w:bottom w:val="none" w:sz="0" w:space="0" w:color="auto"/>
            <w:right w:val="none" w:sz="0" w:space="0" w:color="auto"/>
          </w:divBdr>
        </w:div>
      </w:divsChild>
    </w:div>
    <w:div w:id="529223910">
      <w:bodyDiv w:val="1"/>
      <w:marLeft w:val="0"/>
      <w:marRight w:val="0"/>
      <w:marTop w:val="0"/>
      <w:marBottom w:val="0"/>
      <w:divBdr>
        <w:top w:val="none" w:sz="0" w:space="0" w:color="auto"/>
        <w:left w:val="none" w:sz="0" w:space="0" w:color="auto"/>
        <w:bottom w:val="none" w:sz="0" w:space="0" w:color="auto"/>
        <w:right w:val="none" w:sz="0" w:space="0" w:color="auto"/>
      </w:divBdr>
    </w:div>
    <w:div w:id="574247689">
      <w:bodyDiv w:val="1"/>
      <w:marLeft w:val="0"/>
      <w:marRight w:val="0"/>
      <w:marTop w:val="0"/>
      <w:marBottom w:val="0"/>
      <w:divBdr>
        <w:top w:val="none" w:sz="0" w:space="0" w:color="auto"/>
        <w:left w:val="none" w:sz="0" w:space="0" w:color="auto"/>
        <w:bottom w:val="none" w:sz="0" w:space="0" w:color="auto"/>
        <w:right w:val="none" w:sz="0" w:space="0" w:color="auto"/>
      </w:divBdr>
    </w:div>
    <w:div w:id="577180728">
      <w:bodyDiv w:val="1"/>
      <w:marLeft w:val="0"/>
      <w:marRight w:val="0"/>
      <w:marTop w:val="0"/>
      <w:marBottom w:val="0"/>
      <w:divBdr>
        <w:top w:val="none" w:sz="0" w:space="0" w:color="auto"/>
        <w:left w:val="none" w:sz="0" w:space="0" w:color="auto"/>
        <w:bottom w:val="none" w:sz="0" w:space="0" w:color="auto"/>
        <w:right w:val="none" w:sz="0" w:space="0" w:color="auto"/>
      </w:divBdr>
    </w:div>
    <w:div w:id="627009517">
      <w:bodyDiv w:val="1"/>
      <w:marLeft w:val="0"/>
      <w:marRight w:val="0"/>
      <w:marTop w:val="0"/>
      <w:marBottom w:val="0"/>
      <w:divBdr>
        <w:top w:val="none" w:sz="0" w:space="0" w:color="auto"/>
        <w:left w:val="none" w:sz="0" w:space="0" w:color="auto"/>
        <w:bottom w:val="none" w:sz="0" w:space="0" w:color="auto"/>
        <w:right w:val="none" w:sz="0" w:space="0" w:color="auto"/>
      </w:divBdr>
    </w:div>
    <w:div w:id="669714904">
      <w:bodyDiv w:val="1"/>
      <w:marLeft w:val="0"/>
      <w:marRight w:val="0"/>
      <w:marTop w:val="0"/>
      <w:marBottom w:val="0"/>
      <w:divBdr>
        <w:top w:val="none" w:sz="0" w:space="0" w:color="auto"/>
        <w:left w:val="none" w:sz="0" w:space="0" w:color="auto"/>
        <w:bottom w:val="none" w:sz="0" w:space="0" w:color="auto"/>
        <w:right w:val="none" w:sz="0" w:space="0" w:color="auto"/>
      </w:divBdr>
    </w:div>
    <w:div w:id="671686479">
      <w:bodyDiv w:val="1"/>
      <w:marLeft w:val="0"/>
      <w:marRight w:val="0"/>
      <w:marTop w:val="0"/>
      <w:marBottom w:val="0"/>
      <w:divBdr>
        <w:top w:val="none" w:sz="0" w:space="0" w:color="auto"/>
        <w:left w:val="none" w:sz="0" w:space="0" w:color="auto"/>
        <w:bottom w:val="none" w:sz="0" w:space="0" w:color="auto"/>
        <w:right w:val="none" w:sz="0" w:space="0" w:color="auto"/>
      </w:divBdr>
    </w:div>
    <w:div w:id="742220890">
      <w:bodyDiv w:val="1"/>
      <w:marLeft w:val="0"/>
      <w:marRight w:val="0"/>
      <w:marTop w:val="0"/>
      <w:marBottom w:val="0"/>
      <w:divBdr>
        <w:top w:val="none" w:sz="0" w:space="0" w:color="auto"/>
        <w:left w:val="none" w:sz="0" w:space="0" w:color="auto"/>
        <w:bottom w:val="none" w:sz="0" w:space="0" w:color="auto"/>
        <w:right w:val="none" w:sz="0" w:space="0" w:color="auto"/>
      </w:divBdr>
    </w:div>
    <w:div w:id="781220692">
      <w:bodyDiv w:val="1"/>
      <w:marLeft w:val="0"/>
      <w:marRight w:val="0"/>
      <w:marTop w:val="0"/>
      <w:marBottom w:val="0"/>
      <w:divBdr>
        <w:top w:val="none" w:sz="0" w:space="0" w:color="auto"/>
        <w:left w:val="none" w:sz="0" w:space="0" w:color="auto"/>
        <w:bottom w:val="none" w:sz="0" w:space="0" w:color="auto"/>
        <w:right w:val="none" w:sz="0" w:space="0" w:color="auto"/>
      </w:divBdr>
    </w:div>
    <w:div w:id="836000802">
      <w:bodyDiv w:val="1"/>
      <w:marLeft w:val="0"/>
      <w:marRight w:val="0"/>
      <w:marTop w:val="0"/>
      <w:marBottom w:val="0"/>
      <w:divBdr>
        <w:top w:val="none" w:sz="0" w:space="0" w:color="auto"/>
        <w:left w:val="none" w:sz="0" w:space="0" w:color="auto"/>
        <w:bottom w:val="none" w:sz="0" w:space="0" w:color="auto"/>
        <w:right w:val="none" w:sz="0" w:space="0" w:color="auto"/>
      </w:divBdr>
    </w:div>
    <w:div w:id="841554229">
      <w:bodyDiv w:val="1"/>
      <w:marLeft w:val="0"/>
      <w:marRight w:val="0"/>
      <w:marTop w:val="0"/>
      <w:marBottom w:val="0"/>
      <w:divBdr>
        <w:top w:val="none" w:sz="0" w:space="0" w:color="auto"/>
        <w:left w:val="none" w:sz="0" w:space="0" w:color="auto"/>
        <w:bottom w:val="none" w:sz="0" w:space="0" w:color="auto"/>
        <w:right w:val="none" w:sz="0" w:space="0" w:color="auto"/>
      </w:divBdr>
    </w:div>
    <w:div w:id="857158269">
      <w:bodyDiv w:val="1"/>
      <w:marLeft w:val="0"/>
      <w:marRight w:val="0"/>
      <w:marTop w:val="0"/>
      <w:marBottom w:val="0"/>
      <w:divBdr>
        <w:top w:val="none" w:sz="0" w:space="0" w:color="auto"/>
        <w:left w:val="none" w:sz="0" w:space="0" w:color="auto"/>
        <w:bottom w:val="none" w:sz="0" w:space="0" w:color="auto"/>
        <w:right w:val="none" w:sz="0" w:space="0" w:color="auto"/>
      </w:divBdr>
    </w:div>
    <w:div w:id="905722900">
      <w:bodyDiv w:val="1"/>
      <w:marLeft w:val="0"/>
      <w:marRight w:val="0"/>
      <w:marTop w:val="0"/>
      <w:marBottom w:val="0"/>
      <w:divBdr>
        <w:top w:val="none" w:sz="0" w:space="0" w:color="auto"/>
        <w:left w:val="none" w:sz="0" w:space="0" w:color="auto"/>
        <w:bottom w:val="none" w:sz="0" w:space="0" w:color="auto"/>
        <w:right w:val="none" w:sz="0" w:space="0" w:color="auto"/>
      </w:divBdr>
    </w:div>
    <w:div w:id="921644584">
      <w:bodyDiv w:val="1"/>
      <w:marLeft w:val="0"/>
      <w:marRight w:val="0"/>
      <w:marTop w:val="0"/>
      <w:marBottom w:val="0"/>
      <w:divBdr>
        <w:top w:val="none" w:sz="0" w:space="0" w:color="auto"/>
        <w:left w:val="none" w:sz="0" w:space="0" w:color="auto"/>
        <w:bottom w:val="none" w:sz="0" w:space="0" w:color="auto"/>
        <w:right w:val="none" w:sz="0" w:space="0" w:color="auto"/>
      </w:divBdr>
    </w:div>
    <w:div w:id="1079516798">
      <w:bodyDiv w:val="1"/>
      <w:marLeft w:val="0"/>
      <w:marRight w:val="0"/>
      <w:marTop w:val="0"/>
      <w:marBottom w:val="0"/>
      <w:divBdr>
        <w:top w:val="none" w:sz="0" w:space="0" w:color="auto"/>
        <w:left w:val="none" w:sz="0" w:space="0" w:color="auto"/>
        <w:bottom w:val="none" w:sz="0" w:space="0" w:color="auto"/>
        <w:right w:val="none" w:sz="0" w:space="0" w:color="auto"/>
      </w:divBdr>
    </w:div>
    <w:div w:id="1087504454">
      <w:bodyDiv w:val="1"/>
      <w:marLeft w:val="0"/>
      <w:marRight w:val="0"/>
      <w:marTop w:val="0"/>
      <w:marBottom w:val="0"/>
      <w:divBdr>
        <w:top w:val="none" w:sz="0" w:space="0" w:color="auto"/>
        <w:left w:val="none" w:sz="0" w:space="0" w:color="auto"/>
        <w:bottom w:val="none" w:sz="0" w:space="0" w:color="auto"/>
        <w:right w:val="none" w:sz="0" w:space="0" w:color="auto"/>
      </w:divBdr>
    </w:div>
    <w:div w:id="1136218837">
      <w:bodyDiv w:val="1"/>
      <w:marLeft w:val="0"/>
      <w:marRight w:val="0"/>
      <w:marTop w:val="0"/>
      <w:marBottom w:val="0"/>
      <w:divBdr>
        <w:top w:val="none" w:sz="0" w:space="0" w:color="auto"/>
        <w:left w:val="none" w:sz="0" w:space="0" w:color="auto"/>
        <w:bottom w:val="none" w:sz="0" w:space="0" w:color="auto"/>
        <w:right w:val="none" w:sz="0" w:space="0" w:color="auto"/>
      </w:divBdr>
    </w:div>
    <w:div w:id="1149975588">
      <w:bodyDiv w:val="1"/>
      <w:marLeft w:val="0"/>
      <w:marRight w:val="0"/>
      <w:marTop w:val="0"/>
      <w:marBottom w:val="0"/>
      <w:divBdr>
        <w:top w:val="none" w:sz="0" w:space="0" w:color="auto"/>
        <w:left w:val="none" w:sz="0" w:space="0" w:color="auto"/>
        <w:bottom w:val="none" w:sz="0" w:space="0" w:color="auto"/>
        <w:right w:val="none" w:sz="0" w:space="0" w:color="auto"/>
      </w:divBdr>
    </w:div>
    <w:div w:id="1201824860">
      <w:bodyDiv w:val="1"/>
      <w:marLeft w:val="0"/>
      <w:marRight w:val="0"/>
      <w:marTop w:val="0"/>
      <w:marBottom w:val="0"/>
      <w:divBdr>
        <w:top w:val="none" w:sz="0" w:space="0" w:color="auto"/>
        <w:left w:val="none" w:sz="0" w:space="0" w:color="auto"/>
        <w:bottom w:val="none" w:sz="0" w:space="0" w:color="auto"/>
        <w:right w:val="none" w:sz="0" w:space="0" w:color="auto"/>
      </w:divBdr>
    </w:div>
    <w:div w:id="1277374027">
      <w:bodyDiv w:val="1"/>
      <w:marLeft w:val="0"/>
      <w:marRight w:val="0"/>
      <w:marTop w:val="0"/>
      <w:marBottom w:val="0"/>
      <w:divBdr>
        <w:top w:val="none" w:sz="0" w:space="0" w:color="auto"/>
        <w:left w:val="none" w:sz="0" w:space="0" w:color="auto"/>
        <w:bottom w:val="none" w:sz="0" w:space="0" w:color="auto"/>
        <w:right w:val="none" w:sz="0" w:space="0" w:color="auto"/>
      </w:divBdr>
    </w:div>
    <w:div w:id="1314722385">
      <w:bodyDiv w:val="1"/>
      <w:marLeft w:val="0"/>
      <w:marRight w:val="0"/>
      <w:marTop w:val="0"/>
      <w:marBottom w:val="0"/>
      <w:divBdr>
        <w:top w:val="none" w:sz="0" w:space="0" w:color="auto"/>
        <w:left w:val="none" w:sz="0" w:space="0" w:color="auto"/>
        <w:bottom w:val="none" w:sz="0" w:space="0" w:color="auto"/>
        <w:right w:val="none" w:sz="0" w:space="0" w:color="auto"/>
      </w:divBdr>
    </w:div>
    <w:div w:id="1358119870">
      <w:bodyDiv w:val="1"/>
      <w:marLeft w:val="0"/>
      <w:marRight w:val="0"/>
      <w:marTop w:val="0"/>
      <w:marBottom w:val="0"/>
      <w:divBdr>
        <w:top w:val="none" w:sz="0" w:space="0" w:color="auto"/>
        <w:left w:val="none" w:sz="0" w:space="0" w:color="auto"/>
        <w:bottom w:val="none" w:sz="0" w:space="0" w:color="auto"/>
        <w:right w:val="none" w:sz="0" w:space="0" w:color="auto"/>
      </w:divBdr>
    </w:div>
    <w:div w:id="1405494897">
      <w:bodyDiv w:val="1"/>
      <w:marLeft w:val="0"/>
      <w:marRight w:val="0"/>
      <w:marTop w:val="0"/>
      <w:marBottom w:val="0"/>
      <w:divBdr>
        <w:top w:val="none" w:sz="0" w:space="0" w:color="auto"/>
        <w:left w:val="none" w:sz="0" w:space="0" w:color="auto"/>
        <w:bottom w:val="none" w:sz="0" w:space="0" w:color="auto"/>
        <w:right w:val="none" w:sz="0" w:space="0" w:color="auto"/>
      </w:divBdr>
    </w:div>
    <w:div w:id="1412461979">
      <w:bodyDiv w:val="1"/>
      <w:marLeft w:val="0"/>
      <w:marRight w:val="0"/>
      <w:marTop w:val="0"/>
      <w:marBottom w:val="0"/>
      <w:divBdr>
        <w:top w:val="none" w:sz="0" w:space="0" w:color="auto"/>
        <w:left w:val="none" w:sz="0" w:space="0" w:color="auto"/>
        <w:bottom w:val="none" w:sz="0" w:space="0" w:color="auto"/>
        <w:right w:val="none" w:sz="0" w:space="0" w:color="auto"/>
      </w:divBdr>
    </w:div>
    <w:div w:id="1444567800">
      <w:bodyDiv w:val="1"/>
      <w:marLeft w:val="0"/>
      <w:marRight w:val="0"/>
      <w:marTop w:val="0"/>
      <w:marBottom w:val="0"/>
      <w:divBdr>
        <w:top w:val="none" w:sz="0" w:space="0" w:color="auto"/>
        <w:left w:val="none" w:sz="0" w:space="0" w:color="auto"/>
        <w:bottom w:val="none" w:sz="0" w:space="0" w:color="auto"/>
        <w:right w:val="none" w:sz="0" w:space="0" w:color="auto"/>
      </w:divBdr>
    </w:div>
    <w:div w:id="1462961526">
      <w:bodyDiv w:val="1"/>
      <w:marLeft w:val="0"/>
      <w:marRight w:val="0"/>
      <w:marTop w:val="0"/>
      <w:marBottom w:val="0"/>
      <w:divBdr>
        <w:top w:val="none" w:sz="0" w:space="0" w:color="auto"/>
        <w:left w:val="none" w:sz="0" w:space="0" w:color="auto"/>
        <w:bottom w:val="none" w:sz="0" w:space="0" w:color="auto"/>
        <w:right w:val="none" w:sz="0" w:space="0" w:color="auto"/>
      </w:divBdr>
    </w:div>
    <w:div w:id="1478642687">
      <w:bodyDiv w:val="1"/>
      <w:marLeft w:val="0"/>
      <w:marRight w:val="0"/>
      <w:marTop w:val="0"/>
      <w:marBottom w:val="0"/>
      <w:divBdr>
        <w:top w:val="none" w:sz="0" w:space="0" w:color="auto"/>
        <w:left w:val="none" w:sz="0" w:space="0" w:color="auto"/>
        <w:bottom w:val="none" w:sz="0" w:space="0" w:color="auto"/>
        <w:right w:val="none" w:sz="0" w:space="0" w:color="auto"/>
      </w:divBdr>
    </w:div>
    <w:div w:id="1555119155">
      <w:bodyDiv w:val="1"/>
      <w:marLeft w:val="0"/>
      <w:marRight w:val="0"/>
      <w:marTop w:val="0"/>
      <w:marBottom w:val="0"/>
      <w:divBdr>
        <w:top w:val="none" w:sz="0" w:space="0" w:color="auto"/>
        <w:left w:val="none" w:sz="0" w:space="0" w:color="auto"/>
        <w:bottom w:val="none" w:sz="0" w:space="0" w:color="auto"/>
        <w:right w:val="none" w:sz="0" w:space="0" w:color="auto"/>
      </w:divBdr>
    </w:div>
    <w:div w:id="1613173947">
      <w:bodyDiv w:val="1"/>
      <w:marLeft w:val="0"/>
      <w:marRight w:val="0"/>
      <w:marTop w:val="0"/>
      <w:marBottom w:val="0"/>
      <w:divBdr>
        <w:top w:val="none" w:sz="0" w:space="0" w:color="auto"/>
        <w:left w:val="none" w:sz="0" w:space="0" w:color="auto"/>
        <w:bottom w:val="none" w:sz="0" w:space="0" w:color="auto"/>
        <w:right w:val="none" w:sz="0" w:space="0" w:color="auto"/>
      </w:divBdr>
    </w:div>
    <w:div w:id="1621449630">
      <w:bodyDiv w:val="1"/>
      <w:marLeft w:val="0"/>
      <w:marRight w:val="0"/>
      <w:marTop w:val="0"/>
      <w:marBottom w:val="0"/>
      <w:divBdr>
        <w:top w:val="none" w:sz="0" w:space="0" w:color="auto"/>
        <w:left w:val="none" w:sz="0" w:space="0" w:color="auto"/>
        <w:bottom w:val="none" w:sz="0" w:space="0" w:color="auto"/>
        <w:right w:val="none" w:sz="0" w:space="0" w:color="auto"/>
      </w:divBdr>
    </w:div>
    <w:div w:id="1737973902">
      <w:bodyDiv w:val="1"/>
      <w:marLeft w:val="0"/>
      <w:marRight w:val="0"/>
      <w:marTop w:val="0"/>
      <w:marBottom w:val="0"/>
      <w:divBdr>
        <w:top w:val="none" w:sz="0" w:space="0" w:color="auto"/>
        <w:left w:val="none" w:sz="0" w:space="0" w:color="auto"/>
        <w:bottom w:val="none" w:sz="0" w:space="0" w:color="auto"/>
        <w:right w:val="none" w:sz="0" w:space="0" w:color="auto"/>
      </w:divBdr>
      <w:divsChild>
        <w:div w:id="112135853">
          <w:marLeft w:val="547"/>
          <w:marRight w:val="0"/>
          <w:marTop w:val="77"/>
          <w:marBottom w:val="0"/>
          <w:divBdr>
            <w:top w:val="none" w:sz="0" w:space="0" w:color="auto"/>
            <w:left w:val="none" w:sz="0" w:space="0" w:color="auto"/>
            <w:bottom w:val="none" w:sz="0" w:space="0" w:color="auto"/>
            <w:right w:val="none" w:sz="0" w:space="0" w:color="auto"/>
          </w:divBdr>
        </w:div>
        <w:div w:id="270168964">
          <w:marLeft w:val="547"/>
          <w:marRight w:val="0"/>
          <w:marTop w:val="77"/>
          <w:marBottom w:val="0"/>
          <w:divBdr>
            <w:top w:val="none" w:sz="0" w:space="0" w:color="auto"/>
            <w:left w:val="none" w:sz="0" w:space="0" w:color="auto"/>
            <w:bottom w:val="none" w:sz="0" w:space="0" w:color="auto"/>
            <w:right w:val="none" w:sz="0" w:space="0" w:color="auto"/>
          </w:divBdr>
        </w:div>
        <w:div w:id="359092075">
          <w:marLeft w:val="547"/>
          <w:marRight w:val="0"/>
          <w:marTop w:val="77"/>
          <w:marBottom w:val="0"/>
          <w:divBdr>
            <w:top w:val="none" w:sz="0" w:space="0" w:color="auto"/>
            <w:left w:val="none" w:sz="0" w:space="0" w:color="auto"/>
            <w:bottom w:val="none" w:sz="0" w:space="0" w:color="auto"/>
            <w:right w:val="none" w:sz="0" w:space="0" w:color="auto"/>
          </w:divBdr>
        </w:div>
        <w:div w:id="1189100698">
          <w:marLeft w:val="547"/>
          <w:marRight w:val="0"/>
          <w:marTop w:val="77"/>
          <w:marBottom w:val="0"/>
          <w:divBdr>
            <w:top w:val="none" w:sz="0" w:space="0" w:color="auto"/>
            <w:left w:val="none" w:sz="0" w:space="0" w:color="auto"/>
            <w:bottom w:val="none" w:sz="0" w:space="0" w:color="auto"/>
            <w:right w:val="none" w:sz="0" w:space="0" w:color="auto"/>
          </w:divBdr>
        </w:div>
        <w:div w:id="1347949209">
          <w:marLeft w:val="547"/>
          <w:marRight w:val="0"/>
          <w:marTop w:val="77"/>
          <w:marBottom w:val="0"/>
          <w:divBdr>
            <w:top w:val="none" w:sz="0" w:space="0" w:color="auto"/>
            <w:left w:val="none" w:sz="0" w:space="0" w:color="auto"/>
            <w:bottom w:val="none" w:sz="0" w:space="0" w:color="auto"/>
            <w:right w:val="none" w:sz="0" w:space="0" w:color="auto"/>
          </w:divBdr>
        </w:div>
        <w:div w:id="1616402378">
          <w:marLeft w:val="547"/>
          <w:marRight w:val="0"/>
          <w:marTop w:val="77"/>
          <w:marBottom w:val="0"/>
          <w:divBdr>
            <w:top w:val="none" w:sz="0" w:space="0" w:color="auto"/>
            <w:left w:val="none" w:sz="0" w:space="0" w:color="auto"/>
            <w:bottom w:val="none" w:sz="0" w:space="0" w:color="auto"/>
            <w:right w:val="none" w:sz="0" w:space="0" w:color="auto"/>
          </w:divBdr>
        </w:div>
      </w:divsChild>
    </w:div>
    <w:div w:id="1794859843">
      <w:bodyDiv w:val="1"/>
      <w:marLeft w:val="0"/>
      <w:marRight w:val="0"/>
      <w:marTop w:val="0"/>
      <w:marBottom w:val="0"/>
      <w:divBdr>
        <w:top w:val="none" w:sz="0" w:space="0" w:color="auto"/>
        <w:left w:val="none" w:sz="0" w:space="0" w:color="auto"/>
        <w:bottom w:val="none" w:sz="0" w:space="0" w:color="auto"/>
        <w:right w:val="none" w:sz="0" w:space="0" w:color="auto"/>
      </w:divBdr>
    </w:div>
    <w:div w:id="1821799994">
      <w:bodyDiv w:val="1"/>
      <w:marLeft w:val="0"/>
      <w:marRight w:val="0"/>
      <w:marTop w:val="0"/>
      <w:marBottom w:val="0"/>
      <w:divBdr>
        <w:top w:val="none" w:sz="0" w:space="0" w:color="auto"/>
        <w:left w:val="none" w:sz="0" w:space="0" w:color="auto"/>
        <w:bottom w:val="none" w:sz="0" w:space="0" w:color="auto"/>
        <w:right w:val="none" w:sz="0" w:space="0" w:color="auto"/>
      </w:divBdr>
    </w:div>
    <w:div w:id="1850871153">
      <w:bodyDiv w:val="1"/>
      <w:marLeft w:val="0"/>
      <w:marRight w:val="0"/>
      <w:marTop w:val="0"/>
      <w:marBottom w:val="0"/>
      <w:divBdr>
        <w:top w:val="none" w:sz="0" w:space="0" w:color="auto"/>
        <w:left w:val="none" w:sz="0" w:space="0" w:color="auto"/>
        <w:bottom w:val="none" w:sz="0" w:space="0" w:color="auto"/>
        <w:right w:val="none" w:sz="0" w:space="0" w:color="auto"/>
      </w:divBdr>
    </w:div>
    <w:div w:id="1878854115">
      <w:bodyDiv w:val="1"/>
      <w:marLeft w:val="0"/>
      <w:marRight w:val="0"/>
      <w:marTop w:val="0"/>
      <w:marBottom w:val="0"/>
      <w:divBdr>
        <w:top w:val="none" w:sz="0" w:space="0" w:color="auto"/>
        <w:left w:val="none" w:sz="0" w:space="0" w:color="auto"/>
        <w:bottom w:val="none" w:sz="0" w:space="0" w:color="auto"/>
        <w:right w:val="none" w:sz="0" w:space="0" w:color="auto"/>
      </w:divBdr>
    </w:div>
    <w:div w:id="1913393613">
      <w:bodyDiv w:val="1"/>
      <w:marLeft w:val="0"/>
      <w:marRight w:val="0"/>
      <w:marTop w:val="0"/>
      <w:marBottom w:val="0"/>
      <w:divBdr>
        <w:top w:val="none" w:sz="0" w:space="0" w:color="auto"/>
        <w:left w:val="none" w:sz="0" w:space="0" w:color="auto"/>
        <w:bottom w:val="none" w:sz="0" w:space="0" w:color="auto"/>
        <w:right w:val="none" w:sz="0" w:space="0" w:color="auto"/>
      </w:divBdr>
    </w:div>
    <w:div w:id="1928885716">
      <w:bodyDiv w:val="1"/>
      <w:marLeft w:val="0"/>
      <w:marRight w:val="0"/>
      <w:marTop w:val="0"/>
      <w:marBottom w:val="0"/>
      <w:divBdr>
        <w:top w:val="none" w:sz="0" w:space="0" w:color="auto"/>
        <w:left w:val="none" w:sz="0" w:space="0" w:color="auto"/>
        <w:bottom w:val="none" w:sz="0" w:space="0" w:color="auto"/>
        <w:right w:val="none" w:sz="0" w:space="0" w:color="auto"/>
      </w:divBdr>
    </w:div>
    <w:div w:id="1980181546">
      <w:bodyDiv w:val="1"/>
      <w:marLeft w:val="0"/>
      <w:marRight w:val="0"/>
      <w:marTop w:val="0"/>
      <w:marBottom w:val="0"/>
      <w:divBdr>
        <w:top w:val="none" w:sz="0" w:space="0" w:color="auto"/>
        <w:left w:val="none" w:sz="0" w:space="0" w:color="auto"/>
        <w:bottom w:val="none" w:sz="0" w:space="0" w:color="auto"/>
        <w:right w:val="none" w:sz="0" w:space="0" w:color="auto"/>
      </w:divBdr>
    </w:div>
    <w:div w:id="1994673177">
      <w:bodyDiv w:val="1"/>
      <w:marLeft w:val="0"/>
      <w:marRight w:val="0"/>
      <w:marTop w:val="0"/>
      <w:marBottom w:val="0"/>
      <w:divBdr>
        <w:top w:val="none" w:sz="0" w:space="0" w:color="auto"/>
        <w:left w:val="none" w:sz="0" w:space="0" w:color="auto"/>
        <w:bottom w:val="none" w:sz="0" w:space="0" w:color="auto"/>
        <w:right w:val="none" w:sz="0" w:space="0" w:color="auto"/>
      </w:divBdr>
      <w:divsChild>
        <w:div w:id="1081877896">
          <w:marLeft w:val="0"/>
          <w:marRight w:val="0"/>
          <w:marTop w:val="0"/>
          <w:marBottom w:val="0"/>
          <w:divBdr>
            <w:top w:val="none" w:sz="0" w:space="0" w:color="auto"/>
            <w:left w:val="none" w:sz="0" w:space="0" w:color="auto"/>
            <w:bottom w:val="none" w:sz="0" w:space="0" w:color="auto"/>
            <w:right w:val="none" w:sz="0" w:space="0" w:color="auto"/>
          </w:divBdr>
        </w:div>
      </w:divsChild>
    </w:div>
    <w:div w:id="2013680539">
      <w:bodyDiv w:val="1"/>
      <w:marLeft w:val="0"/>
      <w:marRight w:val="0"/>
      <w:marTop w:val="0"/>
      <w:marBottom w:val="0"/>
      <w:divBdr>
        <w:top w:val="none" w:sz="0" w:space="0" w:color="auto"/>
        <w:left w:val="none" w:sz="0" w:space="0" w:color="auto"/>
        <w:bottom w:val="none" w:sz="0" w:space="0" w:color="auto"/>
        <w:right w:val="none" w:sz="0" w:space="0" w:color="auto"/>
      </w:divBdr>
    </w:div>
    <w:div w:id="208918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anrodace/J.HRAS" TargetMode="External"/><Relationship Id="rId13" Type="http://schemas.openxmlformats.org/officeDocument/2006/relationships/hyperlink" Target="mailto:alfonso.rodr&#237;guez@escuelaing.edu.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uan.rodriguez@escuelaing.edu.c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ec.usace.army.mil/confluence/rasdoc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hec.usace.army.mil/confluence/rasdocs/r2dum/latest" TargetMode="External"/><Relationship Id="rId4" Type="http://schemas.openxmlformats.org/officeDocument/2006/relationships/settings" Target="settings.xml"/><Relationship Id="rId9" Type="http://schemas.openxmlformats.org/officeDocument/2006/relationships/hyperlink" Target="https://www.hec.usace.army.mil/confluence/rasdocs/rasum/lates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EAAB2010\F_Productos\Plantilla%20Inform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5136A-61A3-49CA-89E2-334EC3038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Informes</Template>
  <TotalTime>4924</TotalTime>
  <Pages>1</Pages>
  <Words>2155</Words>
  <Characters>12284</Characters>
  <Application>Microsoft Office Word</Application>
  <DocSecurity>0</DocSecurity>
  <Lines>102</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TSIG_Taller10</vt:lpstr>
      <vt:lpstr>TSIG_Taller10</vt:lpstr>
    </vt:vector>
  </TitlesOfParts>
  <Company>Santagostino Publicidad</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TSIG_Taller10</dc:title>
  <dc:creator>ESCUELA COL DE INGENIERIA</dc:creator>
  <cp:lastModifiedBy>JUAN DAVID RODRIGUEZ ACEVEDO</cp:lastModifiedBy>
  <cp:revision>811</cp:revision>
  <cp:lastPrinted>2022-07-11T15:01:00Z</cp:lastPrinted>
  <dcterms:created xsi:type="dcterms:W3CDTF">2019-03-01T12:04:00Z</dcterms:created>
  <dcterms:modified xsi:type="dcterms:W3CDTF">2022-07-11T22:18:00Z</dcterms:modified>
</cp:coreProperties>
</file>